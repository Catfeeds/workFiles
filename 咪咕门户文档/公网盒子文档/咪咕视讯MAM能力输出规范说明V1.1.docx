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4D70" w:rsidRDefault="00FD4D70">
      <w:pPr>
        <w:rPr>
          <w:rFonts w:hint="eastAsia"/>
        </w:rPr>
      </w:pPr>
    </w:p>
    <w:p w:rsidR="00FD4D70" w:rsidRDefault="00FD4D70"/>
    <w:p w:rsidR="00FD4D70" w:rsidRDefault="00FD4D70"/>
    <w:p w:rsidR="00FD4D70" w:rsidRDefault="00FD4D70"/>
    <w:p w:rsidR="00FD4D70" w:rsidRDefault="00FD4D70"/>
    <w:p w:rsidR="00FD4D70" w:rsidRDefault="00875E27">
      <w:pPr>
        <w:jc w:val="center"/>
        <w:rPr>
          <w:rFonts w:ascii="黑体" w:eastAsia="黑体" w:hAnsi="黑体"/>
          <w:b/>
          <w:sz w:val="52"/>
        </w:rPr>
      </w:pPr>
      <w:r>
        <w:rPr>
          <w:rFonts w:ascii="黑体" w:eastAsia="黑体" w:hAnsi="黑体"/>
          <w:b/>
          <w:sz w:val="52"/>
        </w:rPr>
        <w:pict>
          <v:shape id="DtsShapeName" o:spid="_x0000_s1026" alt="说明: EUR6G736ED365736C98G371G57D44D2C086L8P8;?CDOXKXR9032525BIHO@]x11056206B1@911@511304B9067@4俗蝴艘谴羌桐@@@验乞蚀脉髓W1/0/enb!!!!!!!!!!!!!!!!!!!!!!!!!!!!!!!88M?N88M&gt;_QB,311901200BIHO@]x11056206B1@9111013115B5G5G4113115B5G5G41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6192;visibility:hidden" coordsize="21600,21600" o:spt="1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Tbs3Zs8AAAD/AAAADwAAAAAAAAABACAAAAAiAAAAZHJzL2Rvd25y&#10;ZXYueG1sUEsBAhQAFAAAAAgAh07iQB4YAKNeBQAAQhYAAA4AAAAAAAAAAQAgAAAAHgEAAGRycy9l&#10;Mm9Eb2MueG1sUEsFBgAAAAAGAAYAWQEAAO4IAAAAAA==&#10;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formulas/>
            <v:path o:connecttype="segments" o:connectlocs="0,0;0,0;0,0;0,0" o:connectangles="2147483647fd,2147483647fd,2147483647fd,0"/>
            <w10:anchorlock/>
          </v:shape>
        </w:pict>
      </w:r>
      <w:proofErr w:type="gramStart"/>
      <w:r w:rsidR="00B1575E">
        <w:rPr>
          <w:rFonts w:ascii="黑体" w:eastAsia="黑体" w:hAnsi="黑体" w:hint="eastAsia"/>
          <w:b/>
          <w:sz w:val="52"/>
        </w:rPr>
        <w:t>咪咕视</w:t>
      </w:r>
      <w:proofErr w:type="gramEnd"/>
      <w:r w:rsidR="00B1575E">
        <w:rPr>
          <w:rFonts w:ascii="黑体" w:eastAsia="黑体" w:hAnsi="黑体" w:hint="eastAsia"/>
          <w:b/>
          <w:sz w:val="52"/>
        </w:rPr>
        <w:t>讯科技有限公司</w:t>
      </w:r>
    </w:p>
    <w:p w:rsidR="00FD4D70" w:rsidRDefault="00E1375F">
      <w:pPr>
        <w:jc w:val="center"/>
        <w:rPr>
          <w:rFonts w:ascii="黑体" w:eastAsia="黑体" w:hAnsi="黑体"/>
          <w:b/>
          <w:sz w:val="52"/>
        </w:rPr>
      </w:pPr>
      <w:proofErr w:type="gramStart"/>
      <w:r>
        <w:rPr>
          <w:rFonts w:ascii="黑体" w:eastAsia="黑体" w:hAnsi="黑体" w:hint="eastAsia"/>
          <w:b/>
          <w:sz w:val="52"/>
        </w:rPr>
        <w:t>媒资</w:t>
      </w:r>
      <w:r>
        <w:rPr>
          <w:rFonts w:ascii="黑体" w:eastAsia="黑体" w:hAnsi="黑体"/>
          <w:b/>
          <w:sz w:val="52"/>
        </w:rPr>
        <w:t>系统</w:t>
      </w:r>
      <w:proofErr w:type="gramEnd"/>
      <w:r>
        <w:rPr>
          <w:rFonts w:ascii="黑体" w:eastAsia="黑体" w:hAnsi="黑体" w:hint="eastAsia"/>
          <w:b/>
          <w:sz w:val="52"/>
        </w:rPr>
        <w:t>能力输出规范说明</w:t>
      </w:r>
    </w:p>
    <w:p w:rsidR="00FD4D70" w:rsidRDefault="00FD4D70">
      <w:pPr>
        <w:rPr>
          <w:rFonts w:ascii="黑体" w:eastAsia="黑体" w:hAnsi="黑体"/>
        </w:rPr>
      </w:pPr>
    </w:p>
    <w:p w:rsidR="00FD4D70" w:rsidRDefault="00E1375F">
      <w:pPr>
        <w:spacing w:before="240" w:after="24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当前版本：&lt;</w:t>
      </w:r>
      <w:r w:rsidR="0033016F">
        <w:rPr>
          <w:rFonts w:ascii="黑体" w:eastAsia="黑体" w:hAnsi="黑体"/>
          <w:sz w:val="28"/>
        </w:rPr>
        <w:t>1</w:t>
      </w:r>
      <w:r w:rsidR="00B1575E">
        <w:rPr>
          <w:rFonts w:ascii="黑体" w:eastAsia="黑体" w:hAnsi="黑体"/>
          <w:sz w:val="28"/>
        </w:rPr>
        <w:t>.</w:t>
      </w:r>
      <w:r w:rsidR="00BF64EF">
        <w:rPr>
          <w:rFonts w:ascii="黑体" w:eastAsia="黑体" w:hAnsi="黑体" w:hint="eastAsia"/>
          <w:sz w:val="28"/>
        </w:rPr>
        <w:t>1</w:t>
      </w:r>
      <w:bookmarkStart w:id="0" w:name="_GoBack"/>
      <w:bookmarkEnd w:id="0"/>
      <w:r>
        <w:rPr>
          <w:rFonts w:ascii="黑体" w:eastAsia="黑体" w:hAnsi="黑体"/>
          <w:sz w:val="28"/>
        </w:rPr>
        <w:t>&gt;</w:t>
      </w:r>
    </w:p>
    <w:p w:rsidR="00FD4D70" w:rsidRDefault="00E1375F">
      <w:pPr>
        <w:spacing w:before="240" w:after="24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修改日期：&lt;201</w:t>
      </w:r>
      <w:r w:rsidR="00BF64EF">
        <w:rPr>
          <w:rFonts w:ascii="黑体" w:eastAsia="黑体" w:hAnsi="黑体" w:hint="eastAsia"/>
          <w:sz w:val="28"/>
        </w:rPr>
        <w:t>7</w:t>
      </w:r>
      <w:r>
        <w:rPr>
          <w:rFonts w:ascii="黑体" w:eastAsia="黑体" w:hAnsi="黑体"/>
          <w:sz w:val="28"/>
        </w:rPr>
        <w:t>/</w:t>
      </w:r>
      <w:r w:rsidR="00BF64EF">
        <w:rPr>
          <w:rFonts w:ascii="黑体" w:eastAsia="黑体" w:hAnsi="黑体" w:hint="eastAsia"/>
          <w:sz w:val="28"/>
        </w:rPr>
        <w:t>01</w:t>
      </w:r>
      <w:r>
        <w:rPr>
          <w:rFonts w:ascii="黑体" w:eastAsia="黑体" w:hAnsi="黑体"/>
          <w:sz w:val="28"/>
        </w:rPr>
        <w:t>/</w:t>
      </w:r>
      <w:r w:rsidR="00BF64EF">
        <w:rPr>
          <w:rFonts w:ascii="黑体" w:eastAsia="黑体" w:hAnsi="黑体" w:hint="eastAsia"/>
          <w:sz w:val="28"/>
        </w:rPr>
        <w:t>11</w:t>
      </w:r>
      <w:r>
        <w:rPr>
          <w:rFonts w:ascii="黑体" w:eastAsia="黑体" w:hAnsi="黑体" w:hint="eastAsia"/>
          <w:sz w:val="28"/>
        </w:rPr>
        <w:t>&gt;</w:t>
      </w:r>
    </w:p>
    <w:p w:rsidR="00FD4D70" w:rsidRDefault="00E1375F">
      <w:pPr>
        <w:spacing w:before="240" w:after="24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文档状态：</w:t>
      </w:r>
      <w:r w:rsidR="00B1575E">
        <w:rPr>
          <w:rFonts w:ascii="黑体" w:eastAsia="黑体" w:hAnsi="黑体" w:hint="eastAsia"/>
          <w:sz w:val="28"/>
        </w:rPr>
        <w:t>草稿</w:t>
      </w:r>
    </w:p>
    <w:p w:rsidR="00FD4D70" w:rsidRDefault="00FD4D70">
      <w:pPr>
        <w:pStyle w:val="af8"/>
        <w:spacing w:line="360" w:lineRule="auto"/>
        <w:rPr>
          <w:rFonts w:ascii="黑体" w:eastAsia="黑体" w:hAnsi="黑体"/>
        </w:rPr>
      </w:pPr>
    </w:p>
    <w:p w:rsidR="00FD4D70" w:rsidRDefault="00FD4D70">
      <w:pPr>
        <w:pStyle w:val="af8"/>
        <w:spacing w:line="360" w:lineRule="auto"/>
        <w:rPr>
          <w:rFonts w:ascii="黑体" w:eastAsia="黑体" w:hAnsi="黑体"/>
        </w:rPr>
      </w:pPr>
    </w:p>
    <w:p w:rsidR="000D4F59" w:rsidRDefault="000D4F59">
      <w:pPr>
        <w:pStyle w:val="af8"/>
        <w:spacing w:line="360" w:lineRule="auto"/>
        <w:rPr>
          <w:rFonts w:ascii="黑体" w:eastAsia="黑体" w:hAnsi="黑体"/>
        </w:rPr>
      </w:pPr>
    </w:p>
    <w:p w:rsidR="000D4F59" w:rsidRDefault="000D4F59">
      <w:pPr>
        <w:pStyle w:val="af8"/>
        <w:spacing w:line="360" w:lineRule="auto"/>
        <w:rPr>
          <w:rFonts w:ascii="黑体" w:eastAsia="黑体" w:hAnsi="黑体"/>
        </w:rPr>
      </w:pPr>
    </w:p>
    <w:p w:rsidR="000D4F59" w:rsidRDefault="000D4F59">
      <w:pPr>
        <w:pStyle w:val="af8"/>
        <w:spacing w:line="360" w:lineRule="auto"/>
        <w:rPr>
          <w:rFonts w:ascii="黑体" w:eastAsia="黑体" w:hAnsi="黑体"/>
        </w:rPr>
      </w:pPr>
    </w:p>
    <w:p w:rsidR="000D4F59" w:rsidRPr="000D4F59" w:rsidRDefault="000D4F59">
      <w:pPr>
        <w:pStyle w:val="af8"/>
        <w:spacing w:line="360" w:lineRule="auto"/>
        <w:rPr>
          <w:rFonts w:ascii="黑体" w:eastAsia="黑体" w:hAnsi="黑体"/>
        </w:rPr>
      </w:pPr>
    </w:p>
    <w:p w:rsidR="00FD4D70" w:rsidRDefault="00FD4D70">
      <w:pPr>
        <w:pStyle w:val="af8"/>
        <w:spacing w:line="360" w:lineRule="auto"/>
        <w:rPr>
          <w:rFonts w:ascii="黑体" w:eastAsia="黑体" w:hAnsi="黑体"/>
        </w:rPr>
      </w:pPr>
    </w:p>
    <w:p w:rsidR="00FD4D70" w:rsidRDefault="00B1575E">
      <w:pPr>
        <w:pStyle w:val="af8"/>
        <w:spacing w:line="360" w:lineRule="auto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咪咕视</w:t>
      </w:r>
      <w:proofErr w:type="gramEnd"/>
      <w:r>
        <w:rPr>
          <w:rFonts w:ascii="黑体" w:eastAsia="黑体" w:hAnsi="黑体" w:hint="eastAsia"/>
        </w:rPr>
        <w:t>讯</w:t>
      </w:r>
    </w:p>
    <w:p w:rsidR="00FD4D70" w:rsidRDefault="00E1375F">
      <w:pPr>
        <w:pStyle w:val="af8"/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业务研发部</w:t>
      </w:r>
    </w:p>
    <w:p w:rsidR="00FD4D70" w:rsidRDefault="00E1375F">
      <w:pPr>
        <w:jc w:val="center"/>
        <w:sectPr w:rsidR="00FD4D70"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  <w:r>
        <w:rPr>
          <w:rFonts w:hint="eastAsia"/>
        </w:rPr>
        <w:t>201</w:t>
      </w:r>
      <w:r>
        <w:t>6/</w:t>
      </w:r>
      <w:r w:rsidR="00862A92">
        <w:t>5</w:t>
      </w:r>
      <w:r>
        <w:t>/</w:t>
      </w:r>
      <w:r w:rsidR="00862A92">
        <w:t>5</w:t>
      </w:r>
    </w:p>
    <w:p w:rsidR="00FD4D70" w:rsidRDefault="00E1375F">
      <w:pPr>
        <w:pStyle w:val="11"/>
        <w:ind w:firstLine="480"/>
      </w:pPr>
      <w:r>
        <w:rPr>
          <w:rFonts w:hint="eastAsia"/>
        </w:rPr>
        <w:lastRenderedPageBreak/>
        <w:t>文档信息：</w:t>
      </w:r>
    </w:p>
    <w:tbl>
      <w:tblPr>
        <w:tblW w:w="846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900"/>
        <w:gridCol w:w="360"/>
        <w:gridCol w:w="1080"/>
        <w:gridCol w:w="720"/>
        <w:gridCol w:w="900"/>
        <w:gridCol w:w="1620"/>
        <w:gridCol w:w="2880"/>
      </w:tblGrid>
      <w:tr w:rsidR="00FD4D70">
        <w:trPr>
          <w:cantSplit/>
        </w:trPr>
        <w:tc>
          <w:tcPr>
            <w:tcW w:w="1260" w:type="dxa"/>
            <w:gridSpan w:val="2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D4D70" w:rsidRDefault="00E1375F">
            <w:pPr>
              <w:pStyle w:val="aff9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7200" w:type="dxa"/>
            <w:gridSpan w:val="5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FD4D70" w:rsidRDefault="009E08BF" w:rsidP="000274A7">
            <w:pPr>
              <w:pStyle w:val="af7"/>
              <w:jc w:val="both"/>
            </w:pPr>
            <w:r>
              <w:t>MAM</w:t>
            </w:r>
            <w:r w:rsidR="00E1375F">
              <w:rPr>
                <w:rFonts w:hint="eastAsia"/>
              </w:rPr>
              <w:t>能力输出规范说明</w:t>
            </w:r>
          </w:p>
        </w:tc>
      </w:tr>
      <w:tr w:rsidR="00FD4D70">
        <w:trPr>
          <w:cantSplit/>
        </w:trPr>
        <w:tc>
          <w:tcPr>
            <w:tcW w:w="1260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D4D70" w:rsidRDefault="00E1375F">
            <w:pPr>
              <w:pStyle w:val="aff9"/>
            </w:pPr>
            <w:r>
              <w:rPr>
                <w:rFonts w:hint="eastAsia"/>
              </w:rPr>
              <w:t>作者</w:t>
            </w:r>
          </w:p>
        </w:tc>
        <w:tc>
          <w:tcPr>
            <w:tcW w:w="72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FD4D70" w:rsidRDefault="00B1575E">
            <w:pPr>
              <w:pStyle w:val="af7"/>
            </w:pPr>
            <w:r>
              <w:rPr>
                <w:rFonts w:hint="eastAsia"/>
              </w:rPr>
              <w:t>研发部</w:t>
            </w:r>
          </w:p>
        </w:tc>
      </w:tr>
      <w:tr w:rsidR="00FD4D70">
        <w:trPr>
          <w:cantSplit/>
        </w:trPr>
        <w:tc>
          <w:tcPr>
            <w:tcW w:w="1260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D4D70" w:rsidRDefault="00E1375F">
            <w:pPr>
              <w:pStyle w:val="aff9"/>
            </w:pPr>
            <w:r>
              <w:rPr>
                <w:rFonts w:hint="eastAsia"/>
              </w:rPr>
              <w:t>类别</w:t>
            </w:r>
          </w:p>
        </w:tc>
        <w:tc>
          <w:tcPr>
            <w:tcW w:w="72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FD4D70" w:rsidRDefault="00E1375F">
            <w:pPr>
              <w:pStyle w:val="af7"/>
            </w:pPr>
            <w:r>
              <w:rPr>
                <w:rFonts w:hint="eastAsia"/>
              </w:rPr>
              <w:t>业务</w:t>
            </w:r>
            <w:r w:rsidR="00B1575E">
              <w:rPr>
                <w:rFonts w:hint="eastAsia"/>
              </w:rPr>
              <w:t>设计</w:t>
            </w:r>
            <w:r>
              <w:rPr>
                <w:rFonts w:hint="eastAsia"/>
              </w:rPr>
              <w:t>文档</w:t>
            </w:r>
          </w:p>
        </w:tc>
      </w:tr>
      <w:tr w:rsidR="00FD4D70">
        <w:trPr>
          <w:cantSplit/>
        </w:trPr>
        <w:tc>
          <w:tcPr>
            <w:tcW w:w="1260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D4D70" w:rsidRDefault="00E1375F">
            <w:pPr>
              <w:pStyle w:val="aff9"/>
            </w:pPr>
            <w:r>
              <w:rPr>
                <w:rFonts w:hint="eastAsia"/>
              </w:rPr>
              <w:t>编号</w:t>
            </w:r>
          </w:p>
        </w:tc>
        <w:tc>
          <w:tcPr>
            <w:tcW w:w="72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FD4D70" w:rsidRDefault="00FD4D70">
            <w:pPr>
              <w:pStyle w:val="af7"/>
            </w:pPr>
          </w:p>
        </w:tc>
      </w:tr>
      <w:tr w:rsidR="00FD4D70">
        <w:trPr>
          <w:cantSplit/>
        </w:trPr>
        <w:tc>
          <w:tcPr>
            <w:tcW w:w="8460" w:type="dxa"/>
            <w:gridSpan w:val="7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0" w:color="auto" w:fill="auto"/>
          </w:tcPr>
          <w:p w:rsidR="00FD4D70" w:rsidRDefault="00E1375F">
            <w:pPr>
              <w:pStyle w:val="aff9"/>
              <w:jc w:val="center"/>
            </w:pPr>
            <w:r>
              <w:rPr>
                <w:rFonts w:hint="eastAsia"/>
              </w:rPr>
              <w:t>修订历史</w:t>
            </w:r>
            <w:r>
              <w:rPr>
                <w:rFonts w:hint="eastAsia"/>
              </w:rPr>
              <w:t xml:space="preserve"> (</w:t>
            </w:r>
            <w:r>
              <w:t>REVISION HISTORY</w:t>
            </w:r>
            <w:r>
              <w:rPr>
                <w:rFonts w:hint="eastAsia"/>
              </w:rPr>
              <w:t>)</w:t>
            </w:r>
          </w:p>
        </w:tc>
      </w:tr>
      <w:tr w:rsidR="00FD4D70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12" w:space="0" w:color="auto"/>
              <w:right w:val="single" w:sz="4" w:space="0" w:color="auto"/>
            </w:tcBorders>
            <w:shd w:val="pct10" w:color="auto" w:fill="auto"/>
          </w:tcPr>
          <w:p w:rsidR="00FD4D70" w:rsidRDefault="00E1375F">
            <w:pPr>
              <w:pStyle w:val="aff9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right w:val="single" w:sz="4" w:space="0" w:color="auto"/>
            </w:tcBorders>
            <w:shd w:val="pct10" w:color="auto" w:fill="auto"/>
          </w:tcPr>
          <w:p w:rsidR="00FD4D70" w:rsidRDefault="00E1375F">
            <w:pPr>
              <w:pStyle w:val="aff9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pct10" w:color="auto" w:fill="auto"/>
          </w:tcPr>
          <w:p w:rsidR="00FD4D70" w:rsidRDefault="00E1375F">
            <w:pPr>
              <w:pStyle w:val="aff9"/>
            </w:pPr>
            <w:r>
              <w:rPr>
                <w:rFonts w:hint="eastAsia"/>
              </w:rPr>
              <w:t>章节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pct10" w:color="auto" w:fill="auto"/>
          </w:tcPr>
          <w:p w:rsidR="00FD4D70" w:rsidRDefault="00E1375F">
            <w:pPr>
              <w:pStyle w:val="aff9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pct10" w:color="auto" w:fill="auto"/>
          </w:tcPr>
          <w:p w:rsidR="00FD4D70" w:rsidRDefault="00E1375F">
            <w:pPr>
              <w:pStyle w:val="aff9"/>
              <w:jc w:val="center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880" w:type="dxa"/>
            <w:tcBorders>
              <w:top w:val="single" w:sz="6" w:space="0" w:color="auto"/>
              <w:left w:val="nil"/>
              <w:right w:val="double" w:sz="12" w:space="0" w:color="auto"/>
            </w:tcBorders>
            <w:shd w:val="pct10" w:color="auto" w:fill="auto"/>
          </w:tcPr>
          <w:p w:rsidR="00FD4D70" w:rsidRDefault="00E1375F">
            <w:pPr>
              <w:pStyle w:val="aff9"/>
              <w:jc w:val="center"/>
            </w:pPr>
            <w:r>
              <w:rPr>
                <w:rFonts w:hint="eastAsia"/>
              </w:rPr>
              <w:t>摘要</w:t>
            </w:r>
          </w:p>
        </w:tc>
      </w:tr>
      <w:tr w:rsidR="00FD4D70">
        <w:trPr>
          <w:cantSplit/>
        </w:trPr>
        <w:tc>
          <w:tcPr>
            <w:tcW w:w="9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D70" w:rsidRDefault="00B1575E" w:rsidP="00A3716A">
            <w:pPr>
              <w:pStyle w:val="af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A3716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="00A3716A">
              <w:rPr>
                <w:sz w:val="18"/>
                <w:szCs w:val="18"/>
              </w:rPr>
              <w:t>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D70" w:rsidRDefault="00E1375F" w:rsidP="005D2772">
            <w:pPr>
              <w:pStyle w:val="af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  <w:r w:rsidR="00600DB9"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-</w:t>
            </w:r>
            <w:r w:rsidR="00BF64EF">
              <w:rPr>
                <w:rFonts w:hint="eastAsia"/>
                <w:sz w:val="18"/>
                <w:szCs w:val="18"/>
              </w:rPr>
              <w:t>0</w:t>
            </w:r>
            <w:r w:rsidR="005D277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-</w:t>
            </w:r>
            <w:r w:rsidR="00BF64EF">
              <w:rPr>
                <w:rFonts w:hint="eastAsia"/>
                <w:sz w:val="18"/>
                <w:szCs w:val="18"/>
              </w:rPr>
              <w:t>0</w:t>
            </w:r>
            <w:r w:rsidR="005D2772">
              <w:rPr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D70" w:rsidRDefault="00FD4D70">
            <w:pPr>
              <w:pStyle w:val="af7"/>
              <w:jc w:val="both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D70" w:rsidRDefault="00FD4D70">
            <w:pPr>
              <w:pStyle w:val="af7"/>
              <w:jc w:val="both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D70" w:rsidRDefault="00E1375F">
            <w:pPr>
              <w:pStyle w:val="af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刘平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FD4D70" w:rsidRDefault="00E1375F">
            <w:pPr>
              <w:pStyle w:val="af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初稿编制</w:t>
            </w:r>
          </w:p>
        </w:tc>
      </w:tr>
      <w:tr w:rsidR="00FD4D70">
        <w:trPr>
          <w:cantSplit/>
        </w:trPr>
        <w:tc>
          <w:tcPr>
            <w:tcW w:w="9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D70" w:rsidRDefault="00C80BBC" w:rsidP="00C80BBC">
            <w:pPr>
              <w:pStyle w:val="af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1.1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D70" w:rsidRDefault="00C80BBC" w:rsidP="00C80BBC">
            <w:pPr>
              <w:pStyle w:val="af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2017-01-11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D70" w:rsidRDefault="00FD4D70" w:rsidP="00C80BBC">
            <w:pPr>
              <w:pStyle w:val="af7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D70" w:rsidRDefault="00FD4D70" w:rsidP="00C80BBC">
            <w:pPr>
              <w:pStyle w:val="af7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D70" w:rsidRDefault="00C80BBC" w:rsidP="00C80BBC">
            <w:pPr>
              <w:pStyle w:val="af7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曾萌</w:t>
            </w:r>
            <w:proofErr w:type="gram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FD4D70" w:rsidRDefault="00C80BBC" w:rsidP="00C80BBC">
            <w:pPr>
              <w:pStyle w:val="af7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媒资打点</w:t>
            </w:r>
            <w:proofErr w:type="gramEnd"/>
            <w:r>
              <w:rPr>
                <w:rFonts w:hint="eastAsia"/>
                <w:sz w:val="18"/>
                <w:szCs w:val="18"/>
              </w:rPr>
              <w:t>功能修改</w:t>
            </w:r>
          </w:p>
        </w:tc>
      </w:tr>
    </w:tbl>
    <w:p w:rsidR="00FD4D70" w:rsidRDefault="00E1375F">
      <w:pPr>
        <w:pStyle w:val="TOC1"/>
        <w:pageBreakBefore/>
        <w:spacing w:line="360" w:lineRule="auto"/>
        <w:jc w:val="center"/>
      </w:pPr>
      <w:r>
        <w:rPr>
          <w:rFonts w:hint="eastAsia"/>
          <w:lang w:val="zh-CN"/>
        </w:rPr>
        <w:lastRenderedPageBreak/>
        <w:t>目</w:t>
      </w:r>
      <w:r>
        <w:rPr>
          <w:lang w:val="zh-CN"/>
        </w:rPr>
        <w:t>录</w:t>
      </w:r>
    </w:p>
    <w:p w:rsidR="00434B84" w:rsidRDefault="00F94FEB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ascii="宋体" w:eastAsia="宋体" w:hAnsi="宋体"/>
          <w:sz w:val="21"/>
          <w:szCs w:val="21"/>
        </w:rPr>
        <w:fldChar w:fldCharType="begin"/>
      </w:r>
      <w:r w:rsidR="00E1375F">
        <w:rPr>
          <w:rFonts w:ascii="宋体" w:eastAsia="宋体" w:hAnsi="宋体"/>
          <w:sz w:val="21"/>
          <w:szCs w:val="21"/>
        </w:rPr>
        <w:instrText xml:space="preserve"> TOC \o "1-3" \h \z \u </w:instrText>
      </w:r>
      <w:r>
        <w:rPr>
          <w:rFonts w:ascii="宋体" w:eastAsia="宋体" w:hAnsi="宋体"/>
          <w:sz w:val="21"/>
          <w:szCs w:val="21"/>
        </w:rPr>
        <w:fldChar w:fldCharType="separate"/>
      </w:r>
      <w:hyperlink w:anchor="_Toc450224822" w:history="1">
        <w:r w:rsidR="00434B84" w:rsidRPr="0075782E">
          <w:rPr>
            <w:rStyle w:val="af4"/>
            <w:rFonts w:ascii="微软雅黑" w:hAnsi="微软雅黑"/>
            <w:noProof/>
          </w:rPr>
          <w:t>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内容输出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_Toc450224822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20"/>
        <w:rPr>
          <w:rFonts w:asciiTheme="minorHAnsi" w:eastAsiaTheme="minorEastAsia" w:hAnsiTheme="minorHAnsi" w:cstheme="minorBidi"/>
          <w:noProof/>
          <w:sz w:val="21"/>
        </w:rPr>
      </w:pPr>
      <w:hyperlink w:anchor="_Toc450224823" w:history="1">
        <w:r w:rsidR="00434B84" w:rsidRPr="0075782E">
          <w:rPr>
            <w:rStyle w:val="af4"/>
            <w:rFonts w:ascii="微软雅黑" w:hAnsi="微软雅黑"/>
            <w:noProof/>
          </w:rPr>
          <w:t>1.1.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内容增量文件输出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_Toc450224823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24" w:history="1">
        <w:r w:rsidR="00434B84" w:rsidRPr="0075782E">
          <w:rPr>
            <w:rStyle w:val="af4"/>
            <w:rFonts w:ascii="微软雅黑" w:hAnsi="微软雅黑"/>
            <w:noProof/>
          </w:rPr>
          <w:t>1.1.1.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概述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_Toc450224824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25" w:history="1">
        <w:r w:rsidR="00434B84" w:rsidRPr="0075782E">
          <w:rPr>
            <w:rStyle w:val="af4"/>
            <w:rFonts w:ascii="微软雅黑" w:hAnsi="微软雅黑"/>
            <w:noProof/>
          </w:rPr>
          <w:t>1.1.2.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文件规范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_Toc450224825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26" w:history="1">
        <w:r w:rsidR="00434B84" w:rsidRPr="0075782E">
          <w:rPr>
            <w:rStyle w:val="af4"/>
            <w:rFonts w:ascii="微软雅黑" w:hAnsi="微软雅黑"/>
            <w:noProof/>
          </w:rPr>
          <w:t>1.1.3.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数据规范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_Toc450224826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27" w:history="1">
        <w:r w:rsidR="00434B84" w:rsidRPr="0075782E">
          <w:rPr>
            <w:rStyle w:val="af4"/>
            <w:rFonts w:ascii="微软雅黑" w:hAnsi="微软雅黑"/>
            <w:noProof/>
          </w:rPr>
          <w:t>1.1.4.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文件保存时长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_Toc450224827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2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28" w:history="1">
        <w:r w:rsidR="00434B84" w:rsidRPr="0075782E">
          <w:rPr>
            <w:rStyle w:val="af4"/>
            <w:rFonts w:ascii="微软雅黑" w:hAnsi="微软雅黑"/>
            <w:noProof/>
          </w:rPr>
          <w:t>1.1.5.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文件保存路径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_Toc450224828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2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20"/>
        <w:rPr>
          <w:rFonts w:asciiTheme="minorHAnsi" w:eastAsiaTheme="minorEastAsia" w:hAnsiTheme="minorHAnsi" w:cstheme="minorBidi"/>
          <w:noProof/>
          <w:sz w:val="21"/>
        </w:rPr>
      </w:pPr>
      <w:hyperlink w:anchor="_Toc450224829" w:history="1">
        <w:r w:rsidR="00434B84" w:rsidRPr="0075782E">
          <w:rPr>
            <w:rStyle w:val="af4"/>
            <w:rFonts w:ascii="微软雅黑" w:hAnsi="微软雅黑"/>
            <w:noProof/>
          </w:rPr>
          <w:t>1.2.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内容全量文件输出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_Toc450224829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2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30" w:history="1">
        <w:r w:rsidR="00434B84" w:rsidRPr="0075782E">
          <w:rPr>
            <w:rStyle w:val="af4"/>
            <w:rFonts w:ascii="微软雅黑" w:hAnsi="微软雅黑"/>
            <w:noProof/>
          </w:rPr>
          <w:t>1.2.1.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概述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_Toc450224830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2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31" w:history="1">
        <w:r w:rsidR="00434B84" w:rsidRPr="0075782E">
          <w:rPr>
            <w:rStyle w:val="af4"/>
            <w:rFonts w:ascii="微软雅黑" w:hAnsi="微软雅黑"/>
            <w:noProof/>
          </w:rPr>
          <w:t>1.2.2.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文件规范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_Toc450224831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3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32" w:history="1">
        <w:r w:rsidR="00434B84" w:rsidRPr="0075782E">
          <w:rPr>
            <w:rStyle w:val="af4"/>
            <w:rFonts w:ascii="微软雅黑" w:hAnsi="微软雅黑"/>
            <w:noProof/>
          </w:rPr>
          <w:t>1.2.3.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数据规范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_Toc450224832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3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33" w:history="1">
        <w:r w:rsidR="00434B84" w:rsidRPr="0075782E">
          <w:rPr>
            <w:rStyle w:val="af4"/>
            <w:rFonts w:ascii="微软雅黑" w:hAnsi="微软雅黑"/>
            <w:noProof/>
          </w:rPr>
          <w:t>1.2.4.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文件保存时长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_Toc450224833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3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34" w:history="1">
        <w:r w:rsidR="00434B84" w:rsidRPr="0075782E">
          <w:rPr>
            <w:rStyle w:val="af4"/>
            <w:noProof/>
          </w:rPr>
          <w:t>1.2.5.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文件保存路径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_Toc450224834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3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20"/>
        <w:rPr>
          <w:rFonts w:asciiTheme="minorHAnsi" w:eastAsiaTheme="minorEastAsia" w:hAnsiTheme="minorHAnsi" w:cstheme="minorBidi"/>
          <w:noProof/>
          <w:sz w:val="21"/>
        </w:rPr>
      </w:pPr>
      <w:hyperlink w:anchor="_Toc450224835" w:history="1">
        <w:r w:rsidR="00434B84" w:rsidRPr="0075782E">
          <w:rPr>
            <w:rStyle w:val="af4"/>
            <w:rFonts w:ascii="微软雅黑" w:hAnsi="微软雅黑"/>
            <w:noProof/>
          </w:rPr>
          <w:t>1.3.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内容查询输出接口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_Toc450224835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4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36" w:history="1">
        <w:r w:rsidR="00434B84" w:rsidRPr="0075782E">
          <w:rPr>
            <w:rStyle w:val="af4"/>
            <w:rFonts w:ascii="微软雅黑" w:hAnsi="微软雅黑"/>
            <w:noProof/>
          </w:rPr>
          <w:t>1.3.1.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概述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_Toc450224836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4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37" w:history="1">
        <w:r w:rsidR="00434B84" w:rsidRPr="0075782E">
          <w:rPr>
            <w:rStyle w:val="af4"/>
            <w:rFonts w:ascii="微软雅黑" w:hAnsi="微软雅黑"/>
            <w:noProof/>
          </w:rPr>
          <w:t>1.3.2.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接口调用方式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_Toc450224837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4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38" w:history="1">
        <w:r w:rsidR="00434B84" w:rsidRPr="0075782E">
          <w:rPr>
            <w:rStyle w:val="af4"/>
            <w:rFonts w:ascii="微软雅黑" w:hAnsi="微软雅黑"/>
            <w:noProof/>
          </w:rPr>
          <w:t>1.3.3.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请求参数说明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_Toc450224838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5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39" w:history="1">
        <w:r w:rsidR="00434B84" w:rsidRPr="0075782E">
          <w:rPr>
            <w:rStyle w:val="af4"/>
            <w:noProof/>
          </w:rPr>
          <w:t>1.3.4.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noProof/>
          </w:rPr>
          <w:t>回执参数说明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_Toc450224839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5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50224840" w:history="1">
        <w:r w:rsidR="00434B84" w:rsidRPr="0075782E">
          <w:rPr>
            <w:rStyle w:val="af4"/>
            <w:rFonts w:ascii="微软雅黑" w:hAnsi="微软雅黑"/>
            <w:noProof/>
          </w:rPr>
          <w:t>2.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人物输出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_Toc450224840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5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20"/>
        <w:rPr>
          <w:rFonts w:asciiTheme="minorHAnsi" w:eastAsiaTheme="minorEastAsia" w:hAnsiTheme="minorHAnsi" w:cstheme="minorBidi"/>
          <w:noProof/>
          <w:sz w:val="21"/>
        </w:rPr>
      </w:pPr>
      <w:hyperlink w:anchor="_Toc450224841" w:history="1">
        <w:r w:rsidR="00434B84" w:rsidRPr="0075782E">
          <w:rPr>
            <w:rStyle w:val="af4"/>
            <w:rFonts w:ascii="微软雅黑" w:hAnsi="微软雅黑"/>
            <w:noProof/>
          </w:rPr>
          <w:t>2.1.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人物信息元数据规范说明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_Toc450224841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5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42" w:history="1">
        <w:r w:rsidR="00434B84" w:rsidRPr="0075782E">
          <w:rPr>
            <w:rStyle w:val="af4"/>
            <w:rFonts w:ascii="微软雅黑" w:hAnsi="微软雅黑"/>
            <w:noProof/>
          </w:rPr>
          <w:t>2.1.1.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人物库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_Toc450224842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5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43" w:history="1">
        <w:r w:rsidR="00434B84" w:rsidRPr="0075782E">
          <w:rPr>
            <w:rStyle w:val="af4"/>
            <w:rFonts w:ascii="微软雅黑" w:hAnsi="微软雅黑"/>
            <w:noProof/>
          </w:rPr>
          <w:t>2.1.2.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人物图片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_Toc450224843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8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44" w:history="1">
        <w:r w:rsidR="00434B84" w:rsidRPr="0075782E">
          <w:rPr>
            <w:rStyle w:val="af4"/>
            <w:rFonts w:ascii="微软雅黑" w:hAnsi="微软雅黑"/>
            <w:noProof/>
          </w:rPr>
          <w:t>2.1.3.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人物关系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_Toc450224844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9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45" w:history="1">
        <w:r w:rsidR="00434B84" w:rsidRPr="0075782E">
          <w:rPr>
            <w:rStyle w:val="af4"/>
            <w:noProof/>
          </w:rPr>
          <w:t>2.1.4.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发布XML文件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_Toc450224845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10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46" w:history="1">
        <w:r w:rsidR="00434B84" w:rsidRPr="0075782E">
          <w:rPr>
            <w:rStyle w:val="af4"/>
            <w:noProof/>
          </w:rPr>
          <w:t>2.1.5.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文件存储路径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_Toc450224846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12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20"/>
        <w:rPr>
          <w:rFonts w:asciiTheme="minorHAnsi" w:eastAsiaTheme="minorEastAsia" w:hAnsiTheme="minorHAnsi" w:cstheme="minorBidi"/>
          <w:noProof/>
          <w:sz w:val="21"/>
        </w:rPr>
      </w:pPr>
      <w:hyperlink w:anchor="_Toc450224847" w:history="1">
        <w:r w:rsidR="00434B84" w:rsidRPr="0075782E">
          <w:rPr>
            <w:rStyle w:val="af4"/>
            <w:rFonts w:ascii="微软雅黑" w:hAnsi="微软雅黑"/>
            <w:noProof/>
          </w:rPr>
          <w:t>2.2.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人物查询输出接口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_Toc450224847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13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48" w:history="1">
        <w:r w:rsidR="00434B84" w:rsidRPr="0075782E">
          <w:rPr>
            <w:rStyle w:val="af4"/>
            <w:rFonts w:ascii="微软雅黑" w:hAnsi="微软雅黑"/>
            <w:noProof/>
          </w:rPr>
          <w:t>2.2.1.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概述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_Toc450224848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13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49" w:history="1">
        <w:r w:rsidR="00434B84" w:rsidRPr="0075782E">
          <w:rPr>
            <w:rStyle w:val="af4"/>
            <w:rFonts w:ascii="微软雅黑" w:hAnsi="微软雅黑"/>
            <w:noProof/>
          </w:rPr>
          <w:t>2.2.2.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接口调用方式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_Toc450224849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13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50" w:history="1">
        <w:r w:rsidR="00434B84" w:rsidRPr="0075782E">
          <w:rPr>
            <w:rStyle w:val="af4"/>
            <w:rFonts w:ascii="微软雅黑" w:hAnsi="微软雅黑"/>
            <w:noProof/>
          </w:rPr>
          <w:t>2.2.3.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接口处理流程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_Toc450224850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13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51" w:history="1">
        <w:r w:rsidR="00434B84" w:rsidRPr="0075782E">
          <w:rPr>
            <w:rStyle w:val="af4"/>
            <w:rFonts w:ascii="微软雅黑" w:hAnsi="微软雅黑"/>
            <w:noProof/>
          </w:rPr>
          <w:t>2.2.4.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请求参数说明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_Toc450224851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14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52" w:history="1">
        <w:r w:rsidR="00434B84" w:rsidRPr="0075782E">
          <w:rPr>
            <w:rStyle w:val="af4"/>
            <w:noProof/>
          </w:rPr>
          <w:t>2.2.5.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noProof/>
          </w:rPr>
          <w:t>回执参数说明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_Toc450224852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14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20"/>
        <w:rPr>
          <w:rFonts w:asciiTheme="minorHAnsi" w:eastAsiaTheme="minorEastAsia" w:hAnsiTheme="minorHAnsi" w:cstheme="minorBidi"/>
          <w:noProof/>
          <w:sz w:val="21"/>
        </w:rPr>
      </w:pPr>
      <w:hyperlink w:anchor="_Toc450224853" w:history="1">
        <w:r w:rsidR="00434B84" w:rsidRPr="0075782E">
          <w:rPr>
            <w:rStyle w:val="af4"/>
            <w:rFonts w:ascii="微软雅黑" w:hAnsi="微软雅黑"/>
            <w:noProof/>
          </w:rPr>
          <w:t>2.3.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人物全量输出接口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_Toc450224853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14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54" w:history="1">
        <w:r w:rsidR="00434B84" w:rsidRPr="0075782E">
          <w:rPr>
            <w:rStyle w:val="af4"/>
            <w:rFonts w:ascii="微软雅黑" w:hAnsi="微软雅黑"/>
            <w:noProof/>
          </w:rPr>
          <w:t>2.3.1.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概述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_Toc450224854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14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55" w:history="1">
        <w:r w:rsidR="00434B84" w:rsidRPr="0075782E">
          <w:rPr>
            <w:rStyle w:val="af4"/>
            <w:rFonts w:ascii="微软雅黑" w:hAnsi="微软雅黑"/>
            <w:noProof/>
          </w:rPr>
          <w:t>2.3.2.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接口调用方式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_Toc450224855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15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56" w:history="1">
        <w:r w:rsidR="00434B84" w:rsidRPr="0075782E">
          <w:rPr>
            <w:rStyle w:val="af4"/>
            <w:rFonts w:ascii="微软雅黑" w:hAnsi="微软雅黑"/>
            <w:noProof/>
          </w:rPr>
          <w:t>2.3.3.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接口处理流程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_Toc450224856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15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57" w:history="1">
        <w:r w:rsidR="00434B84" w:rsidRPr="0075782E">
          <w:rPr>
            <w:rStyle w:val="af4"/>
            <w:rFonts w:ascii="微软雅黑" w:hAnsi="微软雅黑"/>
            <w:noProof/>
          </w:rPr>
          <w:t>2.3.4.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请求参数说明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_Toc450224857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15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58" w:history="1">
        <w:r w:rsidR="00434B84" w:rsidRPr="0075782E">
          <w:rPr>
            <w:rStyle w:val="af4"/>
            <w:noProof/>
          </w:rPr>
          <w:t>2.3.5.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noProof/>
          </w:rPr>
          <w:t>回执参数说明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_Toc450224858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16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50224859" w:history="1">
        <w:r w:rsidR="00434B84" w:rsidRPr="0075782E">
          <w:rPr>
            <w:rStyle w:val="af4"/>
            <w:rFonts w:ascii="微软雅黑" w:hAnsi="微软雅黑"/>
            <w:noProof/>
          </w:rPr>
          <w:t>3.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版权输出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_Toc450224859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16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20"/>
        <w:rPr>
          <w:rFonts w:asciiTheme="minorHAnsi" w:eastAsiaTheme="minorEastAsia" w:hAnsiTheme="minorHAnsi" w:cstheme="minorBidi"/>
          <w:noProof/>
          <w:sz w:val="21"/>
        </w:rPr>
      </w:pPr>
      <w:hyperlink w:anchor="_Toc450224860" w:history="1">
        <w:r w:rsidR="00434B84" w:rsidRPr="0075782E">
          <w:rPr>
            <w:rStyle w:val="af4"/>
            <w:rFonts w:ascii="微软雅黑" w:hAnsi="微软雅黑"/>
            <w:noProof/>
          </w:rPr>
          <w:t>3.1.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版权输出接口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_Toc450224860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16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61" w:history="1">
        <w:r w:rsidR="00434B84" w:rsidRPr="0075782E">
          <w:rPr>
            <w:rStyle w:val="af4"/>
            <w:rFonts w:ascii="微软雅黑" w:hAnsi="微软雅黑"/>
            <w:noProof/>
          </w:rPr>
          <w:t>3.1.1.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概述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_Toc450224861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16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62" w:history="1">
        <w:r w:rsidR="00434B84" w:rsidRPr="0075782E">
          <w:rPr>
            <w:rStyle w:val="af4"/>
            <w:rFonts w:ascii="微软雅黑" w:hAnsi="微软雅黑"/>
            <w:noProof/>
          </w:rPr>
          <w:t>3.1.2.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接口调用方式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_Toc450224862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17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63" w:history="1">
        <w:r w:rsidR="00434B84" w:rsidRPr="0075782E">
          <w:rPr>
            <w:rStyle w:val="af4"/>
            <w:rFonts w:ascii="微软雅黑" w:hAnsi="微软雅黑"/>
            <w:noProof/>
          </w:rPr>
          <w:t>3.1.3.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接口处理流程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_Toc450224863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17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64" w:history="1">
        <w:r w:rsidR="00434B84" w:rsidRPr="0075782E">
          <w:rPr>
            <w:rStyle w:val="af4"/>
            <w:rFonts w:ascii="微软雅黑" w:hAnsi="微软雅黑"/>
            <w:noProof/>
          </w:rPr>
          <w:t>3.1.4.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请求参数说明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_Toc450224864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17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65" w:history="1">
        <w:r w:rsidR="00434B84" w:rsidRPr="0075782E">
          <w:rPr>
            <w:rStyle w:val="af4"/>
            <w:rFonts w:ascii="微软雅黑" w:hAnsi="微软雅黑"/>
            <w:noProof/>
          </w:rPr>
          <w:t>3.1.5.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回执参数说明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_Toc450224865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18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50224866" w:history="1">
        <w:r w:rsidR="00434B84" w:rsidRPr="0075782E">
          <w:rPr>
            <w:rStyle w:val="af4"/>
            <w:rFonts w:ascii="微软雅黑" w:hAnsi="微软雅黑"/>
            <w:noProof/>
          </w:rPr>
          <w:t>4.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奖项输出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_Toc450224866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18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20"/>
        <w:rPr>
          <w:rFonts w:asciiTheme="minorHAnsi" w:eastAsiaTheme="minorEastAsia" w:hAnsiTheme="minorHAnsi" w:cstheme="minorBidi"/>
          <w:noProof/>
          <w:sz w:val="21"/>
        </w:rPr>
      </w:pPr>
      <w:hyperlink w:anchor="_Toc450224867" w:history="1">
        <w:r w:rsidR="00434B84" w:rsidRPr="0075782E">
          <w:rPr>
            <w:rStyle w:val="af4"/>
            <w:rFonts w:ascii="微软雅黑" w:hAnsi="微软雅黑"/>
            <w:noProof/>
          </w:rPr>
          <w:t>4.1.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奖项文件输出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_Toc450224867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18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68" w:history="1">
        <w:r w:rsidR="00434B84" w:rsidRPr="0075782E">
          <w:rPr>
            <w:rStyle w:val="af4"/>
            <w:rFonts w:ascii="微软雅黑" w:hAnsi="微软雅黑"/>
            <w:noProof/>
          </w:rPr>
          <w:t>4.1.1.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文件规范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_Toc450224868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18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69" w:history="1">
        <w:r w:rsidR="00434B84" w:rsidRPr="0075782E">
          <w:rPr>
            <w:rStyle w:val="af4"/>
            <w:rFonts w:ascii="微软雅黑" w:hAnsi="微软雅黑"/>
            <w:noProof/>
          </w:rPr>
          <w:t>4.1.2.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文件存储路径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_Toc450224869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21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50224870" w:history="1">
        <w:r w:rsidR="00434B84" w:rsidRPr="0075782E">
          <w:rPr>
            <w:rStyle w:val="af4"/>
            <w:rFonts w:ascii="微软雅黑" w:hAnsi="微软雅黑"/>
            <w:noProof/>
          </w:rPr>
          <w:t>5.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媒资打点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_Toc450224870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21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20"/>
        <w:rPr>
          <w:rFonts w:asciiTheme="minorHAnsi" w:eastAsiaTheme="minorEastAsia" w:hAnsiTheme="minorHAnsi" w:cstheme="minorBidi"/>
          <w:noProof/>
          <w:sz w:val="21"/>
        </w:rPr>
      </w:pPr>
      <w:hyperlink w:anchor="_Toc450224871" w:history="1">
        <w:r w:rsidR="00434B84" w:rsidRPr="0075782E">
          <w:rPr>
            <w:rStyle w:val="af4"/>
            <w:rFonts w:ascii="微软雅黑" w:hAnsi="微软雅黑"/>
            <w:noProof/>
          </w:rPr>
          <w:t>5.1.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媒资打点XML规范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_Toc450224871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21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72" w:history="1">
        <w:r w:rsidR="00434B84" w:rsidRPr="0075782E">
          <w:rPr>
            <w:rStyle w:val="af4"/>
            <w:rFonts w:ascii="微软雅黑" w:hAnsi="微软雅黑"/>
            <w:noProof/>
          </w:rPr>
          <w:t>5.1.1.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XML文档基本信息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_Toc450224872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21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73" w:history="1">
        <w:r w:rsidR="00434B84" w:rsidRPr="0075782E">
          <w:rPr>
            <w:rStyle w:val="af4"/>
            <w:rFonts w:ascii="微软雅黑" w:hAnsi="微软雅黑"/>
            <w:noProof/>
          </w:rPr>
          <w:t>5.1.2.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XML节点结构描述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_Toc450224873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22</w:t>
        </w:r>
        <w:r w:rsidR="00434B84">
          <w:rPr>
            <w:noProof/>
            <w:webHidden/>
          </w:rPr>
          <w:fldChar w:fldCharType="end"/>
        </w:r>
      </w:hyperlink>
    </w:p>
    <w:p w:rsidR="00434B84" w:rsidRDefault="00875E2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50224874" w:history="1">
        <w:r w:rsidR="00434B84" w:rsidRPr="0075782E">
          <w:rPr>
            <w:rStyle w:val="af4"/>
            <w:rFonts w:ascii="微软雅黑" w:hAnsi="微软雅黑"/>
            <w:noProof/>
          </w:rPr>
          <w:t>5.1.3.</w:t>
        </w:r>
        <w:r w:rsidR="00434B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34B84" w:rsidRPr="0075782E">
          <w:rPr>
            <w:rStyle w:val="af4"/>
            <w:rFonts w:ascii="微软雅黑" w:hAnsi="微软雅黑"/>
            <w:noProof/>
          </w:rPr>
          <w:t>XML访问地址说明</w:t>
        </w:r>
        <w:r w:rsidR="00434B84">
          <w:rPr>
            <w:noProof/>
            <w:webHidden/>
          </w:rPr>
          <w:tab/>
        </w:r>
        <w:r w:rsidR="00434B84">
          <w:rPr>
            <w:noProof/>
            <w:webHidden/>
          </w:rPr>
          <w:fldChar w:fldCharType="begin"/>
        </w:r>
        <w:r w:rsidR="00434B84">
          <w:rPr>
            <w:noProof/>
            <w:webHidden/>
          </w:rPr>
          <w:instrText xml:space="preserve"> PAGEREF _Toc450224874 \h </w:instrText>
        </w:r>
        <w:r w:rsidR="00434B84">
          <w:rPr>
            <w:noProof/>
            <w:webHidden/>
          </w:rPr>
        </w:r>
        <w:r w:rsidR="00434B84">
          <w:rPr>
            <w:noProof/>
            <w:webHidden/>
          </w:rPr>
          <w:fldChar w:fldCharType="separate"/>
        </w:r>
        <w:r w:rsidR="00434B84">
          <w:rPr>
            <w:noProof/>
            <w:webHidden/>
          </w:rPr>
          <w:t>22</w:t>
        </w:r>
        <w:r w:rsidR="00434B84">
          <w:rPr>
            <w:noProof/>
            <w:webHidden/>
          </w:rPr>
          <w:fldChar w:fldCharType="end"/>
        </w:r>
      </w:hyperlink>
    </w:p>
    <w:p w:rsidR="00FD4D70" w:rsidRDefault="00F94FEB">
      <w:pPr>
        <w:sectPr w:rsidR="00FD4D70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rFonts w:ascii="宋体" w:eastAsia="宋体" w:hAnsi="宋体"/>
          <w:sz w:val="21"/>
          <w:szCs w:val="21"/>
        </w:rPr>
        <w:fldChar w:fldCharType="end"/>
      </w:r>
    </w:p>
    <w:p w:rsidR="00FD4D70" w:rsidRDefault="00CD641E">
      <w:pPr>
        <w:pStyle w:val="1"/>
        <w:rPr>
          <w:rFonts w:ascii="微软雅黑" w:eastAsia="微软雅黑" w:hAnsi="微软雅黑"/>
        </w:rPr>
      </w:pPr>
      <w:bookmarkStart w:id="1" w:name="_Toc450224822"/>
      <w:r>
        <w:rPr>
          <w:rFonts w:ascii="微软雅黑" w:eastAsia="微软雅黑" w:hAnsi="微软雅黑" w:hint="eastAsia"/>
        </w:rPr>
        <w:lastRenderedPageBreak/>
        <w:t>内容输出</w:t>
      </w:r>
      <w:bookmarkEnd w:id="1"/>
    </w:p>
    <w:p w:rsidR="00FD4D70" w:rsidRDefault="00177CCD">
      <w:pPr>
        <w:pStyle w:val="2"/>
        <w:rPr>
          <w:rFonts w:ascii="微软雅黑" w:eastAsia="微软雅黑" w:hAnsi="微软雅黑"/>
        </w:rPr>
      </w:pPr>
      <w:bookmarkStart w:id="2" w:name="_Toc450224823"/>
      <w:r>
        <w:rPr>
          <w:rFonts w:ascii="微软雅黑" w:eastAsia="微软雅黑" w:hAnsi="微软雅黑" w:hint="eastAsia"/>
        </w:rPr>
        <w:t>内容</w:t>
      </w:r>
      <w:r w:rsidR="00394C76">
        <w:rPr>
          <w:rFonts w:ascii="微软雅黑" w:eastAsia="微软雅黑" w:hAnsi="微软雅黑" w:hint="eastAsia"/>
        </w:rPr>
        <w:t>增量</w:t>
      </w:r>
      <w:r>
        <w:rPr>
          <w:rFonts w:ascii="微软雅黑" w:eastAsia="微软雅黑" w:hAnsi="微软雅黑" w:hint="eastAsia"/>
        </w:rPr>
        <w:t>文件</w:t>
      </w:r>
      <w:r w:rsidR="00931DB8">
        <w:rPr>
          <w:rFonts w:ascii="微软雅黑" w:eastAsia="微软雅黑" w:hAnsi="微软雅黑" w:hint="eastAsia"/>
        </w:rPr>
        <w:t>输出</w:t>
      </w:r>
      <w:bookmarkEnd w:id="2"/>
    </w:p>
    <w:p w:rsidR="00516DFF" w:rsidRDefault="008046EE" w:rsidP="00516DFF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3" w:name="_Toc450224824"/>
      <w:r>
        <w:rPr>
          <w:rFonts w:ascii="微软雅黑" w:eastAsia="微软雅黑" w:hAnsi="微软雅黑" w:hint="eastAsia"/>
        </w:rPr>
        <w:t>概述</w:t>
      </w:r>
      <w:bookmarkEnd w:id="3"/>
    </w:p>
    <w:p w:rsidR="008E341D" w:rsidRDefault="008E341D" w:rsidP="005B76DB">
      <w:pPr>
        <w:ind w:firstLineChars="200" w:firstLine="480"/>
      </w:pPr>
      <w:r>
        <w:rPr>
          <w:rFonts w:ascii="微软雅黑" w:hAnsi="微软雅黑" w:hint="eastAsia"/>
        </w:rPr>
        <w:t>如</w:t>
      </w:r>
      <w:r>
        <w:rPr>
          <w:rFonts w:ascii="微软雅黑" w:hAnsi="微软雅黑"/>
        </w:rPr>
        <w:t>输出方有权限接入定时更新内容，</w:t>
      </w:r>
      <w:r w:rsidR="00EE0ED9">
        <w:rPr>
          <w:rFonts w:ascii="微软雅黑" w:hAnsi="微软雅黑" w:hint="eastAsia"/>
        </w:rPr>
        <w:t>MAM</w:t>
      </w:r>
      <w:r>
        <w:rPr>
          <w:rFonts w:ascii="微软雅黑" w:hAnsi="微软雅黑" w:hint="eastAsia"/>
        </w:rPr>
        <w:t>按</w:t>
      </w:r>
      <w:r>
        <w:rPr>
          <w:rFonts w:ascii="微软雅黑" w:hAnsi="微软雅黑"/>
        </w:rPr>
        <w:t>每隔</w:t>
      </w:r>
      <w:r>
        <w:rPr>
          <w:rFonts w:ascii="微软雅黑" w:hAnsi="微软雅黑" w:hint="eastAsia"/>
        </w:rPr>
        <w:t>6小时</w:t>
      </w:r>
      <w:r>
        <w:rPr>
          <w:rFonts w:ascii="微软雅黑" w:hAnsi="微软雅黑"/>
        </w:rPr>
        <w:t>生成一个</w:t>
      </w:r>
      <w:r>
        <w:rPr>
          <w:rFonts w:ascii="微软雅黑" w:hAnsi="微软雅黑" w:hint="eastAsia"/>
        </w:rPr>
        <w:t>当天</w:t>
      </w:r>
      <w:r>
        <w:rPr>
          <w:rFonts w:ascii="微软雅黑" w:hAnsi="微软雅黑"/>
        </w:rPr>
        <w:t>的变更内容列表，按</w:t>
      </w:r>
      <w:r>
        <w:rPr>
          <w:rFonts w:ascii="微软雅黑" w:hAnsi="微软雅黑" w:hint="eastAsia"/>
        </w:rPr>
        <w:t>YYYYMMDD.txt存放</w:t>
      </w:r>
      <w:r>
        <w:rPr>
          <w:rFonts w:ascii="微软雅黑" w:hAnsi="微软雅黑"/>
        </w:rPr>
        <w:t>在</w:t>
      </w:r>
      <w:r w:rsidR="00FA7C5D">
        <w:rPr>
          <w:rFonts w:ascii="微软雅黑" w:hAnsi="微软雅黑" w:hint="eastAsia"/>
        </w:rPr>
        <w:t>相应</w:t>
      </w:r>
      <w:r>
        <w:rPr>
          <w:rFonts w:ascii="微软雅黑" w:hAnsi="微软雅黑" w:hint="eastAsia"/>
        </w:rPr>
        <w:t>目录</w:t>
      </w:r>
      <w:r>
        <w:rPr>
          <w:rFonts w:ascii="微软雅黑" w:hAnsi="微软雅黑"/>
        </w:rPr>
        <w:t>，每次都进行覆盖更新。时间</w:t>
      </w:r>
      <w:r>
        <w:rPr>
          <w:rFonts w:ascii="微软雅黑" w:hAnsi="微软雅黑" w:hint="eastAsia"/>
        </w:rPr>
        <w:t>分别</w:t>
      </w:r>
      <w:r>
        <w:rPr>
          <w:rFonts w:ascii="微软雅黑" w:hAnsi="微软雅黑"/>
        </w:rPr>
        <w:t>为06:00; 12:00; 18:00; 24:00,00:00</w:t>
      </w:r>
      <w:r>
        <w:rPr>
          <w:rFonts w:ascii="微软雅黑" w:hAnsi="微软雅黑" w:hint="eastAsia"/>
        </w:rPr>
        <w:t>生成</w:t>
      </w:r>
      <w:r>
        <w:rPr>
          <w:rFonts w:ascii="微软雅黑" w:hAnsi="微软雅黑"/>
        </w:rPr>
        <w:t>的内容为</w:t>
      </w:r>
      <w:r>
        <w:rPr>
          <w:rFonts w:ascii="微软雅黑" w:hAnsi="微软雅黑" w:hint="eastAsia"/>
        </w:rPr>
        <w:t>前</w:t>
      </w:r>
      <w:r>
        <w:rPr>
          <w:rFonts w:ascii="微软雅黑" w:hAnsi="微软雅黑"/>
        </w:rPr>
        <w:t>天的全量变更内容</w:t>
      </w:r>
      <w:r>
        <w:rPr>
          <w:rFonts w:ascii="微软雅黑" w:hAnsi="微软雅黑" w:hint="eastAsia"/>
        </w:rPr>
        <w:t>。</w:t>
      </w:r>
      <w:r>
        <w:rPr>
          <w:rFonts w:ascii="微软雅黑" w:hAnsi="微软雅黑"/>
        </w:rPr>
        <w:t>如</w:t>
      </w:r>
      <w:r>
        <w:rPr>
          <w:rFonts w:ascii="微软雅黑" w:hAnsi="微软雅黑" w:hint="eastAsia"/>
        </w:rPr>
        <w:t>201</w:t>
      </w:r>
      <w:r w:rsidR="00D81109">
        <w:rPr>
          <w:rFonts w:ascii="微软雅黑" w:hAnsi="微软雅黑" w:hint="eastAsia"/>
        </w:rPr>
        <w:t>6</w:t>
      </w:r>
      <w:r>
        <w:rPr>
          <w:rFonts w:ascii="微软雅黑" w:hAnsi="微软雅黑"/>
        </w:rPr>
        <w:t>-10-24 00</w:t>
      </w:r>
      <w:r>
        <w:rPr>
          <w:rFonts w:ascii="微软雅黑" w:hAnsi="微软雅黑" w:hint="eastAsia"/>
        </w:rPr>
        <w:t>:00，</w:t>
      </w:r>
      <w:r>
        <w:rPr>
          <w:rFonts w:ascii="微软雅黑" w:hAnsi="微软雅黑"/>
        </w:rPr>
        <w:t>生成的内容为</w:t>
      </w:r>
      <w:r>
        <w:rPr>
          <w:rFonts w:ascii="微软雅黑" w:hAnsi="微软雅黑" w:hint="eastAsia"/>
        </w:rPr>
        <w:t>201</w:t>
      </w:r>
      <w:r w:rsidR="00D81109">
        <w:rPr>
          <w:rFonts w:ascii="微软雅黑" w:hAnsi="微软雅黑" w:hint="eastAsia"/>
        </w:rPr>
        <w:t>6</w:t>
      </w:r>
      <w:r>
        <w:rPr>
          <w:rFonts w:ascii="微软雅黑" w:hAnsi="微软雅黑"/>
        </w:rPr>
        <w:t>-10-23</w:t>
      </w:r>
      <w:r>
        <w:rPr>
          <w:rFonts w:ascii="微软雅黑" w:hAnsi="微软雅黑" w:hint="eastAsia"/>
        </w:rPr>
        <w:t>的</w:t>
      </w:r>
      <w:r>
        <w:rPr>
          <w:rFonts w:ascii="微软雅黑" w:hAnsi="微软雅黑"/>
        </w:rPr>
        <w:t>内容，文件名为</w:t>
      </w:r>
      <w:r>
        <w:rPr>
          <w:rFonts w:ascii="微软雅黑" w:hAnsi="微软雅黑" w:hint="eastAsia"/>
        </w:rPr>
        <w:t>201</w:t>
      </w:r>
      <w:r w:rsidR="00D81109">
        <w:rPr>
          <w:rFonts w:ascii="微软雅黑" w:hAnsi="微软雅黑" w:hint="eastAsia"/>
        </w:rPr>
        <w:t>6</w:t>
      </w:r>
      <w:r>
        <w:rPr>
          <w:rFonts w:ascii="微软雅黑" w:hAnsi="微软雅黑" w:hint="eastAsia"/>
        </w:rPr>
        <w:t>1023.</w:t>
      </w:r>
      <w:r>
        <w:rPr>
          <w:rFonts w:ascii="微软雅黑" w:hAnsi="微软雅黑"/>
        </w:rPr>
        <w:t>txt</w:t>
      </w:r>
      <w:r w:rsidR="005B76DB">
        <w:rPr>
          <w:rFonts w:ascii="微软雅黑" w:hAnsi="微软雅黑" w:hint="eastAsia"/>
        </w:rPr>
        <w:t>。</w:t>
      </w:r>
    </w:p>
    <w:p w:rsidR="00516DFF" w:rsidRDefault="00516DFF" w:rsidP="00516DFF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4" w:name="_Toc450224825"/>
      <w:r>
        <w:rPr>
          <w:rFonts w:ascii="微软雅黑" w:eastAsia="微软雅黑" w:hAnsi="微软雅黑" w:hint="eastAsia"/>
        </w:rPr>
        <w:t>文件规范</w:t>
      </w:r>
      <w:bookmarkEnd w:id="4"/>
    </w:p>
    <w:p w:rsidR="004716B2" w:rsidRPr="005530DC" w:rsidRDefault="004716B2" w:rsidP="005530DC">
      <w:pPr>
        <w:pStyle w:val="15"/>
        <w:numPr>
          <w:ilvl w:val="0"/>
          <w:numId w:val="9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文件字符</w:t>
      </w:r>
      <w:r>
        <w:rPr>
          <w:rFonts w:ascii="微软雅黑" w:eastAsia="微软雅黑" w:hAnsi="微软雅黑"/>
          <w:sz w:val="24"/>
          <w:szCs w:val="24"/>
        </w:rPr>
        <w:t>编</w:t>
      </w:r>
      <w:r>
        <w:rPr>
          <w:rFonts w:ascii="微软雅黑" w:eastAsia="微软雅黑" w:hAnsi="微软雅黑" w:hint="eastAsia"/>
          <w:sz w:val="24"/>
          <w:szCs w:val="24"/>
        </w:rPr>
        <w:t>码为</w:t>
      </w:r>
      <w:r>
        <w:rPr>
          <w:rFonts w:ascii="微软雅黑" w:eastAsia="微软雅黑" w:hAnsi="微软雅黑"/>
          <w:sz w:val="24"/>
          <w:szCs w:val="24"/>
        </w:rPr>
        <w:t>UTF-8</w:t>
      </w:r>
      <w:r w:rsidR="00A54D21">
        <w:rPr>
          <w:rFonts w:ascii="微软雅黑" w:eastAsia="微软雅黑" w:hAnsi="微软雅黑" w:hint="eastAsia"/>
          <w:sz w:val="24"/>
          <w:szCs w:val="24"/>
        </w:rPr>
        <w:t>；</w:t>
      </w:r>
    </w:p>
    <w:p w:rsidR="005530DC" w:rsidRPr="008978E0" w:rsidRDefault="005530DC" w:rsidP="004716B2">
      <w:pPr>
        <w:pStyle w:val="15"/>
        <w:numPr>
          <w:ilvl w:val="0"/>
          <w:numId w:val="9"/>
        </w:numPr>
        <w:rPr>
          <w:rFonts w:ascii="微软雅黑" w:eastAsia="微软雅黑" w:hAnsi="微软雅黑"/>
          <w:sz w:val="24"/>
          <w:szCs w:val="24"/>
        </w:rPr>
      </w:pPr>
      <w:r w:rsidRPr="008978E0">
        <w:rPr>
          <w:rFonts w:ascii="微软雅黑" w:eastAsia="微软雅黑" w:hAnsi="微软雅黑" w:hint="eastAsia"/>
          <w:sz w:val="24"/>
          <w:szCs w:val="24"/>
        </w:rPr>
        <w:t>文件</w:t>
      </w:r>
      <w:r w:rsidRPr="008978E0">
        <w:rPr>
          <w:rFonts w:ascii="微软雅黑" w:eastAsia="微软雅黑" w:hAnsi="微软雅黑"/>
          <w:sz w:val="24"/>
          <w:szCs w:val="24"/>
        </w:rPr>
        <w:t>中</w:t>
      </w:r>
      <w:r w:rsidRPr="008978E0">
        <w:rPr>
          <w:rFonts w:ascii="微软雅黑" w:eastAsia="微软雅黑" w:hAnsi="微软雅黑" w:hint="eastAsia"/>
          <w:sz w:val="24"/>
          <w:szCs w:val="24"/>
        </w:rPr>
        <w:t>每</w:t>
      </w:r>
      <w:r w:rsidRPr="008978E0">
        <w:rPr>
          <w:rFonts w:ascii="微软雅黑" w:eastAsia="微软雅黑" w:hAnsi="微软雅黑"/>
          <w:sz w:val="24"/>
          <w:szCs w:val="24"/>
        </w:rPr>
        <w:t>行一条记录，</w:t>
      </w:r>
      <w:r w:rsidRPr="008978E0">
        <w:rPr>
          <w:rFonts w:ascii="微软雅黑" w:eastAsia="微软雅黑" w:hAnsi="微软雅黑" w:hint="eastAsia"/>
          <w:sz w:val="24"/>
          <w:szCs w:val="24"/>
        </w:rPr>
        <w:t>记录</w:t>
      </w:r>
      <w:r w:rsidRPr="008978E0">
        <w:rPr>
          <w:rFonts w:ascii="微软雅黑" w:eastAsia="微软雅黑" w:hAnsi="微软雅黑"/>
          <w:sz w:val="24"/>
          <w:szCs w:val="24"/>
        </w:rPr>
        <w:t>字段间以</w:t>
      </w:r>
      <w:r w:rsidRPr="008978E0">
        <w:rPr>
          <w:rFonts w:ascii="微软雅黑" w:eastAsia="微软雅黑" w:hAnsi="微软雅黑"/>
          <w:b/>
          <w:sz w:val="24"/>
          <w:szCs w:val="24"/>
        </w:rPr>
        <w:t>###</w:t>
      </w:r>
      <w:r w:rsidRPr="008978E0">
        <w:rPr>
          <w:rFonts w:ascii="微软雅黑" w:eastAsia="微软雅黑" w:hAnsi="微软雅黑" w:hint="eastAsia"/>
          <w:sz w:val="24"/>
          <w:szCs w:val="24"/>
        </w:rPr>
        <w:t>分隔；</w:t>
      </w:r>
    </w:p>
    <w:p w:rsidR="004716B2" w:rsidRDefault="004716B2" w:rsidP="004716B2">
      <w:pPr>
        <w:pStyle w:val="15"/>
        <w:numPr>
          <w:ilvl w:val="0"/>
          <w:numId w:val="9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/>
          <w:sz w:val="24"/>
          <w:szCs w:val="24"/>
        </w:rPr>
        <w:t>命名</w:t>
      </w:r>
      <w:r>
        <w:rPr>
          <w:rFonts w:ascii="微软雅黑" w:eastAsia="微软雅黑" w:hAnsi="微软雅黑" w:hint="eastAsia"/>
          <w:sz w:val="24"/>
          <w:szCs w:val="24"/>
        </w:rPr>
        <w:t>规范说明</w:t>
      </w:r>
      <w:r>
        <w:rPr>
          <w:rFonts w:ascii="微软雅黑" w:eastAsia="微软雅黑" w:hAnsi="微软雅黑"/>
          <w:sz w:val="24"/>
          <w:szCs w:val="24"/>
        </w:rPr>
        <w:t>：</w:t>
      </w:r>
      <w:r w:rsidR="0032213F">
        <w:rPr>
          <w:rFonts w:ascii="微软雅黑" w:eastAsia="微软雅黑" w:hAnsi="微软雅黑" w:hint="eastAsia"/>
          <w:sz w:val="24"/>
          <w:szCs w:val="24"/>
        </w:rPr>
        <w:t xml:space="preserve"> yyyy</w:t>
      </w:r>
      <w:r w:rsidR="00CD7BD0">
        <w:rPr>
          <w:rFonts w:ascii="微软雅黑" w:eastAsia="微软雅黑" w:hAnsi="微软雅黑" w:hint="eastAsia"/>
          <w:sz w:val="24"/>
          <w:szCs w:val="24"/>
        </w:rPr>
        <w:t>mmdd</w:t>
      </w:r>
      <w:r w:rsidR="00CD7BD0">
        <w:rPr>
          <w:rFonts w:ascii="微软雅黑" w:eastAsia="微软雅黑" w:hAnsi="微软雅黑"/>
          <w:sz w:val="24"/>
          <w:szCs w:val="24"/>
        </w:rPr>
        <w:t>.</w:t>
      </w:r>
      <w:r w:rsidR="00CD7BD0">
        <w:rPr>
          <w:rFonts w:ascii="微软雅黑" w:eastAsia="微软雅黑" w:hAnsi="微软雅黑" w:hint="eastAsia"/>
          <w:sz w:val="24"/>
          <w:szCs w:val="24"/>
        </w:rPr>
        <w:t>txt</w:t>
      </w:r>
      <w:r w:rsidR="00A54D21">
        <w:rPr>
          <w:rFonts w:ascii="微软雅黑" w:eastAsia="微软雅黑" w:hAnsi="微软雅黑" w:hint="eastAsia"/>
          <w:sz w:val="24"/>
          <w:szCs w:val="24"/>
        </w:rPr>
        <w:t>。</w:t>
      </w:r>
    </w:p>
    <w:p w:rsidR="00243FF7" w:rsidRDefault="00243FF7" w:rsidP="00243FF7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5" w:name="_Toc450224826"/>
      <w:r>
        <w:rPr>
          <w:rFonts w:ascii="微软雅黑" w:eastAsia="微软雅黑" w:hAnsi="微软雅黑" w:hint="eastAsia"/>
        </w:rPr>
        <w:t>数据规范</w:t>
      </w:r>
      <w:bookmarkEnd w:id="5"/>
    </w:p>
    <w:p w:rsidR="00243FF7" w:rsidRPr="0030066C" w:rsidRDefault="00EB65B4" w:rsidP="00243FF7">
      <w:pPr>
        <w:pStyle w:val="15"/>
        <w:ind w:left="780"/>
        <w:rPr>
          <w:rFonts w:ascii="微软雅黑" w:eastAsia="微软雅黑" w:hAnsi="微软雅黑"/>
          <w:b/>
          <w:sz w:val="28"/>
          <w:szCs w:val="28"/>
        </w:rPr>
      </w:pPr>
      <w:r w:rsidRPr="0030066C">
        <w:rPr>
          <w:rFonts w:ascii="微软雅黑" w:eastAsia="微软雅黑" w:hAnsi="微软雅黑" w:hint="eastAsia"/>
          <w:b/>
          <w:sz w:val="28"/>
          <w:szCs w:val="28"/>
        </w:rPr>
        <w:t>1、</w:t>
      </w:r>
      <w:r w:rsidR="001B6820" w:rsidRPr="0030066C">
        <w:rPr>
          <w:rFonts w:ascii="微软雅黑" w:eastAsia="微软雅黑" w:hAnsi="微软雅黑" w:hint="eastAsia"/>
          <w:b/>
          <w:sz w:val="28"/>
          <w:szCs w:val="28"/>
        </w:rPr>
        <w:t>txt文件数据规范</w:t>
      </w:r>
    </w:p>
    <w:p w:rsidR="00BE2A51" w:rsidRDefault="0030066C" w:rsidP="00243FF7">
      <w:pPr>
        <w:pStyle w:val="15"/>
        <w:ind w:left="7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2305B6">
        <w:rPr>
          <w:rFonts w:ascii="微软雅黑" w:eastAsia="微软雅黑" w:hAnsi="微软雅黑" w:hint="eastAsia"/>
          <w:sz w:val="24"/>
          <w:szCs w:val="24"/>
        </w:rPr>
        <w:t>文件每行为</w:t>
      </w:r>
      <w:r w:rsidR="00BE2A51">
        <w:rPr>
          <w:rFonts w:ascii="微软雅黑" w:eastAsia="微软雅黑" w:hAnsi="微软雅黑" w:hint="eastAsia"/>
          <w:sz w:val="24"/>
          <w:szCs w:val="24"/>
        </w:rPr>
        <w:t>ID###</w:t>
      </w:r>
      <w:r w:rsidR="001C7883">
        <w:rPr>
          <w:rFonts w:ascii="微软雅黑" w:eastAsia="微软雅黑" w:hAnsi="微软雅黑" w:hint="eastAsia"/>
          <w:sz w:val="24"/>
          <w:szCs w:val="24"/>
        </w:rPr>
        <w:t>f</w:t>
      </w:r>
      <w:r w:rsidR="00BE2A51">
        <w:rPr>
          <w:rFonts w:ascii="微软雅黑" w:eastAsia="微软雅黑" w:hAnsi="微软雅黑" w:hint="eastAsia"/>
          <w:sz w:val="24"/>
          <w:szCs w:val="24"/>
        </w:rPr>
        <w:t>lag。ID表示内容ID；###表示分隔符</w:t>
      </w:r>
      <w:r w:rsidR="006E0F09">
        <w:rPr>
          <w:rFonts w:ascii="微软雅黑" w:eastAsia="微软雅黑" w:hAnsi="微软雅黑" w:hint="eastAsia"/>
          <w:sz w:val="24"/>
          <w:szCs w:val="24"/>
        </w:rPr>
        <w:t>；</w:t>
      </w:r>
      <w:r w:rsidR="001C7883">
        <w:rPr>
          <w:rFonts w:ascii="微软雅黑" w:eastAsia="微软雅黑" w:hAnsi="微软雅黑" w:hint="eastAsia"/>
          <w:sz w:val="24"/>
          <w:szCs w:val="24"/>
        </w:rPr>
        <w:t>f</w:t>
      </w:r>
      <w:r w:rsidR="006E0F09">
        <w:rPr>
          <w:rFonts w:ascii="微软雅黑" w:eastAsia="微软雅黑" w:hAnsi="微软雅黑" w:hint="eastAsia"/>
          <w:sz w:val="24"/>
          <w:szCs w:val="24"/>
        </w:rPr>
        <w:t>lag表示上线或者下线（1：上线；</w:t>
      </w:r>
      <w:r w:rsidR="00E0431C">
        <w:rPr>
          <w:rFonts w:ascii="微软雅黑" w:eastAsia="微软雅黑" w:hAnsi="微软雅黑" w:hint="eastAsia"/>
          <w:sz w:val="24"/>
          <w:szCs w:val="24"/>
        </w:rPr>
        <w:t>3</w:t>
      </w:r>
      <w:r w:rsidR="005F6428">
        <w:rPr>
          <w:rFonts w:ascii="微软雅黑" w:eastAsia="微软雅黑" w:hAnsi="微软雅黑" w:hint="eastAsia"/>
          <w:sz w:val="24"/>
          <w:szCs w:val="24"/>
        </w:rPr>
        <w:t>：</w:t>
      </w:r>
      <w:r w:rsidR="006E0F09">
        <w:rPr>
          <w:rFonts w:ascii="微软雅黑" w:eastAsia="微软雅黑" w:hAnsi="微软雅黑" w:hint="eastAsia"/>
          <w:sz w:val="24"/>
          <w:szCs w:val="24"/>
        </w:rPr>
        <w:t>下线）</w:t>
      </w:r>
      <w:r w:rsidR="00E96906">
        <w:rPr>
          <w:rFonts w:ascii="微软雅黑" w:eastAsia="微软雅黑" w:hAnsi="微软雅黑" w:hint="eastAsia"/>
          <w:sz w:val="24"/>
          <w:szCs w:val="24"/>
        </w:rPr>
        <w:t>。</w:t>
      </w:r>
    </w:p>
    <w:p w:rsidR="00E96906" w:rsidRDefault="00D618AB" w:rsidP="00243FF7">
      <w:pPr>
        <w:pStyle w:val="15"/>
        <w:ind w:left="7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E96906">
        <w:rPr>
          <w:rFonts w:ascii="微软雅黑" w:eastAsia="微软雅黑" w:hAnsi="微软雅黑" w:hint="eastAsia"/>
          <w:sz w:val="24"/>
          <w:szCs w:val="24"/>
        </w:rPr>
        <w:t>文件</w:t>
      </w:r>
      <w:proofErr w:type="gramStart"/>
      <w:r w:rsidR="00D611E2">
        <w:rPr>
          <w:rFonts w:ascii="微软雅黑" w:eastAsia="微软雅黑" w:hAnsi="微软雅黑" w:hint="eastAsia"/>
          <w:sz w:val="24"/>
          <w:szCs w:val="24"/>
        </w:rPr>
        <w:t>样</w:t>
      </w:r>
      <w:r w:rsidR="00E96906">
        <w:rPr>
          <w:rFonts w:ascii="微软雅黑" w:eastAsia="微软雅黑" w:hAnsi="微软雅黑" w:hint="eastAsia"/>
          <w:sz w:val="24"/>
          <w:szCs w:val="24"/>
        </w:rPr>
        <w:t>例如</w:t>
      </w:r>
      <w:proofErr w:type="gramEnd"/>
      <w:r w:rsidR="00E96906">
        <w:rPr>
          <w:rFonts w:ascii="微软雅黑" w:eastAsia="微软雅黑" w:hAnsi="微软雅黑" w:hint="eastAsia"/>
          <w:sz w:val="24"/>
          <w:szCs w:val="24"/>
        </w:rPr>
        <w:t>下：</w:t>
      </w:r>
    </w:p>
    <w:p w:rsidR="00346AF9" w:rsidRDefault="006019D7" w:rsidP="009D00C7">
      <w:pPr>
        <w:pStyle w:val="15"/>
        <w:ind w:left="780"/>
        <w:jc w:val="center"/>
        <w:rPr>
          <w:rFonts w:ascii="微软雅黑" w:eastAsia="微软雅黑" w:hAnsi="微软雅黑"/>
          <w:sz w:val="24"/>
          <w:szCs w:val="24"/>
        </w:rPr>
      </w:pPr>
      <w:r w:rsidRPr="00205CD3">
        <w:rPr>
          <w:rFonts w:ascii="微软雅黑" w:eastAsia="微软雅黑" w:hAnsi="微软雅黑"/>
          <w:sz w:val="24"/>
          <w:szCs w:val="24"/>
        </w:rPr>
        <w:object w:dxaOrig="13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8.65pt;height:42pt" o:ole="">
            <v:imagedata r:id="rId11" o:title=""/>
          </v:shape>
          <o:OLEObject Type="Embed" ProgID="Package" ShapeID="_x0000_i1026" DrawAspect="Content" ObjectID="_1545633696" r:id="rId12"/>
        </w:object>
      </w:r>
    </w:p>
    <w:p w:rsidR="00EB65B4" w:rsidRPr="0030066C" w:rsidRDefault="00EB65B4" w:rsidP="00243FF7">
      <w:pPr>
        <w:pStyle w:val="15"/>
        <w:ind w:left="780"/>
        <w:rPr>
          <w:rFonts w:ascii="微软雅黑" w:eastAsia="微软雅黑" w:hAnsi="微软雅黑"/>
          <w:b/>
          <w:sz w:val="28"/>
          <w:szCs w:val="28"/>
        </w:rPr>
      </w:pPr>
      <w:r w:rsidRPr="0030066C">
        <w:rPr>
          <w:rFonts w:ascii="微软雅黑" w:eastAsia="微软雅黑" w:hAnsi="微软雅黑" w:hint="eastAsia"/>
          <w:b/>
          <w:sz w:val="28"/>
          <w:szCs w:val="28"/>
        </w:rPr>
        <w:t>2、</w:t>
      </w:r>
      <w:r w:rsidR="00F31905" w:rsidRPr="0030066C">
        <w:rPr>
          <w:rFonts w:ascii="微软雅黑" w:eastAsia="微软雅黑" w:hAnsi="微软雅黑" w:hint="eastAsia"/>
          <w:b/>
          <w:sz w:val="28"/>
          <w:szCs w:val="28"/>
        </w:rPr>
        <w:t>xml文件数据规范</w:t>
      </w:r>
    </w:p>
    <w:p w:rsidR="00BD3959" w:rsidRDefault="00BD3959" w:rsidP="00B4011D">
      <w:pPr>
        <w:pStyle w:val="15"/>
        <w:ind w:left="780"/>
        <w:rPr>
          <w:rFonts w:ascii="微软雅黑" w:eastAsia="微软雅黑" w:hAnsi="微软雅黑"/>
          <w:sz w:val="24"/>
          <w:szCs w:val="24"/>
        </w:rPr>
      </w:pPr>
    </w:p>
    <w:p w:rsidR="00B4011D" w:rsidRDefault="00B4011D" w:rsidP="00B4011D">
      <w:pPr>
        <w:pStyle w:val="15"/>
        <w:ind w:left="7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文件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样例如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下：</w:t>
      </w:r>
    </w:p>
    <w:p w:rsidR="00B4011D" w:rsidRDefault="004A0790" w:rsidP="00B4011D">
      <w:pPr>
        <w:pStyle w:val="15"/>
        <w:ind w:left="780"/>
        <w:jc w:val="center"/>
        <w:rPr>
          <w:rFonts w:ascii="微软雅黑" w:eastAsia="微软雅黑" w:hAnsi="微软雅黑"/>
          <w:sz w:val="24"/>
          <w:szCs w:val="24"/>
        </w:rPr>
      </w:pPr>
      <w:r w:rsidRPr="00205CD3">
        <w:rPr>
          <w:rFonts w:ascii="微软雅黑" w:eastAsia="微软雅黑" w:hAnsi="微软雅黑"/>
        </w:rPr>
        <w:object w:dxaOrig="1815" w:dyaOrig="840">
          <v:shape id="_x0000_i1027" type="#_x0000_t75" style="width:90.65pt;height:42pt" o:ole="">
            <v:imagedata r:id="rId13" o:title=""/>
          </v:shape>
          <o:OLEObject Type="Embed" ProgID="Package" ShapeID="_x0000_i1027" DrawAspect="Content" ObjectID="_1545633697" r:id="rId14"/>
        </w:object>
      </w:r>
    </w:p>
    <w:p w:rsidR="00D71053" w:rsidRDefault="00D71053" w:rsidP="00D71053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6" w:name="_Toc450224827"/>
      <w:r>
        <w:rPr>
          <w:rFonts w:ascii="微软雅黑" w:eastAsia="微软雅黑" w:hAnsi="微软雅黑" w:hint="eastAsia"/>
        </w:rPr>
        <w:t>文件保存时长</w:t>
      </w:r>
      <w:bookmarkEnd w:id="6"/>
    </w:p>
    <w:p w:rsidR="00D71053" w:rsidRDefault="0077616B" w:rsidP="0019290D">
      <w:pPr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ab/>
      </w:r>
      <w:r w:rsidR="00794747">
        <w:rPr>
          <w:rFonts w:ascii="微软雅黑" w:hAnsi="微软雅黑" w:hint="eastAsia"/>
          <w:szCs w:val="24"/>
        </w:rPr>
        <w:t>文件</w:t>
      </w:r>
      <w:r w:rsidR="00E41229">
        <w:rPr>
          <w:rFonts w:ascii="微软雅黑" w:hAnsi="微软雅黑" w:hint="eastAsia"/>
          <w:szCs w:val="24"/>
        </w:rPr>
        <w:t>至少保留</w:t>
      </w:r>
      <w:r w:rsidR="00E41229">
        <w:rPr>
          <w:rFonts w:ascii="微软雅黑" w:hAnsi="微软雅黑"/>
          <w:szCs w:val="24"/>
        </w:rPr>
        <w:t>60</w:t>
      </w:r>
      <w:r w:rsidR="00E41229">
        <w:rPr>
          <w:rFonts w:ascii="微软雅黑" w:hAnsi="微软雅黑" w:hint="eastAsia"/>
          <w:szCs w:val="24"/>
        </w:rPr>
        <w:t>天</w:t>
      </w:r>
      <w:r w:rsidR="00225719">
        <w:rPr>
          <w:rFonts w:ascii="微软雅黑" w:hAnsi="微软雅黑" w:hint="eastAsia"/>
          <w:szCs w:val="24"/>
        </w:rPr>
        <w:t>。</w:t>
      </w:r>
    </w:p>
    <w:p w:rsidR="004A4E38" w:rsidRPr="004A4E38" w:rsidRDefault="004A4E38" w:rsidP="004A4E38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7" w:name="_Toc450224828"/>
      <w:r>
        <w:rPr>
          <w:rFonts w:ascii="微软雅黑" w:eastAsia="微软雅黑" w:hAnsi="微软雅黑" w:hint="eastAsia"/>
        </w:rPr>
        <w:t>文件</w:t>
      </w:r>
      <w:r w:rsidRPr="004A4E38">
        <w:rPr>
          <w:rFonts w:ascii="微软雅黑" w:eastAsia="微软雅黑" w:hAnsi="微软雅黑" w:hint="eastAsia"/>
        </w:rPr>
        <w:t>保存</w:t>
      </w:r>
      <w:r w:rsidR="00B9741D">
        <w:rPr>
          <w:rFonts w:ascii="微软雅黑" w:eastAsia="微软雅黑" w:hAnsi="微软雅黑" w:hint="eastAsia"/>
        </w:rPr>
        <w:t>路径</w:t>
      </w:r>
      <w:bookmarkEnd w:id="7"/>
    </w:p>
    <w:p w:rsidR="00FE32B4" w:rsidRPr="000D7EA9" w:rsidRDefault="00FE32B4" w:rsidP="00FE32B4">
      <w:pPr>
        <w:pStyle w:val="11"/>
        <w:ind w:left="420" w:firstLineChars="0" w:firstLine="0"/>
        <w:jc w:val="left"/>
        <w:rPr>
          <w:rFonts w:ascii="微软雅黑" w:hAnsi="微软雅黑" w:cs="Calibri"/>
          <w:b/>
          <w:sz w:val="28"/>
          <w:szCs w:val="28"/>
        </w:rPr>
      </w:pPr>
      <w:r w:rsidRPr="000D7EA9">
        <w:rPr>
          <w:rFonts w:ascii="微软雅黑" w:hAnsi="微软雅黑" w:cs="Calibri" w:hint="eastAsia"/>
          <w:b/>
          <w:sz w:val="28"/>
          <w:szCs w:val="28"/>
        </w:rPr>
        <w:t>1、txt文件路径</w:t>
      </w:r>
    </w:p>
    <w:p w:rsidR="00FE32B4" w:rsidRDefault="00FE32B4" w:rsidP="00FE32B4">
      <w:pPr>
        <w:pStyle w:val="11"/>
        <w:ind w:left="420" w:firstLineChars="0" w:firstLine="0"/>
        <w:jc w:val="left"/>
        <w:rPr>
          <w:rFonts w:ascii="微软雅黑" w:hAnsi="微软雅黑"/>
          <w:szCs w:val="24"/>
        </w:rPr>
      </w:pPr>
      <w:r>
        <w:rPr>
          <w:rFonts w:ascii="微软雅黑" w:hAnsi="微软雅黑" w:cs="Calibri" w:hint="eastAsia"/>
          <w:szCs w:val="24"/>
        </w:rPr>
        <w:tab/>
      </w:r>
      <w:r>
        <w:rPr>
          <w:rFonts w:ascii="微软雅黑" w:hAnsi="微软雅黑" w:cs="Calibri"/>
          <w:szCs w:val="24"/>
        </w:rPr>
        <w:t>发布的内容数据</w:t>
      </w:r>
      <w:r>
        <w:rPr>
          <w:rFonts w:ascii="微软雅黑" w:hAnsi="微软雅黑" w:cs="Calibri" w:hint="eastAsia"/>
          <w:szCs w:val="24"/>
        </w:rPr>
        <w:t>txt</w:t>
      </w:r>
      <w:r>
        <w:rPr>
          <w:rFonts w:ascii="微软雅黑" w:hAnsi="微软雅黑" w:cs="Calibri"/>
          <w:szCs w:val="24"/>
        </w:rPr>
        <w:t>文件目录格式为/</w:t>
      </w:r>
      <w:r>
        <w:rPr>
          <w:rFonts w:ascii="微软雅黑" w:hAnsi="微软雅黑" w:cs="Calibri" w:hint="eastAsia"/>
          <w:szCs w:val="24"/>
        </w:rPr>
        <w:t>output/</w:t>
      </w:r>
      <w:proofErr w:type="spellStart"/>
      <w:r>
        <w:rPr>
          <w:rFonts w:ascii="微软雅黑" w:hAnsi="微软雅黑" w:cs="Calibri" w:hint="eastAsia"/>
          <w:szCs w:val="24"/>
        </w:rPr>
        <w:t>cont</w:t>
      </w:r>
      <w:proofErr w:type="spellEnd"/>
      <w:r>
        <w:rPr>
          <w:rFonts w:ascii="微软雅黑" w:hAnsi="微软雅黑" w:cs="Calibri" w:hint="eastAsia"/>
          <w:szCs w:val="24"/>
        </w:rPr>
        <w:t>/</w:t>
      </w:r>
      <w:r w:rsidR="00B36A0F">
        <w:rPr>
          <w:rFonts w:ascii="微软雅黑" w:hAnsi="微软雅黑" w:hint="eastAsia"/>
        </w:rPr>
        <w:t>201603</w:t>
      </w:r>
      <w:r w:rsidR="00B0744F">
        <w:rPr>
          <w:rFonts w:ascii="微软雅黑" w:hAnsi="微软雅黑" w:cs="Calibri" w:hint="eastAsia"/>
          <w:szCs w:val="24"/>
        </w:rPr>
        <w:t>/</w:t>
      </w:r>
      <w:r>
        <w:rPr>
          <w:rFonts w:ascii="微软雅黑" w:hAnsi="微软雅黑" w:hint="eastAsia"/>
        </w:rPr>
        <w:t>2016</w:t>
      </w:r>
      <w:r w:rsidR="006D66C7">
        <w:rPr>
          <w:rFonts w:ascii="微软雅黑" w:hAnsi="微软雅黑" w:hint="eastAsia"/>
        </w:rPr>
        <w:t>03</w:t>
      </w:r>
      <w:r>
        <w:rPr>
          <w:rFonts w:ascii="微软雅黑" w:hAnsi="微软雅黑" w:hint="eastAsia"/>
        </w:rPr>
        <w:t>10</w:t>
      </w:r>
      <w:r>
        <w:rPr>
          <w:rFonts w:ascii="微软雅黑" w:hAnsi="微软雅黑" w:cs="Calibri" w:hint="eastAsia"/>
          <w:szCs w:val="24"/>
        </w:rPr>
        <w:t>.</w:t>
      </w:r>
      <w:proofErr w:type="gramStart"/>
      <w:r>
        <w:rPr>
          <w:rFonts w:ascii="微软雅黑" w:hAnsi="微软雅黑" w:cs="Calibri" w:hint="eastAsia"/>
          <w:szCs w:val="24"/>
        </w:rPr>
        <w:t>txt</w:t>
      </w:r>
      <w:proofErr w:type="gramEnd"/>
    </w:p>
    <w:p w:rsidR="00FE32B4" w:rsidRPr="000D7EA9" w:rsidRDefault="00FE32B4" w:rsidP="00FE32B4">
      <w:pPr>
        <w:pStyle w:val="11"/>
        <w:ind w:left="420" w:firstLineChars="0" w:firstLine="0"/>
        <w:jc w:val="left"/>
        <w:rPr>
          <w:rFonts w:ascii="微软雅黑" w:hAnsi="微软雅黑" w:cs="Calibri"/>
          <w:b/>
          <w:sz w:val="28"/>
          <w:szCs w:val="28"/>
        </w:rPr>
      </w:pPr>
      <w:r w:rsidRPr="000D7EA9">
        <w:rPr>
          <w:rFonts w:ascii="微软雅黑" w:hAnsi="微软雅黑" w:cs="Calibri" w:hint="eastAsia"/>
          <w:b/>
          <w:sz w:val="28"/>
          <w:szCs w:val="28"/>
        </w:rPr>
        <w:t>2、xml文件路径</w:t>
      </w:r>
    </w:p>
    <w:p w:rsidR="00FE32B4" w:rsidRPr="00C35DBE" w:rsidRDefault="00FE32B4" w:rsidP="002927B9">
      <w:pPr>
        <w:pStyle w:val="11"/>
        <w:ind w:left="420" w:firstLineChars="0" w:firstLine="0"/>
        <w:rPr>
          <w:rFonts w:ascii="微软雅黑" w:hAnsi="微软雅黑" w:cs="Calibri"/>
          <w:szCs w:val="24"/>
        </w:rPr>
      </w:pPr>
      <w:r>
        <w:rPr>
          <w:rFonts w:ascii="微软雅黑" w:hAnsi="微软雅黑" w:cs="Calibri" w:hint="eastAsia"/>
          <w:szCs w:val="24"/>
        </w:rPr>
        <w:tab/>
      </w:r>
      <w:r w:rsidRPr="002575DD">
        <w:rPr>
          <w:rFonts w:ascii="微软雅黑" w:hAnsi="微软雅黑" w:cs="Calibri"/>
          <w:szCs w:val="24"/>
        </w:rPr>
        <w:t>发布的内容数据</w:t>
      </w:r>
      <w:r>
        <w:rPr>
          <w:rFonts w:ascii="微软雅黑" w:hAnsi="微软雅黑" w:cs="Calibri" w:hint="eastAsia"/>
          <w:szCs w:val="24"/>
        </w:rPr>
        <w:t>xml</w:t>
      </w:r>
      <w:r w:rsidRPr="002575DD">
        <w:rPr>
          <w:rFonts w:ascii="微软雅黑" w:hAnsi="微软雅黑" w:cs="Calibri"/>
          <w:szCs w:val="24"/>
        </w:rPr>
        <w:t>文件目录格式为/</w:t>
      </w:r>
      <w:r w:rsidRPr="002575DD">
        <w:rPr>
          <w:rFonts w:ascii="微软雅黑" w:hAnsi="微软雅黑" w:cs="Calibri" w:hint="eastAsia"/>
          <w:szCs w:val="24"/>
        </w:rPr>
        <w:t xml:space="preserve"> depository</w:t>
      </w:r>
      <w:r w:rsidRPr="002575DD">
        <w:rPr>
          <w:rFonts w:ascii="微软雅黑" w:hAnsi="微软雅黑" w:cs="Calibri"/>
          <w:szCs w:val="24"/>
        </w:rPr>
        <w:t>/</w:t>
      </w:r>
      <w:proofErr w:type="spellStart"/>
      <w:r w:rsidRPr="002575DD">
        <w:rPr>
          <w:rFonts w:ascii="微软雅黑" w:hAnsi="微软雅黑" w:cs="Calibri" w:hint="eastAsia"/>
          <w:szCs w:val="24"/>
        </w:rPr>
        <w:t>cont</w:t>
      </w:r>
      <w:proofErr w:type="spellEnd"/>
      <w:r w:rsidRPr="002575DD">
        <w:rPr>
          <w:rFonts w:ascii="微软雅黑" w:hAnsi="微软雅黑" w:cs="Calibri" w:hint="eastAsia"/>
          <w:szCs w:val="24"/>
        </w:rPr>
        <w:t>/</w:t>
      </w:r>
      <w:proofErr w:type="spellStart"/>
      <w:r w:rsidRPr="002575DD">
        <w:rPr>
          <w:rFonts w:ascii="微软雅黑" w:hAnsi="微软雅黑" w:cs="Calibri" w:hint="eastAsia"/>
          <w:szCs w:val="24"/>
        </w:rPr>
        <w:t>zhengshi</w:t>
      </w:r>
      <w:proofErr w:type="spellEnd"/>
      <w:r w:rsidRPr="002575DD">
        <w:rPr>
          <w:rFonts w:ascii="微软雅黑" w:hAnsi="微软雅黑" w:cs="Calibri" w:hint="eastAsia"/>
          <w:szCs w:val="24"/>
        </w:rPr>
        <w:t>/5120/121/170/</w:t>
      </w:r>
      <w:r w:rsidR="004A0790" w:rsidRPr="002575DD">
        <w:rPr>
          <w:rFonts w:ascii="微软雅黑" w:hAnsi="微软雅黑" w:cs="Calibri" w:hint="eastAsia"/>
          <w:szCs w:val="24"/>
        </w:rPr>
        <w:t>5120121170</w:t>
      </w:r>
      <w:r w:rsidR="004A0790">
        <w:rPr>
          <w:rFonts w:ascii="微软雅黑" w:hAnsi="微软雅黑" w:cs="Calibri" w:hint="eastAsia"/>
          <w:szCs w:val="24"/>
        </w:rPr>
        <w:t>/</w:t>
      </w:r>
      <w:r w:rsidRPr="00C35DBE">
        <w:rPr>
          <w:rFonts w:ascii="微软雅黑" w:hAnsi="微软雅黑" w:cs="Calibri" w:hint="eastAsia"/>
          <w:szCs w:val="24"/>
        </w:rPr>
        <w:t>Metadata_M</w:t>
      </w:r>
      <w:r w:rsidRPr="002575DD">
        <w:rPr>
          <w:rFonts w:ascii="微软雅黑" w:hAnsi="微软雅黑" w:cs="Calibri" w:hint="eastAsia"/>
          <w:szCs w:val="24"/>
        </w:rPr>
        <w:t>.xml,其中</w:t>
      </w:r>
      <w:r>
        <w:rPr>
          <w:rFonts w:ascii="微软雅黑" w:hAnsi="微软雅黑" w:cs="Calibri" w:hint="eastAsia"/>
          <w:szCs w:val="24"/>
        </w:rPr>
        <w:t>/</w:t>
      </w:r>
      <w:r w:rsidRPr="002575DD">
        <w:rPr>
          <w:rFonts w:ascii="微软雅黑" w:hAnsi="微软雅黑" w:cs="Calibri" w:hint="eastAsia"/>
          <w:szCs w:val="24"/>
        </w:rPr>
        <w:t>5120/121/170</w:t>
      </w:r>
      <w:r>
        <w:rPr>
          <w:rFonts w:ascii="微软雅黑" w:hAnsi="微软雅黑" w:cs="Calibri" w:hint="eastAsia"/>
          <w:szCs w:val="24"/>
        </w:rPr>
        <w:t>/</w:t>
      </w:r>
      <w:r w:rsidRPr="002575DD">
        <w:rPr>
          <w:rFonts w:ascii="微软雅黑" w:hAnsi="微软雅黑" w:cs="Calibri" w:hint="eastAsia"/>
          <w:szCs w:val="24"/>
        </w:rPr>
        <w:t>是内容ID为5120121170的4/3/3分割。</w:t>
      </w:r>
    </w:p>
    <w:p w:rsidR="00122463" w:rsidRDefault="00122463" w:rsidP="00122463">
      <w:pPr>
        <w:pStyle w:val="2"/>
        <w:rPr>
          <w:rFonts w:ascii="微软雅黑" w:eastAsia="微软雅黑" w:hAnsi="微软雅黑"/>
        </w:rPr>
      </w:pPr>
      <w:bookmarkStart w:id="8" w:name="_Toc450224829"/>
      <w:r>
        <w:rPr>
          <w:rFonts w:ascii="微软雅黑" w:eastAsia="微软雅黑" w:hAnsi="微软雅黑" w:hint="eastAsia"/>
        </w:rPr>
        <w:t>内容</w:t>
      </w:r>
      <w:r w:rsidR="00DA3117">
        <w:rPr>
          <w:rFonts w:ascii="微软雅黑" w:eastAsia="微软雅黑" w:hAnsi="微软雅黑" w:hint="eastAsia"/>
        </w:rPr>
        <w:t>全</w:t>
      </w:r>
      <w:proofErr w:type="gramStart"/>
      <w:r w:rsidR="00DA3117">
        <w:rPr>
          <w:rFonts w:ascii="微软雅黑" w:eastAsia="微软雅黑" w:hAnsi="微软雅黑" w:hint="eastAsia"/>
        </w:rPr>
        <w:t>量</w:t>
      </w:r>
      <w:r>
        <w:rPr>
          <w:rFonts w:ascii="微软雅黑" w:eastAsia="微软雅黑" w:hAnsi="微软雅黑" w:hint="eastAsia"/>
        </w:rPr>
        <w:t>文件</w:t>
      </w:r>
      <w:proofErr w:type="gramEnd"/>
      <w:r>
        <w:rPr>
          <w:rFonts w:ascii="微软雅黑" w:eastAsia="微软雅黑" w:hAnsi="微软雅黑" w:hint="eastAsia"/>
        </w:rPr>
        <w:t>输出</w:t>
      </w:r>
      <w:bookmarkEnd w:id="8"/>
    </w:p>
    <w:p w:rsidR="00122463" w:rsidRDefault="00122463" w:rsidP="00122463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9" w:name="_Toc450224830"/>
      <w:r>
        <w:rPr>
          <w:rFonts w:ascii="微软雅黑" w:eastAsia="微软雅黑" w:hAnsi="微软雅黑" w:hint="eastAsia"/>
        </w:rPr>
        <w:t>概述</w:t>
      </w:r>
      <w:bookmarkEnd w:id="9"/>
    </w:p>
    <w:p w:rsidR="00122463" w:rsidRDefault="00122463" w:rsidP="00122463">
      <w:pPr>
        <w:ind w:firstLineChars="200" w:firstLine="480"/>
      </w:pPr>
      <w:r>
        <w:rPr>
          <w:rFonts w:ascii="微软雅黑" w:hAnsi="微软雅黑" w:hint="eastAsia"/>
        </w:rPr>
        <w:t>如</w:t>
      </w:r>
      <w:r>
        <w:rPr>
          <w:rFonts w:ascii="微软雅黑" w:hAnsi="微软雅黑"/>
        </w:rPr>
        <w:t>输出方有权限接入定时更新内容，</w:t>
      </w:r>
      <w:r>
        <w:rPr>
          <w:rFonts w:ascii="微软雅黑" w:hAnsi="微软雅黑" w:hint="eastAsia"/>
        </w:rPr>
        <w:t>MAM按</w:t>
      </w:r>
      <w:r>
        <w:rPr>
          <w:rFonts w:ascii="微软雅黑" w:hAnsi="微软雅黑"/>
        </w:rPr>
        <w:t>每隔</w:t>
      </w:r>
      <w:r w:rsidR="00746F11">
        <w:rPr>
          <w:rFonts w:ascii="微软雅黑" w:hAnsi="微软雅黑" w:hint="eastAsia"/>
        </w:rPr>
        <w:t>一</w:t>
      </w:r>
      <w:r w:rsidR="00561083">
        <w:rPr>
          <w:rFonts w:ascii="微软雅黑" w:hAnsi="微软雅黑" w:hint="eastAsia"/>
        </w:rPr>
        <w:t>个月</w:t>
      </w:r>
      <w:r>
        <w:rPr>
          <w:rFonts w:ascii="微软雅黑" w:hAnsi="微软雅黑"/>
        </w:rPr>
        <w:t>生成一个</w:t>
      </w:r>
      <w:r w:rsidR="00C6465B">
        <w:rPr>
          <w:rFonts w:ascii="微软雅黑" w:hAnsi="微软雅黑" w:hint="eastAsia"/>
        </w:rPr>
        <w:t>当月</w:t>
      </w:r>
      <w:r>
        <w:rPr>
          <w:rFonts w:ascii="微软雅黑" w:hAnsi="微软雅黑"/>
        </w:rPr>
        <w:t>的</w:t>
      </w:r>
      <w:r w:rsidR="0098461F">
        <w:rPr>
          <w:rFonts w:ascii="微软雅黑" w:hAnsi="微软雅黑" w:hint="eastAsia"/>
        </w:rPr>
        <w:t>上线</w:t>
      </w:r>
      <w:r>
        <w:rPr>
          <w:rFonts w:ascii="微软雅黑" w:hAnsi="微软雅黑"/>
        </w:rPr>
        <w:t>内容列表，按</w:t>
      </w:r>
      <w:r>
        <w:rPr>
          <w:rFonts w:ascii="微软雅黑" w:hAnsi="微软雅黑" w:hint="eastAsia"/>
        </w:rPr>
        <w:t>YYYYMM.txt存放</w:t>
      </w:r>
      <w:r>
        <w:rPr>
          <w:rFonts w:ascii="微软雅黑" w:hAnsi="微软雅黑"/>
        </w:rPr>
        <w:t>在</w:t>
      </w:r>
      <w:r w:rsidR="00290110">
        <w:rPr>
          <w:rFonts w:ascii="微软雅黑" w:hAnsi="微软雅黑" w:hint="eastAsia"/>
        </w:rPr>
        <w:t>相应</w:t>
      </w:r>
      <w:r>
        <w:rPr>
          <w:rFonts w:ascii="微软雅黑" w:hAnsi="微软雅黑" w:hint="eastAsia"/>
        </w:rPr>
        <w:t>目录</w:t>
      </w:r>
      <w:r>
        <w:rPr>
          <w:rFonts w:ascii="微软雅黑" w:hAnsi="微软雅黑"/>
        </w:rPr>
        <w:t>。如</w:t>
      </w:r>
      <w:r>
        <w:rPr>
          <w:rFonts w:ascii="微软雅黑" w:hAnsi="微软雅黑" w:hint="eastAsia"/>
        </w:rPr>
        <w:t>2016</w:t>
      </w:r>
      <w:r w:rsidR="00CE102C">
        <w:rPr>
          <w:rFonts w:ascii="微软雅黑" w:hAnsi="微软雅黑"/>
        </w:rPr>
        <w:t>-10-</w:t>
      </w:r>
      <w:r w:rsidR="00CE102C">
        <w:rPr>
          <w:rFonts w:ascii="微软雅黑" w:hAnsi="微软雅黑" w:hint="eastAsia"/>
        </w:rPr>
        <w:t>31</w:t>
      </w:r>
      <w:r>
        <w:rPr>
          <w:rFonts w:ascii="微软雅黑" w:hAnsi="微软雅黑"/>
        </w:rPr>
        <w:t xml:space="preserve"> 00</w:t>
      </w:r>
      <w:r>
        <w:rPr>
          <w:rFonts w:ascii="微软雅黑" w:hAnsi="微软雅黑" w:hint="eastAsia"/>
        </w:rPr>
        <w:t>:00，</w:t>
      </w:r>
      <w:r>
        <w:rPr>
          <w:rFonts w:ascii="微软雅黑" w:hAnsi="微软雅黑"/>
        </w:rPr>
        <w:t>生成的内容为</w:t>
      </w:r>
      <w:r>
        <w:rPr>
          <w:rFonts w:ascii="微软雅黑" w:hAnsi="微软雅黑" w:hint="eastAsia"/>
        </w:rPr>
        <w:t>2016</w:t>
      </w:r>
      <w:r w:rsidR="00F63E70">
        <w:rPr>
          <w:rFonts w:ascii="微软雅黑" w:hAnsi="微软雅黑"/>
        </w:rPr>
        <w:t>-10</w:t>
      </w:r>
      <w:r>
        <w:rPr>
          <w:rFonts w:ascii="微软雅黑" w:hAnsi="微软雅黑" w:hint="eastAsia"/>
        </w:rPr>
        <w:t>的</w:t>
      </w:r>
      <w:r>
        <w:rPr>
          <w:rFonts w:ascii="微软雅黑" w:hAnsi="微软雅黑"/>
        </w:rPr>
        <w:t>内容，文件名为</w:t>
      </w:r>
      <w:r>
        <w:rPr>
          <w:rFonts w:ascii="微软雅黑" w:hAnsi="微软雅黑" w:hint="eastAsia"/>
        </w:rPr>
        <w:t>2016</w:t>
      </w:r>
      <w:r w:rsidR="00C97B59">
        <w:rPr>
          <w:rFonts w:ascii="微软雅黑" w:hAnsi="微软雅黑" w:hint="eastAsia"/>
        </w:rPr>
        <w:t>10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>txt</w:t>
      </w:r>
      <w:r>
        <w:rPr>
          <w:rFonts w:ascii="微软雅黑" w:hAnsi="微软雅黑" w:hint="eastAsia"/>
        </w:rPr>
        <w:t>。</w:t>
      </w:r>
    </w:p>
    <w:p w:rsidR="00122463" w:rsidRDefault="00122463" w:rsidP="00122463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10" w:name="_Toc450224831"/>
      <w:r>
        <w:rPr>
          <w:rFonts w:ascii="微软雅黑" w:eastAsia="微软雅黑" w:hAnsi="微软雅黑" w:hint="eastAsia"/>
        </w:rPr>
        <w:lastRenderedPageBreak/>
        <w:t>文件规范</w:t>
      </w:r>
      <w:bookmarkEnd w:id="10"/>
    </w:p>
    <w:p w:rsidR="00122463" w:rsidRDefault="00122463" w:rsidP="000D390D">
      <w:pPr>
        <w:pStyle w:val="15"/>
        <w:numPr>
          <w:ilvl w:val="0"/>
          <w:numId w:val="16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文件字符</w:t>
      </w:r>
      <w:r>
        <w:rPr>
          <w:rFonts w:ascii="微软雅黑" w:eastAsia="微软雅黑" w:hAnsi="微软雅黑"/>
          <w:sz w:val="24"/>
          <w:szCs w:val="24"/>
        </w:rPr>
        <w:t>编</w:t>
      </w:r>
      <w:r>
        <w:rPr>
          <w:rFonts w:ascii="微软雅黑" w:eastAsia="微软雅黑" w:hAnsi="微软雅黑" w:hint="eastAsia"/>
          <w:sz w:val="24"/>
          <w:szCs w:val="24"/>
        </w:rPr>
        <w:t>码为</w:t>
      </w:r>
      <w:r>
        <w:rPr>
          <w:rFonts w:ascii="微软雅黑" w:eastAsia="微软雅黑" w:hAnsi="微软雅黑"/>
          <w:sz w:val="24"/>
          <w:szCs w:val="24"/>
        </w:rPr>
        <w:t>UTF-8</w:t>
      </w:r>
      <w:r w:rsidR="005A47C8">
        <w:rPr>
          <w:rFonts w:ascii="微软雅黑" w:eastAsia="微软雅黑" w:hAnsi="微软雅黑" w:hint="eastAsia"/>
          <w:sz w:val="24"/>
          <w:szCs w:val="24"/>
        </w:rPr>
        <w:t>；</w:t>
      </w:r>
    </w:p>
    <w:p w:rsidR="00FE550C" w:rsidRPr="008978E0" w:rsidRDefault="00FE550C" w:rsidP="00FE550C">
      <w:pPr>
        <w:pStyle w:val="15"/>
        <w:numPr>
          <w:ilvl w:val="0"/>
          <w:numId w:val="16"/>
        </w:numPr>
        <w:rPr>
          <w:rFonts w:ascii="微软雅黑" w:eastAsia="微软雅黑" w:hAnsi="微软雅黑"/>
          <w:sz w:val="24"/>
          <w:szCs w:val="24"/>
        </w:rPr>
      </w:pPr>
      <w:r w:rsidRPr="008978E0">
        <w:rPr>
          <w:rFonts w:ascii="微软雅黑" w:eastAsia="微软雅黑" w:hAnsi="微软雅黑" w:hint="eastAsia"/>
          <w:sz w:val="24"/>
          <w:szCs w:val="24"/>
        </w:rPr>
        <w:t>文件</w:t>
      </w:r>
      <w:r w:rsidRPr="008978E0">
        <w:rPr>
          <w:rFonts w:ascii="微软雅黑" w:eastAsia="微软雅黑" w:hAnsi="微软雅黑"/>
          <w:sz w:val="24"/>
          <w:szCs w:val="24"/>
        </w:rPr>
        <w:t>中</w:t>
      </w:r>
      <w:r w:rsidRPr="008978E0">
        <w:rPr>
          <w:rFonts w:ascii="微软雅黑" w:eastAsia="微软雅黑" w:hAnsi="微软雅黑" w:hint="eastAsia"/>
          <w:sz w:val="24"/>
          <w:szCs w:val="24"/>
        </w:rPr>
        <w:t>每</w:t>
      </w:r>
      <w:r w:rsidRPr="008978E0">
        <w:rPr>
          <w:rFonts w:ascii="微软雅黑" w:eastAsia="微软雅黑" w:hAnsi="微软雅黑"/>
          <w:sz w:val="24"/>
          <w:szCs w:val="24"/>
        </w:rPr>
        <w:t>行一条记录，</w:t>
      </w:r>
      <w:r w:rsidRPr="008978E0">
        <w:rPr>
          <w:rFonts w:ascii="微软雅黑" w:eastAsia="微软雅黑" w:hAnsi="微软雅黑" w:hint="eastAsia"/>
          <w:sz w:val="24"/>
          <w:szCs w:val="24"/>
        </w:rPr>
        <w:t>记录</w:t>
      </w:r>
      <w:r w:rsidRPr="008978E0">
        <w:rPr>
          <w:rFonts w:ascii="微软雅黑" w:eastAsia="微软雅黑" w:hAnsi="微软雅黑"/>
          <w:sz w:val="24"/>
          <w:szCs w:val="24"/>
        </w:rPr>
        <w:t>字段间以</w:t>
      </w:r>
      <w:r w:rsidRPr="008978E0">
        <w:rPr>
          <w:rFonts w:ascii="微软雅黑" w:eastAsia="微软雅黑" w:hAnsi="微软雅黑"/>
          <w:b/>
          <w:sz w:val="24"/>
          <w:szCs w:val="24"/>
        </w:rPr>
        <w:t>###</w:t>
      </w:r>
      <w:r w:rsidRPr="008978E0">
        <w:rPr>
          <w:rFonts w:ascii="微软雅黑" w:eastAsia="微软雅黑" w:hAnsi="微软雅黑" w:hint="eastAsia"/>
          <w:sz w:val="24"/>
          <w:szCs w:val="24"/>
        </w:rPr>
        <w:t>分隔；</w:t>
      </w:r>
    </w:p>
    <w:p w:rsidR="00122463" w:rsidRDefault="00122463" w:rsidP="000D390D">
      <w:pPr>
        <w:pStyle w:val="15"/>
        <w:numPr>
          <w:ilvl w:val="0"/>
          <w:numId w:val="16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/>
          <w:sz w:val="24"/>
          <w:szCs w:val="24"/>
        </w:rPr>
        <w:t>命名</w:t>
      </w:r>
      <w:r>
        <w:rPr>
          <w:rFonts w:ascii="微软雅黑" w:eastAsia="微软雅黑" w:hAnsi="微软雅黑" w:hint="eastAsia"/>
          <w:sz w:val="24"/>
          <w:szCs w:val="24"/>
        </w:rPr>
        <w:t>规范说明</w:t>
      </w:r>
      <w:r>
        <w:rPr>
          <w:rFonts w:ascii="微软雅黑" w:eastAsia="微软雅黑" w:hAnsi="微软雅黑"/>
          <w:sz w:val="24"/>
          <w:szCs w:val="24"/>
        </w:rPr>
        <w:t>：</w:t>
      </w:r>
      <w:r w:rsidR="00140F59">
        <w:rPr>
          <w:rFonts w:ascii="微软雅黑" w:eastAsia="微软雅黑" w:hAnsi="微软雅黑" w:hint="eastAsia"/>
          <w:sz w:val="24"/>
          <w:szCs w:val="24"/>
        </w:rPr>
        <w:t>yyyymm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txt</w:t>
      </w:r>
      <w:r w:rsidR="005A47C8">
        <w:rPr>
          <w:rFonts w:ascii="微软雅黑" w:eastAsia="微软雅黑" w:hAnsi="微软雅黑" w:hint="eastAsia"/>
          <w:sz w:val="24"/>
          <w:szCs w:val="24"/>
        </w:rPr>
        <w:t>。</w:t>
      </w:r>
    </w:p>
    <w:p w:rsidR="00872701" w:rsidRDefault="00872701" w:rsidP="00872701">
      <w:pPr>
        <w:pStyle w:val="15"/>
        <w:rPr>
          <w:rFonts w:ascii="微软雅黑" w:eastAsia="微软雅黑" w:hAnsi="微软雅黑"/>
          <w:sz w:val="24"/>
          <w:szCs w:val="24"/>
        </w:rPr>
      </w:pPr>
    </w:p>
    <w:p w:rsidR="00185A6F" w:rsidRDefault="003F7380" w:rsidP="00185A6F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11" w:name="_Toc450224832"/>
      <w:r>
        <w:rPr>
          <w:rFonts w:ascii="微软雅黑" w:eastAsia="微软雅黑" w:hAnsi="微软雅黑" w:hint="eastAsia"/>
        </w:rPr>
        <w:t>数据</w:t>
      </w:r>
      <w:r w:rsidR="00185A6F">
        <w:rPr>
          <w:rFonts w:ascii="微软雅黑" w:eastAsia="微软雅黑" w:hAnsi="微软雅黑" w:hint="eastAsia"/>
        </w:rPr>
        <w:t>规范</w:t>
      </w:r>
      <w:bookmarkEnd w:id="11"/>
    </w:p>
    <w:p w:rsidR="00872701" w:rsidRPr="0030066C" w:rsidRDefault="00872701" w:rsidP="00872701">
      <w:pPr>
        <w:pStyle w:val="15"/>
        <w:ind w:left="780"/>
        <w:rPr>
          <w:rFonts w:ascii="微软雅黑" w:eastAsia="微软雅黑" w:hAnsi="微软雅黑"/>
          <w:b/>
          <w:sz w:val="28"/>
          <w:szCs w:val="28"/>
        </w:rPr>
      </w:pPr>
      <w:r w:rsidRPr="0030066C">
        <w:rPr>
          <w:rFonts w:ascii="微软雅黑" w:eastAsia="微软雅黑" w:hAnsi="微软雅黑" w:hint="eastAsia"/>
          <w:b/>
          <w:sz w:val="28"/>
          <w:szCs w:val="28"/>
        </w:rPr>
        <w:t>1、txt文件数据规范</w:t>
      </w:r>
    </w:p>
    <w:p w:rsidR="006D29FD" w:rsidRDefault="00872701" w:rsidP="00872701">
      <w:pPr>
        <w:pStyle w:val="15"/>
        <w:ind w:left="7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文件每行为</w:t>
      </w:r>
      <w:r w:rsidR="00C5282A">
        <w:rPr>
          <w:rFonts w:ascii="微软雅黑" w:eastAsia="微软雅黑" w:hAnsi="微软雅黑" w:hint="eastAsia"/>
          <w:sz w:val="24"/>
          <w:szCs w:val="24"/>
        </w:rPr>
        <w:t>内容</w:t>
      </w:r>
      <w:r>
        <w:rPr>
          <w:rFonts w:ascii="微软雅黑" w:eastAsia="微软雅黑" w:hAnsi="微软雅黑" w:hint="eastAsia"/>
          <w:sz w:val="24"/>
          <w:szCs w:val="24"/>
        </w:rPr>
        <w:t>ID</w:t>
      </w:r>
      <w:r w:rsidR="006D29FD">
        <w:rPr>
          <w:rFonts w:ascii="微软雅黑" w:eastAsia="微软雅黑" w:hAnsi="微软雅黑" w:hint="eastAsia"/>
          <w:sz w:val="24"/>
          <w:szCs w:val="24"/>
        </w:rPr>
        <w:t>。</w:t>
      </w:r>
    </w:p>
    <w:p w:rsidR="00872701" w:rsidRDefault="00872701" w:rsidP="00872701">
      <w:pPr>
        <w:pStyle w:val="15"/>
        <w:ind w:left="7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文件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样例如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下：</w:t>
      </w:r>
    </w:p>
    <w:p w:rsidR="00872701" w:rsidRDefault="00400162" w:rsidP="00872701">
      <w:pPr>
        <w:pStyle w:val="15"/>
        <w:ind w:left="780"/>
        <w:jc w:val="center"/>
        <w:rPr>
          <w:rFonts w:ascii="微软雅黑" w:eastAsia="微软雅黑" w:hAnsi="微软雅黑"/>
          <w:sz w:val="24"/>
          <w:szCs w:val="24"/>
        </w:rPr>
      </w:pPr>
      <w:r w:rsidRPr="00205CD3">
        <w:rPr>
          <w:rFonts w:ascii="微软雅黑" w:eastAsia="微软雅黑" w:hAnsi="微软雅黑"/>
          <w:b/>
          <w:sz w:val="28"/>
          <w:szCs w:val="28"/>
        </w:rPr>
        <w:object w:dxaOrig="1125" w:dyaOrig="840">
          <v:shape id="_x0000_i1028" type="#_x0000_t75" style="width:56.35pt;height:42pt" o:ole="">
            <v:imagedata r:id="rId15" o:title=""/>
          </v:shape>
          <o:OLEObject Type="Embed" ProgID="Package" ShapeID="_x0000_i1028" DrawAspect="Content" ObjectID="_1545633698" r:id="rId16"/>
        </w:object>
      </w:r>
    </w:p>
    <w:p w:rsidR="00EC5A64" w:rsidRDefault="00872701" w:rsidP="005001E4">
      <w:pPr>
        <w:pStyle w:val="15"/>
        <w:ind w:left="780"/>
        <w:rPr>
          <w:rFonts w:ascii="微软雅黑" w:eastAsia="微软雅黑" w:hAnsi="微软雅黑"/>
          <w:sz w:val="24"/>
          <w:szCs w:val="24"/>
        </w:rPr>
      </w:pPr>
      <w:r w:rsidRPr="0030066C">
        <w:rPr>
          <w:rFonts w:ascii="微软雅黑" w:eastAsia="微软雅黑" w:hAnsi="微软雅黑" w:hint="eastAsia"/>
          <w:b/>
          <w:sz w:val="28"/>
          <w:szCs w:val="28"/>
        </w:rPr>
        <w:t>2、xml文件数据规范</w:t>
      </w:r>
    </w:p>
    <w:p w:rsidR="00AD168B" w:rsidRDefault="00E25874" w:rsidP="00476297">
      <w:pPr>
        <w:pStyle w:val="15"/>
        <w:ind w:left="120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样例</w:t>
      </w:r>
      <w:r w:rsidR="00476297">
        <w:rPr>
          <w:rFonts w:ascii="微软雅黑" w:eastAsia="微软雅黑" w:hAnsi="微软雅黑" w:hint="eastAsia"/>
          <w:sz w:val="24"/>
          <w:szCs w:val="24"/>
        </w:rPr>
        <w:t>同</w:t>
      </w:r>
      <w:proofErr w:type="gramEnd"/>
      <w:r w:rsidR="00476297">
        <w:rPr>
          <w:rFonts w:ascii="微软雅黑" w:eastAsia="微软雅黑" w:hAnsi="微软雅黑" w:hint="eastAsia"/>
          <w:sz w:val="24"/>
          <w:szCs w:val="24"/>
        </w:rPr>
        <w:t>1.1.3中的xml文件数据规范</w:t>
      </w:r>
      <w:r w:rsidR="00AA56B9">
        <w:rPr>
          <w:rFonts w:ascii="微软雅黑" w:eastAsia="微软雅黑" w:hAnsi="微软雅黑" w:hint="eastAsia"/>
          <w:sz w:val="24"/>
          <w:szCs w:val="24"/>
        </w:rPr>
        <w:t>。</w:t>
      </w:r>
    </w:p>
    <w:p w:rsidR="00122463" w:rsidRDefault="00122463" w:rsidP="005C4FF4">
      <w:pPr>
        <w:pStyle w:val="3"/>
        <w:tabs>
          <w:tab w:val="left" w:pos="720"/>
        </w:tabs>
        <w:spacing w:line="360" w:lineRule="auto"/>
        <w:rPr>
          <w:rFonts w:ascii="微软雅黑" w:eastAsia="微软雅黑" w:hAnsi="微软雅黑"/>
        </w:rPr>
      </w:pPr>
      <w:bookmarkStart w:id="12" w:name="_Toc450224833"/>
      <w:r>
        <w:rPr>
          <w:rFonts w:ascii="微软雅黑" w:eastAsia="微软雅黑" w:hAnsi="微软雅黑" w:hint="eastAsia"/>
        </w:rPr>
        <w:t>文件保存时长</w:t>
      </w:r>
      <w:bookmarkEnd w:id="12"/>
    </w:p>
    <w:p w:rsidR="00122463" w:rsidRDefault="00122463" w:rsidP="005C4FF4">
      <w:pPr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ab/>
        <w:t>文件至少保留</w:t>
      </w:r>
      <w:r w:rsidR="002F3720">
        <w:rPr>
          <w:rFonts w:ascii="微软雅黑" w:hAnsi="微软雅黑" w:hint="eastAsia"/>
          <w:szCs w:val="24"/>
        </w:rPr>
        <w:t>1年</w:t>
      </w:r>
      <w:r>
        <w:rPr>
          <w:rFonts w:ascii="微软雅黑" w:hAnsi="微软雅黑" w:hint="eastAsia"/>
          <w:szCs w:val="24"/>
        </w:rPr>
        <w:t>。</w:t>
      </w:r>
    </w:p>
    <w:p w:rsidR="00002EA6" w:rsidRPr="00002EA6" w:rsidRDefault="00122463" w:rsidP="00002EA6">
      <w:pPr>
        <w:pStyle w:val="3"/>
        <w:tabs>
          <w:tab w:val="left" w:pos="720"/>
        </w:tabs>
        <w:spacing w:line="416" w:lineRule="auto"/>
      </w:pPr>
      <w:bookmarkStart w:id="13" w:name="_Toc450224834"/>
      <w:r w:rsidRPr="0006746C">
        <w:rPr>
          <w:rFonts w:ascii="微软雅黑" w:eastAsia="微软雅黑" w:hAnsi="微软雅黑" w:hint="eastAsia"/>
        </w:rPr>
        <w:t>文件保存路径</w:t>
      </w:r>
      <w:bookmarkEnd w:id="13"/>
    </w:p>
    <w:p w:rsidR="00002EA6" w:rsidRPr="000D7EA9" w:rsidRDefault="00002EA6" w:rsidP="00002EA6">
      <w:pPr>
        <w:pStyle w:val="11"/>
        <w:ind w:left="420" w:firstLineChars="0" w:firstLine="0"/>
        <w:jc w:val="left"/>
        <w:rPr>
          <w:rFonts w:ascii="微软雅黑" w:hAnsi="微软雅黑" w:cs="Calibri"/>
          <w:b/>
          <w:sz w:val="28"/>
          <w:szCs w:val="28"/>
        </w:rPr>
      </w:pPr>
      <w:r w:rsidRPr="000D7EA9">
        <w:rPr>
          <w:rFonts w:ascii="微软雅黑" w:hAnsi="微软雅黑" w:cs="Calibri" w:hint="eastAsia"/>
          <w:b/>
          <w:sz w:val="28"/>
          <w:szCs w:val="28"/>
        </w:rPr>
        <w:t>1、txt文件路径</w:t>
      </w:r>
    </w:p>
    <w:p w:rsidR="00122463" w:rsidRDefault="007C7543" w:rsidP="00002EA6">
      <w:pPr>
        <w:pStyle w:val="11"/>
        <w:ind w:left="420" w:firstLineChars="0" w:firstLine="0"/>
        <w:jc w:val="left"/>
        <w:rPr>
          <w:rFonts w:ascii="微软雅黑" w:hAnsi="微软雅黑"/>
          <w:szCs w:val="24"/>
        </w:rPr>
      </w:pPr>
      <w:r>
        <w:rPr>
          <w:rFonts w:ascii="微软雅黑" w:hAnsi="微软雅黑" w:cs="Calibri" w:hint="eastAsia"/>
          <w:szCs w:val="24"/>
        </w:rPr>
        <w:tab/>
      </w:r>
      <w:r w:rsidR="00122463">
        <w:rPr>
          <w:rFonts w:ascii="微软雅黑" w:hAnsi="微软雅黑" w:cs="Calibri"/>
          <w:szCs w:val="24"/>
        </w:rPr>
        <w:t>发布的内容数据</w:t>
      </w:r>
      <w:r w:rsidR="00A862A7">
        <w:rPr>
          <w:rFonts w:ascii="微软雅黑" w:hAnsi="微软雅黑" w:cs="Calibri" w:hint="eastAsia"/>
          <w:szCs w:val="24"/>
        </w:rPr>
        <w:t>txt</w:t>
      </w:r>
      <w:r w:rsidR="00122463">
        <w:rPr>
          <w:rFonts w:ascii="微软雅黑" w:hAnsi="微软雅黑" w:cs="Calibri"/>
          <w:szCs w:val="24"/>
        </w:rPr>
        <w:t>文件目录格式为/</w:t>
      </w:r>
      <w:r w:rsidR="00122463">
        <w:rPr>
          <w:rFonts w:ascii="微软雅黑" w:hAnsi="微软雅黑" w:cs="Calibri" w:hint="eastAsia"/>
          <w:szCs w:val="24"/>
        </w:rPr>
        <w:t>output</w:t>
      </w:r>
      <w:r w:rsidR="00122463">
        <w:rPr>
          <w:rFonts w:ascii="微软雅黑" w:hAnsi="微软雅黑" w:cs="Calibri"/>
          <w:szCs w:val="24"/>
        </w:rPr>
        <w:t>/</w:t>
      </w:r>
      <w:proofErr w:type="spellStart"/>
      <w:r w:rsidR="00804608">
        <w:rPr>
          <w:rFonts w:ascii="微软雅黑" w:hAnsi="微软雅黑" w:cs="Calibri" w:hint="eastAsia"/>
          <w:szCs w:val="24"/>
        </w:rPr>
        <w:t>cont</w:t>
      </w:r>
      <w:proofErr w:type="spellEnd"/>
      <w:r w:rsidR="00122463">
        <w:rPr>
          <w:rFonts w:ascii="微软雅黑" w:hAnsi="微软雅黑" w:cs="Calibri" w:hint="eastAsia"/>
          <w:szCs w:val="24"/>
        </w:rPr>
        <w:t>/</w:t>
      </w:r>
      <w:r w:rsidR="00455585">
        <w:rPr>
          <w:rFonts w:ascii="微软雅黑" w:hAnsi="微软雅黑" w:cs="Calibri" w:hint="eastAsia"/>
          <w:szCs w:val="24"/>
        </w:rPr>
        <w:t>2016/</w:t>
      </w:r>
      <w:r w:rsidR="00122463">
        <w:rPr>
          <w:rFonts w:ascii="微软雅黑" w:hAnsi="微软雅黑" w:hint="eastAsia"/>
        </w:rPr>
        <w:t>2016</w:t>
      </w:r>
      <w:r w:rsidR="00A0580C">
        <w:rPr>
          <w:rFonts w:ascii="微软雅黑" w:hAnsi="微软雅黑" w:hint="eastAsia"/>
        </w:rPr>
        <w:t>10</w:t>
      </w:r>
      <w:r w:rsidR="00122463">
        <w:rPr>
          <w:rFonts w:ascii="微软雅黑" w:hAnsi="微软雅黑" w:cs="Calibri" w:hint="eastAsia"/>
          <w:szCs w:val="24"/>
        </w:rPr>
        <w:t>.</w:t>
      </w:r>
      <w:proofErr w:type="gramStart"/>
      <w:r w:rsidR="00122463">
        <w:rPr>
          <w:rFonts w:ascii="微软雅黑" w:hAnsi="微软雅黑" w:cs="Calibri" w:hint="eastAsia"/>
          <w:szCs w:val="24"/>
        </w:rPr>
        <w:t>txt</w:t>
      </w:r>
      <w:proofErr w:type="gramEnd"/>
    </w:p>
    <w:p w:rsidR="00002EA6" w:rsidRPr="000D7EA9" w:rsidRDefault="00002EA6" w:rsidP="00002EA6">
      <w:pPr>
        <w:pStyle w:val="11"/>
        <w:ind w:left="420" w:firstLineChars="0" w:firstLine="0"/>
        <w:jc w:val="left"/>
        <w:rPr>
          <w:rFonts w:ascii="微软雅黑" w:hAnsi="微软雅黑" w:cs="Calibri"/>
          <w:b/>
          <w:sz w:val="28"/>
          <w:szCs w:val="28"/>
        </w:rPr>
      </w:pPr>
      <w:r w:rsidRPr="000D7EA9">
        <w:rPr>
          <w:rFonts w:ascii="微软雅黑" w:hAnsi="微软雅黑" w:cs="Calibri" w:hint="eastAsia"/>
          <w:b/>
          <w:sz w:val="28"/>
          <w:szCs w:val="28"/>
        </w:rPr>
        <w:t>2、</w:t>
      </w:r>
      <w:r w:rsidR="00324928" w:rsidRPr="000D7EA9">
        <w:rPr>
          <w:rFonts w:ascii="微软雅黑" w:hAnsi="微软雅黑" w:cs="Calibri" w:hint="eastAsia"/>
          <w:b/>
          <w:sz w:val="28"/>
          <w:szCs w:val="28"/>
        </w:rPr>
        <w:t>xml</w:t>
      </w:r>
      <w:r w:rsidR="00FD1C18" w:rsidRPr="000D7EA9">
        <w:rPr>
          <w:rFonts w:ascii="微软雅黑" w:hAnsi="微软雅黑" w:cs="Calibri" w:hint="eastAsia"/>
          <w:b/>
          <w:sz w:val="28"/>
          <w:szCs w:val="28"/>
        </w:rPr>
        <w:t>文件路径</w:t>
      </w:r>
    </w:p>
    <w:p w:rsidR="007D2CFB" w:rsidRDefault="00F97716" w:rsidP="0019290D">
      <w:pPr>
        <w:rPr>
          <w:rFonts w:ascii="微软雅黑" w:hAnsi="微软雅黑" w:cs="Calibri"/>
          <w:szCs w:val="24"/>
        </w:rPr>
      </w:pPr>
      <w:r w:rsidRPr="0056501D">
        <w:rPr>
          <w:rFonts w:hint="eastAsia"/>
        </w:rPr>
        <w:tab/>
      </w:r>
      <w:r w:rsidR="009E5A2B">
        <w:tab/>
      </w:r>
      <w:r w:rsidR="00FC4E9B" w:rsidRPr="003A3473">
        <w:rPr>
          <w:rFonts w:ascii="微软雅黑" w:hAnsi="微软雅黑" w:cs="Calibri"/>
          <w:szCs w:val="24"/>
        </w:rPr>
        <w:t>发布的内容数据</w:t>
      </w:r>
      <w:r w:rsidR="00A862A7" w:rsidRPr="003A3473">
        <w:rPr>
          <w:rFonts w:ascii="微软雅黑" w:hAnsi="微软雅黑" w:cs="Calibri" w:hint="eastAsia"/>
          <w:szCs w:val="24"/>
        </w:rPr>
        <w:t>xml</w:t>
      </w:r>
      <w:r w:rsidR="00FC4E9B" w:rsidRPr="003A3473">
        <w:rPr>
          <w:rFonts w:ascii="微软雅黑" w:hAnsi="微软雅黑" w:cs="Calibri"/>
          <w:szCs w:val="24"/>
        </w:rPr>
        <w:t>文件目录格式为/</w:t>
      </w:r>
      <w:r w:rsidR="00FC4E9B" w:rsidRPr="003A3473">
        <w:rPr>
          <w:rFonts w:ascii="微软雅黑" w:hAnsi="微软雅黑" w:cs="Calibri" w:hint="eastAsia"/>
          <w:szCs w:val="24"/>
        </w:rPr>
        <w:t>depository</w:t>
      </w:r>
      <w:r w:rsidR="00FC4E9B" w:rsidRPr="003A3473">
        <w:rPr>
          <w:rFonts w:ascii="微软雅黑" w:hAnsi="微软雅黑" w:cs="Calibri"/>
          <w:szCs w:val="24"/>
        </w:rPr>
        <w:t>/</w:t>
      </w:r>
      <w:r w:rsidR="00FC4E9B" w:rsidRPr="003A3473">
        <w:rPr>
          <w:rFonts w:ascii="微软雅黑" w:hAnsi="微软雅黑" w:cs="Calibri" w:hint="eastAsia"/>
          <w:szCs w:val="24"/>
        </w:rPr>
        <w:t>cont/zhengshi/5120/121/170/</w:t>
      </w:r>
      <w:r w:rsidR="00421475" w:rsidRPr="003A3473">
        <w:rPr>
          <w:rFonts w:ascii="微软雅黑" w:hAnsi="微软雅黑" w:cs="Calibri" w:hint="eastAsia"/>
          <w:szCs w:val="24"/>
        </w:rPr>
        <w:t>5120121170</w:t>
      </w:r>
      <w:r w:rsidR="00421475">
        <w:rPr>
          <w:rFonts w:ascii="微软雅黑" w:hAnsi="微软雅黑" w:cs="Calibri" w:hint="eastAsia"/>
          <w:szCs w:val="24"/>
        </w:rPr>
        <w:t>/</w:t>
      </w:r>
      <w:r w:rsidR="00FC4E9B" w:rsidRPr="003A3473">
        <w:rPr>
          <w:rFonts w:ascii="微软雅黑" w:hAnsi="微软雅黑" w:cs="Calibri" w:hint="eastAsia"/>
          <w:szCs w:val="24"/>
        </w:rPr>
        <w:t>Metadata_M.xml,其中</w:t>
      </w:r>
      <w:r w:rsidR="00FC4E9B" w:rsidRPr="003A3473">
        <w:rPr>
          <w:rFonts w:ascii="微软雅黑" w:hAnsi="微软雅黑" w:cs="Calibri" w:hint="eastAsia"/>
          <w:szCs w:val="24"/>
        </w:rPr>
        <w:lastRenderedPageBreak/>
        <w:t>/5120/121/170/是内容ID为5120121170的4/3/3分割。</w:t>
      </w:r>
    </w:p>
    <w:p w:rsidR="007D2CFB" w:rsidRDefault="00436D21" w:rsidP="007D2CFB">
      <w:pPr>
        <w:pStyle w:val="2"/>
        <w:rPr>
          <w:rFonts w:ascii="微软雅黑" w:eastAsia="微软雅黑" w:hAnsi="微软雅黑"/>
        </w:rPr>
      </w:pPr>
      <w:bookmarkStart w:id="14" w:name="_Toc450224835"/>
      <w:r>
        <w:rPr>
          <w:rFonts w:ascii="微软雅黑" w:eastAsia="微软雅黑" w:hAnsi="微软雅黑" w:hint="eastAsia"/>
        </w:rPr>
        <w:t>内容</w:t>
      </w:r>
      <w:r w:rsidR="007D2CFB">
        <w:rPr>
          <w:rFonts w:ascii="微软雅黑" w:eastAsia="微软雅黑" w:hAnsi="微软雅黑" w:hint="eastAsia"/>
        </w:rPr>
        <w:t>查询输出接口</w:t>
      </w:r>
      <w:bookmarkEnd w:id="14"/>
    </w:p>
    <w:p w:rsidR="007D2CFB" w:rsidRDefault="007D2CFB" w:rsidP="007D2CFB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15" w:name="_Toc450224836"/>
      <w:r>
        <w:rPr>
          <w:rFonts w:ascii="微软雅黑" w:eastAsia="微软雅黑" w:hAnsi="微软雅黑" w:hint="eastAsia"/>
        </w:rPr>
        <w:t>概述</w:t>
      </w:r>
      <w:bookmarkEnd w:id="15"/>
    </w:p>
    <w:p w:rsidR="007D2CFB" w:rsidRPr="003B6037" w:rsidRDefault="007D2CFB" w:rsidP="007D2CFB">
      <w:r>
        <w:rPr>
          <w:rFonts w:hint="eastAsia"/>
        </w:rPr>
        <w:tab/>
        <w:t>MAM</w:t>
      </w:r>
      <w:r>
        <w:rPr>
          <w:rFonts w:hint="eastAsia"/>
        </w:rPr>
        <w:t>根据请求参数</w:t>
      </w:r>
      <w:r w:rsidR="00EF2C29">
        <w:rPr>
          <w:rFonts w:hint="eastAsia"/>
        </w:rPr>
        <w:t>内容</w:t>
      </w:r>
      <w:r>
        <w:rPr>
          <w:rFonts w:hint="eastAsia"/>
        </w:rPr>
        <w:t>ID</w:t>
      </w:r>
      <w:r w:rsidR="007B03AD">
        <w:rPr>
          <w:rFonts w:hint="eastAsia"/>
        </w:rPr>
        <w:t>返回该内容的</w:t>
      </w:r>
      <w:r w:rsidR="007B03AD">
        <w:t>Metadata.xml</w:t>
      </w:r>
      <w:r w:rsidR="007B03AD">
        <w:rPr>
          <w:rFonts w:hint="eastAsia"/>
        </w:rPr>
        <w:t>文件</w:t>
      </w:r>
      <w:r w:rsidR="007B03AD">
        <w:t>的字符串</w:t>
      </w:r>
      <w:r w:rsidR="007B03AD">
        <w:rPr>
          <w:rFonts w:hint="eastAsia"/>
        </w:rPr>
        <w:t>形式</w:t>
      </w:r>
      <w:r>
        <w:rPr>
          <w:rFonts w:hint="eastAsia"/>
        </w:rPr>
        <w:t>。</w:t>
      </w:r>
    </w:p>
    <w:p w:rsidR="007D2CFB" w:rsidRDefault="007D2CFB" w:rsidP="007D2CFB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16" w:name="_Toc450224837"/>
      <w:r>
        <w:rPr>
          <w:rFonts w:ascii="微软雅黑" w:eastAsia="微软雅黑" w:hAnsi="微软雅黑" w:hint="eastAsia"/>
        </w:rPr>
        <w:t>接口调用方式</w:t>
      </w:r>
      <w:bookmarkEnd w:id="16"/>
    </w:p>
    <w:p w:rsidR="007D2CFB" w:rsidRPr="00562712" w:rsidRDefault="007D2CFB" w:rsidP="007D2CFB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</w:rPr>
      </w:pPr>
      <w:r w:rsidRPr="00562712">
        <w:rPr>
          <w:rFonts w:ascii="微软雅黑" w:eastAsia="微软雅黑" w:hAnsi="微软雅黑" w:hint="eastAsia"/>
          <w:sz w:val="24"/>
          <w:szCs w:val="24"/>
        </w:rPr>
        <w:t>接口采用http协议和</w:t>
      </w:r>
      <w:r>
        <w:rPr>
          <w:rFonts w:ascii="微软雅黑" w:eastAsia="微软雅黑" w:hAnsi="微软雅黑" w:hint="eastAsia"/>
          <w:sz w:val="24"/>
          <w:szCs w:val="24"/>
        </w:rPr>
        <w:t>Get</w:t>
      </w:r>
      <w:r w:rsidRPr="00562712">
        <w:rPr>
          <w:rFonts w:ascii="微软雅黑" w:eastAsia="微软雅黑" w:hAnsi="微软雅黑" w:hint="eastAsia"/>
          <w:sz w:val="24"/>
          <w:szCs w:val="24"/>
        </w:rPr>
        <w:t>方式。</w:t>
      </w:r>
    </w:p>
    <w:p w:rsidR="007D2CFB" w:rsidRDefault="007D2CFB" w:rsidP="007D2CFB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请求地址中间不能含空格，</w:t>
      </w:r>
      <w:r>
        <w:rPr>
          <w:rFonts w:ascii="微软雅黑" w:eastAsia="微软雅黑" w:hAnsi="微软雅黑"/>
          <w:sz w:val="24"/>
          <w:szCs w:val="24"/>
        </w:rPr>
        <w:t>参数名区分大小</w:t>
      </w:r>
      <w:r>
        <w:rPr>
          <w:rFonts w:ascii="微软雅黑" w:eastAsia="微软雅黑" w:hAnsi="微软雅黑" w:hint="eastAsia"/>
          <w:sz w:val="24"/>
          <w:szCs w:val="24"/>
        </w:rPr>
        <w:t>写。</w:t>
      </w:r>
    </w:p>
    <w:p w:rsidR="007D2CFB" w:rsidRPr="003F060E" w:rsidRDefault="007D2CFB" w:rsidP="007D2CFB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</w:rPr>
        <w:t>接口调用</w:t>
      </w:r>
      <w:r>
        <w:rPr>
          <w:rFonts w:ascii="微软雅黑" w:eastAsia="微软雅黑" w:hAnsi="微软雅黑"/>
          <w:sz w:val="24"/>
          <w:szCs w:val="24"/>
        </w:rPr>
        <w:t>地址为：</w:t>
      </w:r>
      <w:r w:rsidRPr="00BC6F6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http://</w:t>
      </w:r>
      <w:r w:rsidRPr="00CF7428">
        <w:t xml:space="preserve"> </w:t>
      </w:r>
      <w:r w:rsidRPr="00CF7428">
        <w:rPr>
          <w:rFonts w:ascii="微软雅黑" w:eastAsia="微软雅黑" w:hAnsi="微软雅黑"/>
          <w:sz w:val="24"/>
          <w:szCs w:val="24"/>
          <w:shd w:val="clear" w:color="auto" w:fill="FFFFFF"/>
        </w:rPr>
        <w:t>10.200.69.24</w:t>
      </w:r>
      <w:r w:rsidRPr="00BC6F6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/mam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-admin/</w:t>
      </w:r>
      <w:proofErr w:type="spellStart"/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/</w:t>
      </w:r>
      <w:proofErr w:type="spellStart"/>
      <w:r w:rsidR="003F060E">
        <w:rPr>
          <w:rFonts w:ascii="微软雅黑" w:eastAsia="微软雅黑" w:hAnsi="微软雅黑"/>
          <w:sz w:val="24"/>
          <w:szCs w:val="24"/>
          <w:shd w:val="clear" w:color="auto" w:fill="FFFFFF"/>
        </w:rPr>
        <w:t>content</w:t>
      </w:r>
      <w:r w:rsidRPr="00D20792">
        <w:rPr>
          <w:rFonts w:ascii="微软雅黑" w:eastAsia="微软雅黑" w:hAnsi="微软雅黑"/>
          <w:sz w:val="24"/>
          <w:szCs w:val="24"/>
          <w:shd w:val="clear" w:color="auto" w:fill="FFFFFF"/>
        </w:rPr>
        <w:t>Servlet</w:t>
      </w:r>
      <w:r w:rsidR="003F060E">
        <w:rPr>
          <w:rFonts w:ascii="微软雅黑" w:eastAsia="微软雅黑" w:hAnsi="微软雅黑"/>
          <w:sz w:val="24"/>
          <w:szCs w:val="24"/>
          <w:shd w:val="clear" w:color="auto" w:fill="FFFFFF"/>
        </w:rPr>
        <w:t>?contentId</w:t>
      </w:r>
      <w:proofErr w:type="spellEnd"/>
      <w:r w:rsidR="003F060E">
        <w:rPr>
          <w:rFonts w:ascii="微软雅黑" w:eastAsia="微软雅黑" w:hAnsi="微软雅黑"/>
          <w:sz w:val="24"/>
          <w:szCs w:val="24"/>
          <w:shd w:val="clear" w:color="auto" w:fill="FFFFFF"/>
        </w:rPr>
        <w:t>=113212</w:t>
      </w:r>
      <w:r w:rsidR="00D807C0">
        <w:rPr>
          <w:rFonts w:ascii="微软雅黑" w:eastAsia="微软雅黑" w:hAnsi="微软雅黑"/>
          <w:sz w:val="24"/>
          <w:szCs w:val="24"/>
          <w:shd w:val="clear" w:color="auto" w:fill="FFFFFF"/>
        </w:rPr>
        <w:t>1234</w:t>
      </w:r>
    </w:p>
    <w:p w:rsidR="007D2CFB" w:rsidRDefault="007D2CFB" w:rsidP="00F31AFD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接口处理流程</w:t>
      </w:r>
    </w:p>
    <w:p w:rsidR="007D2CFB" w:rsidRDefault="00875E27" w:rsidP="007D2CFB">
      <w:pPr>
        <w:jc w:val="center"/>
      </w:pPr>
      <w:r>
        <w:rPr>
          <w:rFonts w:ascii="微软雅黑" w:hAnsi="微软雅黑"/>
        </w:rPr>
      </w:r>
      <w:r>
        <w:rPr>
          <w:rFonts w:ascii="微软雅黑" w:hAnsi="微软雅黑"/>
        </w:rPr>
        <w:pict>
          <v:group id="_x0000_s1052" editas="canvas" style="width:265.85pt;height:229.7pt;mso-position-horizontal-relative:char;mso-position-vertical-relative:line" coordorigin="4192,4732" coordsize="4200,3629">
            <o:lock v:ext="edit" aspectratio="t"/>
            <v:shape id="_x0000_s1053" type="#_x0000_t75" style="position:absolute;left:4192;top:4732;width:4200;height:3629" o:preferrelative="f">
              <v:fill o:detectmouseclick="t"/>
              <v:path o:extrusionok="t" o:connecttype="none"/>
              <o:lock v:ext="edit" text="t"/>
            </v:shape>
            <v:shape id="_x0000_s1054" type="#_x0000_t75" style="position:absolute;left:4348;top:4891;width:3993;height:3294">
              <v:imagedata r:id="rId17" o:title=""/>
            </v:shape>
            <w10:wrap type="none"/>
            <w10:anchorlock/>
          </v:group>
          <o:OLEObject Type="Embed" ProgID="Visio.Drawing.15" ShapeID="_x0000_s1054" DrawAspect="Content" ObjectID="_1545633702" r:id="rId18"/>
        </w:pict>
      </w:r>
    </w:p>
    <w:p w:rsidR="007D2CFB" w:rsidRDefault="007D2CFB" w:rsidP="007D2CFB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17" w:name="_Toc450224838"/>
      <w:r>
        <w:rPr>
          <w:rFonts w:ascii="微软雅黑" w:eastAsia="微软雅黑" w:hAnsi="微软雅黑" w:hint="eastAsia"/>
        </w:rPr>
        <w:lastRenderedPageBreak/>
        <w:t>请求参数说明</w:t>
      </w:r>
      <w:bookmarkEnd w:id="17"/>
    </w:p>
    <w:tbl>
      <w:tblPr>
        <w:tblW w:w="73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992"/>
        <w:gridCol w:w="3402"/>
        <w:gridCol w:w="1137"/>
      </w:tblGrid>
      <w:tr w:rsidR="007D2CFB" w:rsidTr="00D12AB0">
        <w:trPr>
          <w:trHeight w:val="398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名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1137" w:type="dxa"/>
            <w:shd w:val="clear" w:color="auto" w:fill="FFFFFF" w:themeFill="background1"/>
          </w:tcPr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="宋体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是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否必填</w:t>
            </w:r>
          </w:p>
        </w:tc>
      </w:tr>
      <w:tr w:rsidR="007D2CFB" w:rsidTr="00D12AB0">
        <w:trPr>
          <w:trHeight w:val="454"/>
          <w:jc w:val="center"/>
        </w:trPr>
        <w:tc>
          <w:tcPr>
            <w:tcW w:w="1804" w:type="dxa"/>
            <w:vAlign w:val="center"/>
          </w:tcPr>
          <w:p w:rsidR="007D2CFB" w:rsidRDefault="00854E1D" w:rsidP="00D12AB0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cstheme="minorBidi"/>
                <w:sz w:val="20"/>
                <w:szCs w:val="20"/>
              </w:rPr>
              <w:t>contentId</w:t>
            </w:r>
            <w:proofErr w:type="spellEnd"/>
          </w:p>
        </w:tc>
        <w:tc>
          <w:tcPr>
            <w:tcW w:w="992" w:type="dxa"/>
            <w:vAlign w:val="center"/>
          </w:tcPr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string</w:t>
            </w:r>
          </w:p>
        </w:tc>
        <w:tc>
          <w:tcPr>
            <w:tcW w:w="3402" w:type="dxa"/>
            <w:vAlign w:val="center"/>
          </w:tcPr>
          <w:p w:rsidR="007D2CFB" w:rsidRDefault="004C6262" w:rsidP="00D12AB0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内容Id</w:t>
            </w:r>
          </w:p>
        </w:tc>
        <w:tc>
          <w:tcPr>
            <w:tcW w:w="1137" w:type="dxa"/>
          </w:tcPr>
          <w:p w:rsidR="007D2CFB" w:rsidRDefault="00854E1D" w:rsidP="00D12AB0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是</w:t>
            </w:r>
          </w:p>
        </w:tc>
      </w:tr>
    </w:tbl>
    <w:p w:rsidR="007D2CFB" w:rsidRPr="00720CD2" w:rsidRDefault="007D2CFB" w:rsidP="007D2CFB">
      <w:pPr>
        <w:pStyle w:val="3"/>
      </w:pPr>
      <w:bookmarkStart w:id="18" w:name="_Toc450224839"/>
      <w:r w:rsidRPr="00720CD2">
        <w:rPr>
          <w:rFonts w:hint="eastAsia"/>
        </w:rPr>
        <w:t>回执参数说明</w:t>
      </w:r>
      <w:bookmarkEnd w:id="18"/>
    </w:p>
    <w:p w:rsidR="007D2CFB" w:rsidRDefault="007D2CFB" w:rsidP="007D2CFB">
      <w:pPr>
        <w:ind w:left="72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>
        <w:rPr>
          <w:rFonts w:ascii="微软雅黑" w:hAnsi="微软雅黑"/>
        </w:rPr>
        <w:t>返回数据格式为</w:t>
      </w:r>
      <w:proofErr w:type="spellStart"/>
      <w:r>
        <w:rPr>
          <w:rFonts w:ascii="微软雅黑" w:hAnsi="微软雅黑" w:hint="eastAsia"/>
        </w:rPr>
        <w:t>json</w:t>
      </w:r>
      <w:proofErr w:type="spellEnd"/>
    </w:p>
    <w:tbl>
      <w:tblPr>
        <w:tblW w:w="822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276"/>
        <w:gridCol w:w="4272"/>
        <w:gridCol w:w="1137"/>
      </w:tblGrid>
      <w:tr w:rsidR="007D2CFB" w:rsidTr="00690922">
        <w:trPr>
          <w:trHeight w:val="398"/>
          <w:jc w:val="center"/>
        </w:trPr>
        <w:tc>
          <w:tcPr>
            <w:tcW w:w="1540" w:type="dxa"/>
            <w:shd w:val="clear" w:color="auto" w:fill="FFFFFF" w:themeFill="background1"/>
            <w:vAlign w:val="center"/>
          </w:tcPr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名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4272" w:type="dxa"/>
            <w:shd w:val="clear" w:color="auto" w:fill="FFFFFF" w:themeFill="background1"/>
            <w:vAlign w:val="center"/>
          </w:tcPr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1137" w:type="dxa"/>
            <w:shd w:val="clear" w:color="auto" w:fill="FFFFFF" w:themeFill="background1"/>
          </w:tcPr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="宋体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是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否必填</w:t>
            </w:r>
          </w:p>
        </w:tc>
      </w:tr>
      <w:tr w:rsidR="007D2CFB" w:rsidTr="00690922">
        <w:trPr>
          <w:trHeight w:val="454"/>
          <w:jc w:val="center"/>
        </w:trPr>
        <w:tc>
          <w:tcPr>
            <w:tcW w:w="1540" w:type="dxa"/>
            <w:vAlign w:val="center"/>
          </w:tcPr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cs="Arial" w:hint="eastAsia"/>
                <w:sz w:val="20"/>
                <w:szCs w:val="20"/>
                <w:lang w:val="en-AU"/>
              </w:rPr>
              <w:t>returnCode</w:t>
            </w:r>
            <w:proofErr w:type="spellEnd"/>
          </w:p>
        </w:tc>
        <w:tc>
          <w:tcPr>
            <w:tcW w:w="1276" w:type="dxa"/>
            <w:vAlign w:val="center"/>
          </w:tcPr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string</w:t>
            </w:r>
          </w:p>
        </w:tc>
        <w:tc>
          <w:tcPr>
            <w:tcW w:w="4272" w:type="dxa"/>
            <w:vAlign w:val="center"/>
          </w:tcPr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-1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ab/>
              <w:t>系统异常</w:t>
            </w:r>
          </w:p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000000 成功</w:t>
            </w:r>
          </w:p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200001 认证失败</w:t>
            </w:r>
          </w:p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200002 参数格式错误</w:t>
            </w:r>
          </w:p>
        </w:tc>
        <w:tc>
          <w:tcPr>
            <w:tcW w:w="1137" w:type="dxa"/>
          </w:tcPr>
          <w:p w:rsidR="007D2CFB" w:rsidRDefault="007D2CFB" w:rsidP="00D12AB0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是</w:t>
            </w:r>
          </w:p>
        </w:tc>
      </w:tr>
      <w:tr w:rsidR="00E64005" w:rsidTr="00690922">
        <w:trPr>
          <w:trHeight w:val="521"/>
          <w:jc w:val="center"/>
        </w:trPr>
        <w:tc>
          <w:tcPr>
            <w:tcW w:w="1540" w:type="dxa"/>
            <w:vAlign w:val="center"/>
          </w:tcPr>
          <w:p w:rsidR="00E64005" w:rsidRDefault="00E64005" w:rsidP="008B38BA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content</w:t>
            </w:r>
          </w:p>
        </w:tc>
        <w:tc>
          <w:tcPr>
            <w:tcW w:w="1276" w:type="dxa"/>
            <w:vAlign w:val="center"/>
          </w:tcPr>
          <w:p w:rsidR="00E64005" w:rsidRDefault="00E64005" w:rsidP="00FF129C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tring</w:t>
            </w:r>
          </w:p>
        </w:tc>
        <w:tc>
          <w:tcPr>
            <w:tcW w:w="4272" w:type="dxa"/>
            <w:vAlign w:val="center"/>
          </w:tcPr>
          <w:p w:rsidR="00E64005" w:rsidRDefault="00425A3B" w:rsidP="00D220DF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内容Metadat</w:t>
            </w:r>
            <w:r>
              <w:rPr>
                <w:rFonts w:ascii="微软雅黑" w:hAnsi="微软雅黑" w:cstheme="minorBidi"/>
                <w:sz w:val="20"/>
                <w:szCs w:val="20"/>
              </w:rPr>
              <w:t>a.xml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文件</w:t>
            </w:r>
            <w:r>
              <w:rPr>
                <w:rFonts w:ascii="微软雅黑" w:hAnsi="微软雅黑" w:cstheme="minorBidi"/>
                <w:sz w:val="20"/>
                <w:szCs w:val="20"/>
              </w:rPr>
              <w:t>的字符串</w:t>
            </w:r>
            <w:r w:rsidR="00D220DF">
              <w:rPr>
                <w:rFonts w:ascii="微软雅黑" w:hAnsi="微软雅黑" w:cstheme="minorBidi" w:hint="eastAsia"/>
                <w:sz w:val="20"/>
                <w:szCs w:val="20"/>
              </w:rPr>
              <w:t>形式</w:t>
            </w:r>
          </w:p>
        </w:tc>
        <w:tc>
          <w:tcPr>
            <w:tcW w:w="1137" w:type="dxa"/>
          </w:tcPr>
          <w:p w:rsidR="00E64005" w:rsidRDefault="00EE5F78" w:rsidP="00E64005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否</w:t>
            </w:r>
          </w:p>
        </w:tc>
      </w:tr>
    </w:tbl>
    <w:p w:rsidR="00FD4D70" w:rsidRDefault="00B77543">
      <w:pPr>
        <w:pStyle w:val="1"/>
        <w:rPr>
          <w:rFonts w:ascii="微软雅黑" w:eastAsia="微软雅黑" w:hAnsi="微软雅黑"/>
        </w:rPr>
      </w:pPr>
      <w:bookmarkStart w:id="19" w:name="_MON_1291719926"/>
      <w:bookmarkStart w:id="20" w:name="_Toc450224840"/>
      <w:bookmarkEnd w:id="19"/>
      <w:r>
        <w:rPr>
          <w:rFonts w:ascii="微软雅黑" w:eastAsia="微软雅黑" w:hAnsi="微软雅黑" w:hint="eastAsia"/>
        </w:rPr>
        <w:t>人物输出</w:t>
      </w:r>
      <w:bookmarkEnd w:id="20"/>
    </w:p>
    <w:p w:rsidR="00FD4D70" w:rsidRDefault="009F1E33">
      <w:pPr>
        <w:pStyle w:val="2"/>
        <w:rPr>
          <w:rFonts w:ascii="微软雅黑" w:eastAsia="微软雅黑" w:hAnsi="微软雅黑"/>
        </w:rPr>
      </w:pPr>
      <w:bookmarkStart w:id="21" w:name="_Toc450224841"/>
      <w:r>
        <w:rPr>
          <w:rFonts w:ascii="微软雅黑" w:eastAsia="微软雅黑" w:hAnsi="微软雅黑" w:hint="eastAsia"/>
        </w:rPr>
        <w:t>人物</w:t>
      </w:r>
      <w:r w:rsidR="00EB5DFF">
        <w:rPr>
          <w:rFonts w:ascii="微软雅黑" w:eastAsia="微软雅黑" w:hAnsi="微软雅黑" w:hint="eastAsia"/>
        </w:rPr>
        <w:t>信息</w:t>
      </w:r>
      <w:r w:rsidR="00EB5DFF">
        <w:rPr>
          <w:rFonts w:ascii="微软雅黑" w:eastAsia="微软雅黑" w:hAnsi="微软雅黑"/>
        </w:rPr>
        <w:t>元数据规范</w:t>
      </w:r>
      <w:r w:rsidR="00EB5DFF">
        <w:rPr>
          <w:rFonts w:ascii="微软雅黑" w:eastAsia="微软雅黑" w:hAnsi="微软雅黑" w:hint="eastAsia"/>
        </w:rPr>
        <w:t>说明</w:t>
      </w:r>
      <w:bookmarkEnd w:id="21"/>
    </w:p>
    <w:p w:rsidR="00686CED" w:rsidRDefault="004E600F" w:rsidP="00686CED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22" w:name="_Toc450224842"/>
      <w:r>
        <w:rPr>
          <w:rFonts w:ascii="微软雅黑" w:eastAsia="微软雅黑" w:hAnsi="微软雅黑" w:hint="eastAsia"/>
        </w:rPr>
        <w:t>人物库</w:t>
      </w:r>
      <w:bookmarkEnd w:id="22"/>
    </w:p>
    <w:p w:rsidR="008E4762" w:rsidRDefault="008E4762" w:rsidP="008E4762">
      <w:pPr>
        <w:pStyle w:val="afb"/>
        <w:spacing w:line="240" w:lineRule="auto"/>
      </w:pPr>
      <w:r>
        <w:rPr>
          <w:rFonts w:ascii="微软雅黑" w:hAnsi="微软雅黑"/>
          <w:szCs w:val="24"/>
        </w:rPr>
        <w:t>数据类型名：</w:t>
      </w:r>
      <w:proofErr w:type="gramStart"/>
      <w:r>
        <w:rPr>
          <w:rFonts w:ascii="微软雅黑" w:hAnsi="微软雅黑"/>
          <w:b/>
          <w:szCs w:val="24"/>
        </w:rPr>
        <w:t>star</w:t>
      </w:r>
      <w:proofErr w:type="gramEnd"/>
    </w:p>
    <w:p w:rsidR="008E4762" w:rsidRDefault="008E4762" w:rsidP="008E4762">
      <w:pPr>
        <w:pStyle w:val="afb"/>
        <w:spacing w:line="240" w:lineRule="auto"/>
      </w:pPr>
      <w:r>
        <w:rPr>
          <w:rFonts w:ascii="微软雅黑" w:hAnsi="微软雅黑"/>
          <w:szCs w:val="24"/>
        </w:rPr>
        <w:t>数据库表名：</w:t>
      </w:r>
      <w:proofErr w:type="spellStart"/>
      <w:r>
        <w:rPr>
          <w:rFonts w:ascii="微软雅黑" w:hAnsi="微软雅黑"/>
          <w:b/>
          <w:bCs/>
          <w:szCs w:val="24"/>
        </w:rPr>
        <w:t>m_</w:t>
      </w:r>
      <w:r>
        <w:rPr>
          <w:rFonts w:ascii="微软雅黑" w:hAnsi="微软雅黑"/>
          <w:b/>
          <w:szCs w:val="24"/>
        </w:rPr>
        <w:t>star</w:t>
      </w:r>
      <w:proofErr w:type="spellEnd"/>
    </w:p>
    <w:p w:rsidR="008E4762" w:rsidRDefault="008E4762" w:rsidP="008E4762">
      <w:pPr>
        <w:pStyle w:val="afb"/>
        <w:spacing w:line="240" w:lineRule="auto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输出字段：</w:t>
      </w:r>
    </w:p>
    <w:tbl>
      <w:tblPr>
        <w:tblW w:w="7110" w:type="dxa"/>
        <w:tblInd w:w="8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160"/>
        <w:gridCol w:w="1707"/>
        <w:gridCol w:w="3243"/>
      </w:tblGrid>
      <w:tr w:rsidR="008E4762" w:rsidTr="00C323D0">
        <w:trPr>
          <w:trHeight w:val="416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 w:cs="宋体"/>
                <w:b/>
                <w:szCs w:val="21"/>
              </w:rPr>
              <w:t>属性名称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 w:cs="宋体"/>
                <w:b/>
                <w:szCs w:val="21"/>
              </w:rPr>
              <w:t>属性类型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 w:cs="宋体"/>
                <w:b/>
                <w:szCs w:val="21"/>
              </w:rPr>
              <w:t>属性描述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人物ID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人物id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人物名称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(30)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人物名称不超过30字符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sz w:val="17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人物别名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Varchar2(30)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人物别名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>英文名称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>VARCHAR2(30)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>英文名称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性别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Number(2)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0：女</w:t>
            </w:r>
          </w:p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1：男</w:t>
            </w:r>
          </w:p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2：变性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职业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varchar2(30)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1 : 演员</w:t>
            </w:r>
          </w:p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2 : 导演</w:t>
            </w:r>
          </w:p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3 : 编剧</w:t>
            </w:r>
          </w:p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4 : 制片</w:t>
            </w:r>
          </w:p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5 : 配音</w:t>
            </w:r>
          </w:p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6 : 主持人</w:t>
            </w:r>
          </w:p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7 : 主播</w:t>
            </w:r>
          </w:p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8 : 模特</w:t>
            </w:r>
          </w:p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9 : 运动员</w:t>
            </w:r>
          </w:p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10 : 歌手</w:t>
            </w:r>
          </w:p>
          <w:p w:rsidR="008E4762" w:rsidRDefault="008E4762" w:rsidP="00C323D0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可多选，以 英文标点逗号分隔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出生地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Varchar2(20)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出生地：数据源来自基础数据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星座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varchar2(2)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0 : 白羊座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1 : 金牛座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2 : 双子座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3 : 巨蟹座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4 : 狮子座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5 : 处女座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6 : 天秤座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7 : 天蝎座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8 : 射手座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>9 : 摩羯座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10 : 水瓶座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11 : 双鱼座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>身高（cm）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float（3,1）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身高，精确到小数点后一位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血型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Varchar2(2)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0 : A    1 : B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2 : AB   3 : O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生平简历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Clob</w:t>
            </w:r>
            <w:proofErr w:type="spellEnd"/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生平简历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人物评价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Clob</w:t>
            </w:r>
            <w:proofErr w:type="spellEnd"/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人物评价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性取向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Varchar2(2)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0 : 异性恋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1 : 同性恋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2 : 双性恋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国籍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Varchar2(2)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人物国籍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体重（kg）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float（3,1）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体重，精确到小数点后一位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民族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人物民族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经纪公司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Varchar2(200)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经纪公司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组织ID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varchar2(500）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添加，修改过</w:t>
            </w:r>
            <w:proofErr w:type="gramStart"/>
            <w:r>
              <w:rPr>
                <w:rFonts w:ascii="微软雅黑" w:hAnsi="微软雅黑"/>
                <w:sz w:val="21"/>
                <w:szCs w:val="21"/>
              </w:rPr>
              <w:t>此人物</w:t>
            </w:r>
            <w:proofErr w:type="gramEnd"/>
            <w:r>
              <w:rPr>
                <w:rFonts w:ascii="微软雅黑" w:hAnsi="微软雅黑"/>
                <w:sz w:val="21"/>
                <w:szCs w:val="21"/>
              </w:rPr>
              <w:t>的账号所属id，多个且不重复，以英文标点 逗号分隔。表对应字段名（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org_ids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申请人物入库 操作员ID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发出申请人物入库操作的  账号ID。表对应字段名（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apply_user_id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申请人物入库 操作员账号名称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varchar2(30）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发出申请人物入库操作的  账号名称。表对应字段名（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apply_user_name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申请入库时间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Timestamp(11)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申请入库时间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>申请入库通过时间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Timestamp(11)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申请入库通过时间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人物状态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number(2)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0 : 新增(默认)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1 : 提交入库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2 : 已入库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3 : 驳回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人物发布状态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Number(2)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0 : 未发布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1：已发布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人物可用状态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Number(2)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0 : </w:t>
            </w:r>
            <w:proofErr w:type="gramStart"/>
            <w:r>
              <w:rPr>
                <w:rFonts w:ascii="微软雅黑" w:hAnsi="微软雅黑"/>
                <w:sz w:val="21"/>
                <w:szCs w:val="21"/>
              </w:rPr>
              <w:t>不</w:t>
            </w:r>
            <w:proofErr w:type="gramEnd"/>
            <w:r>
              <w:rPr>
                <w:rFonts w:ascii="微软雅黑" w:hAnsi="微软雅黑"/>
                <w:sz w:val="21"/>
                <w:szCs w:val="21"/>
              </w:rPr>
              <w:t>可用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1 : 可用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驳回原因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Varchar2(500)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申请入库驳回原因</w:t>
            </w:r>
          </w:p>
        </w:tc>
      </w:tr>
      <w:tr w:rsidR="008E4762" w:rsidTr="00C323D0">
        <w:trPr>
          <w:trHeight w:val="454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国际化语言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Number(2)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0 : 简体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1 : 繁体</w:t>
            </w:r>
          </w:p>
          <w:p w:rsidR="008E4762" w:rsidRDefault="008E4762" w:rsidP="00C323D0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2 : 英文</w:t>
            </w:r>
          </w:p>
        </w:tc>
      </w:tr>
    </w:tbl>
    <w:p w:rsidR="008E4762" w:rsidRDefault="008E4762" w:rsidP="008E4762"/>
    <w:p w:rsidR="00AB0311" w:rsidRDefault="00AB0311" w:rsidP="008E4762"/>
    <w:p w:rsidR="001D3047" w:rsidRDefault="001D3047" w:rsidP="00165DCB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23" w:name="_Toc427654084"/>
      <w:bookmarkStart w:id="24" w:name="_Toc450224843"/>
      <w:r w:rsidRPr="00165DCB">
        <w:rPr>
          <w:rFonts w:ascii="微软雅黑" w:eastAsia="微软雅黑" w:hAnsi="微软雅黑"/>
        </w:rPr>
        <w:t>人物</w:t>
      </w:r>
      <w:bookmarkEnd w:id="23"/>
      <w:r w:rsidRPr="00165DCB">
        <w:rPr>
          <w:rFonts w:ascii="微软雅黑" w:eastAsia="微软雅黑" w:hAnsi="微软雅黑"/>
        </w:rPr>
        <w:t>图片</w:t>
      </w:r>
      <w:bookmarkEnd w:id="24"/>
    </w:p>
    <w:p w:rsidR="00AF56E0" w:rsidRDefault="00AF56E0" w:rsidP="00AF56E0">
      <w:pPr>
        <w:pStyle w:val="afb"/>
        <w:spacing w:line="240" w:lineRule="auto"/>
      </w:pPr>
      <w:r>
        <w:rPr>
          <w:rFonts w:ascii="微软雅黑" w:hAnsi="微软雅黑"/>
        </w:rPr>
        <w:t>数据类型名：</w:t>
      </w:r>
      <w:proofErr w:type="spellStart"/>
      <w:proofErr w:type="gramStart"/>
      <w:r>
        <w:rPr>
          <w:rFonts w:ascii="微软雅黑" w:hAnsi="微软雅黑"/>
        </w:rPr>
        <w:t>starImage</w:t>
      </w:r>
      <w:proofErr w:type="spellEnd"/>
      <w:proofErr w:type="gramEnd"/>
    </w:p>
    <w:p w:rsidR="00AF56E0" w:rsidRDefault="00AF56E0" w:rsidP="00AF56E0">
      <w:pPr>
        <w:pStyle w:val="afb"/>
        <w:spacing w:line="240" w:lineRule="auto"/>
      </w:pPr>
      <w:r>
        <w:rPr>
          <w:rFonts w:ascii="微软雅黑" w:hAnsi="微软雅黑"/>
        </w:rPr>
        <w:t>数据库表名：</w:t>
      </w:r>
      <w:proofErr w:type="spellStart"/>
      <w:r>
        <w:rPr>
          <w:rFonts w:ascii="微软雅黑" w:hAnsi="微软雅黑"/>
        </w:rPr>
        <w:t>m_star_image</w:t>
      </w:r>
      <w:proofErr w:type="spellEnd"/>
    </w:p>
    <w:p w:rsidR="00AF56E0" w:rsidRDefault="00AF56E0" w:rsidP="00AF56E0">
      <w:pPr>
        <w:pStyle w:val="afb"/>
        <w:spacing w:line="240" w:lineRule="auto"/>
        <w:rPr>
          <w:rFonts w:ascii="微软雅黑" w:hAnsi="微软雅黑"/>
        </w:rPr>
      </w:pPr>
      <w:r>
        <w:rPr>
          <w:rFonts w:ascii="微软雅黑" w:hAnsi="微软雅黑"/>
        </w:rPr>
        <w:t>输出字段：</w:t>
      </w:r>
    </w:p>
    <w:tbl>
      <w:tblPr>
        <w:tblW w:w="7110" w:type="dxa"/>
        <w:tblInd w:w="8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707"/>
        <w:gridCol w:w="2160"/>
        <w:gridCol w:w="3243"/>
      </w:tblGrid>
      <w:tr w:rsidR="00AF56E0" w:rsidTr="00710FD1">
        <w:trPr>
          <w:trHeight w:val="416"/>
        </w:trPr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  <w:rPr>
                <w:rFonts w:ascii="微软雅黑" w:hAnsi="微软雅黑" w:cs="宋体"/>
                <w:b/>
                <w:szCs w:val="21"/>
              </w:rPr>
            </w:pPr>
            <w:r>
              <w:rPr>
                <w:rFonts w:ascii="微软雅黑" w:hAnsi="微软雅黑" w:cs="宋体"/>
                <w:b/>
                <w:szCs w:val="21"/>
              </w:rPr>
              <w:t>属性名称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  <w:rPr>
                <w:rFonts w:ascii="微软雅黑" w:hAnsi="微软雅黑" w:cs="宋体"/>
                <w:b/>
                <w:szCs w:val="21"/>
              </w:rPr>
            </w:pPr>
            <w:r>
              <w:rPr>
                <w:rFonts w:ascii="微软雅黑" w:hAnsi="微软雅黑" w:cs="宋体"/>
                <w:b/>
                <w:szCs w:val="21"/>
              </w:rPr>
              <w:t>属性类型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  <w:rPr>
                <w:rFonts w:ascii="微软雅黑" w:hAnsi="微软雅黑" w:cs="宋体"/>
                <w:b/>
                <w:szCs w:val="21"/>
              </w:rPr>
            </w:pPr>
            <w:r>
              <w:rPr>
                <w:rFonts w:ascii="微软雅黑" w:hAnsi="微软雅黑" w:cs="宋体"/>
                <w:b/>
                <w:szCs w:val="21"/>
              </w:rPr>
              <w:t>属性描述</w:t>
            </w:r>
          </w:p>
        </w:tc>
      </w:tr>
      <w:tr w:rsidR="00AF56E0" w:rsidTr="00710FD1">
        <w:trPr>
          <w:trHeight w:val="375"/>
        </w:trPr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图片ID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图片ID</w:t>
            </w:r>
          </w:p>
        </w:tc>
      </w:tr>
      <w:tr w:rsidR="00AF56E0" w:rsidTr="00710FD1">
        <w:trPr>
          <w:trHeight w:val="454"/>
        </w:trPr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人物 ID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人物库 人物id</w:t>
            </w:r>
          </w:p>
        </w:tc>
      </w:tr>
      <w:tr w:rsidR="00AF56E0" w:rsidTr="00710FD1">
        <w:trPr>
          <w:trHeight w:val="454"/>
        </w:trPr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图片名称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varchar2(200)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图片名称</w:t>
            </w:r>
          </w:p>
        </w:tc>
      </w:tr>
      <w:tr w:rsidR="00AF56E0" w:rsidTr="00710FD1">
        <w:trPr>
          <w:trHeight w:val="454"/>
        </w:trPr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图片类型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number(2)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>1 : 头像</w:t>
            </w:r>
          </w:p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lastRenderedPageBreak/>
              <w:t>2 : 剧照</w:t>
            </w:r>
          </w:p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>3 : 写真</w:t>
            </w:r>
          </w:p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>4 : 生活照</w:t>
            </w:r>
          </w:p>
        </w:tc>
      </w:tr>
      <w:tr w:rsidR="00AF56E0" w:rsidTr="00710FD1">
        <w:trPr>
          <w:trHeight w:val="454"/>
        </w:trPr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>图片路径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varchar2(500)</w:t>
            </w:r>
          </w:p>
        </w:tc>
        <w:tc>
          <w:tcPr>
            <w:tcW w:w="3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AF56E0" w:rsidRDefault="00AF56E0" w:rsidP="00710FD1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 xml:space="preserve">图片路径： 相对于 </w:t>
            </w:r>
            <w:proofErr w:type="spellStart"/>
            <w:r>
              <w:rPr>
                <w:rFonts w:ascii="微软雅黑" w:hAnsi="微软雅黑"/>
                <w:sz w:val="20"/>
                <w:szCs w:val="20"/>
              </w:rPr>
              <w:t>webroot</w:t>
            </w:r>
            <w:proofErr w:type="spellEnd"/>
            <w:r>
              <w:rPr>
                <w:rFonts w:ascii="微软雅黑" w:hAnsi="微软雅黑"/>
                <w:sz w:val="20"/>
                <w:szCs w:val="20"/>
              </w:rPr>
              <w:t xml:space="preserve"> 且以 / 开头，如 </w:t>
            </w:r>
            <w:proofErr w:type="spellStart"/>
            <w:r>
              <w:rPr>
                <w:rFonts w:ascii="微软雅黑" w:hAnsi="微软雅黑"/>
                <w:sz w:val="20"/>
                <w:szCs w:val="20"/>
              </w:rPr>
              <w:t>webroot</w:t>
            </w:r>
            <w:proofErr w:type="spellEnd"/>
            <w:r>
              <w:rPr>
                <w:rFonts w:ascii="微软雅黑" w:hAnsi="微软雅黑"/>
                <w:sz w:val="20"/>
                <w:szCs w:val="20"/>
              </w:rPr>
              <w:t>下有图片目录pages，</w:t>
            </w:r>
            <w:proofErr w:type="gramStart"/>
            <w:r>
              <w:rPr>
                <w:rFonts w:ascii="微软雅黑" w:hAnsi="微软雅黑"/>
                <w:sz w:val="20"/>
                <w:szCs w:val="20"/>
              </w:rPr>
              <w:t>则图片</w:t>
            </w:r>
            <w:proofErr w:type="gramEnd"/>
            <w:r>
              <w:rPr>
                <w:rFonts w:ascii="微软雅黑" w:hAnsi="微软雅黑"/>
                <w:sz w:val="20"/>
                <w:szCs w:val="20"/>
              </w:rPr>
              <w:t>路径为/pages/…</w:t>
            </w:r>
          </w:p>
        </w:tc>
      </w:tr>
    </w:tbl>
    <w:p w:rsidR="00AF56E0" w:rsidRDefault="00AF56E0" w:rsidP="00AF56E0">
      <w:pPr>
        <w:pStyle w:val="affa"/>
        <w:ind w:left="900" w:firstLine="0"/>
        <w:rPr>
          <w:rFonts w:ascii="微软雅黑" w:hAnsi="微软雅黑"/>
        </w:rPr>
      </w:pPr>
    </w:p>
    <w:p w:rsidR="00DB05BD" w:rsidRPr="004A4E38" w:rsidRDefault="001B1604" w:rsidP="00DB05BD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25" w:name="_Toc450224844"/>
      <w:r>
        <w:rPr>
          <w:rFonts w:ascii="微软雅黑" w:eastAsia="微软雅黑" w:hAnsi="微软雅黑" w:hint="eastAsia"/>
        </w:rPr>
        <w:t>人物关系</w:t>
      </w:r>
      <w:bookmarkEnd w:id="25"/>
    </w:p>
    <w:p w:rsidR="007A733F" w:rsidRDefault="007A733F" w:rsidP="007A733F">
      <w:pPr>
        <w:ind w:left="420"/>
      </w:pPr>
      <w:r>
        <w:rPr>
          <w:rFonts w:ascii="微软雅黑" w:hAnsi="微软雅黑"/>
        </w:rPr>
        <w:t>数据类型名：</w:t>
      </w:r>
      <w:proofErr w:type="spellStart"/>
      <w:proofErr w:type="gramStart"/>
      <w:r>
        <w:rPr>
          <w:rFonts w:ascii="微软雅黑" w:hAnsi="微软雅黑"/>
        </w:rPr>
        <w:t>starRelation</w:t>
      </w:r>
      <w:proofErr w:type="spellEnd"/>
      <w:proofErr w:type="gramEnd"/>
    </w:p>
    <w:p w:rsidR="007A733F" w:rsidRDefault="007A733F" w:rsidP="007A733F">
      <w:pPr>
        <w:ind w:left="420"/>
      </w:pPr>
      <w:r>
        <w:rPr>
          <w:rFonts w:ascii="微软雅黑" w:hAnsi="微软雅黑"/>
        </w:rPr>
        <w:t xml:space="preserve">数据库表名： </w:t>
      </w:r>
      <w:proofErr w:type="spellStart"/>
      <w:r>
        <w:rPr>
          <w:rFonts w:ascii="微软雅黑" w:hAnsi="微软雅黑"/>
        </w:rPr>
        <w:t>m_star_relation</w:t>
      </w:r>
      <w:proofErr w:type="spellEnd"/>
    </w:p>
    <w:p w:rsidR="007A733F" w:rsidRDefault="007A733F" w:rsidP="007A733F">
      <w:pPr>
        <w:ind w:left="420"/>
      </w:pPr>
      <w:r>
        <w:rPr>
          <w:rFonts w:ascii="微软雅黑" w:hAnsi="微软雅黑"/>
        </w:rPr>
        <w:t>数据输出字段：</w:t>
      </w:r>
    </w:p>
    <w:tbl>
      <w:tblPr>
        <w:tblW w:w="7082" w:type="dxa"/>
        <w:tblInd w:w="8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708"/>
        <w:gridCol w:w="2160"/>
        <w:gridCol w:w="3214"/>
      </w:tblGrid>
      <w:tr w:rsidR="007A733F" w:rsidTr="00A01885">
        <w:trPr>
          <w:trHeight w:val="416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 w:cs="宋体"/>
                <w:b/>
                <w:szCs w:val="21"/>
              </w:rPr>
              <w:t>属性名称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 w:cs="宋体"/>
                <w:b/>
                <w:szCs w:val="21"/>
              </w:rPr>
              <w:t>属性类型</w:t>
            </w:r>
          </w:p>
        </w:tc>
        <w:tc>
          <w:tcPr>
            <w:tcW w:w="3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 w:cs="宋体"/>
                <w:b/>
                <w:szCs w:val="21"/>
              </w:rPr>
              <w:t>属性描述</w:t>
            </w:r>
          </w:p>
        </w:tc>
      </w:tr>
      <w:tr w:rsidR="007A733F" w:rsidTr="00A01885">
        <w:trPr>
          <w:trHeight w:val="375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>人物关系Id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3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人物关系id</w:t>
            </w:r>
          </w:p>
        </w:tc>
      </w:tr>
      <w:tr w:rsidR="007A733F" w:rsidTr="00A01885">
        <w:trPr>
          <w:trHeight w:val="454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>人物id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3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>人物id</w:t>
            </w:r>
          </w:p>
        </w:tc>
      </w:tr>
      <w:tr w:rsidR="007A733F" w:rsidTr="00A01885">
        <w:trPr>
          <w:trHeight w:val="454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>关系人物ID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3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关系人物ID</w:t>
            </w:r>
          </w:p>
        </w:tc>
      </w:tr>
      <w:tr w:rsidR="007A733F" w:rsidTr="00A01885">
        <w:trPr>
          <w:trHeight w:val="454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1"/>
                <w:szCs w:val="21"/>
              </w:rPr>
              <w:t>人物名称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(2)</w:t>
            </w:r>
          </w:p>
        </w:tc>
        <w:tc>
          <w:tcPr>
            <w:tcW w:w="3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>人物名称</w:t>
            </w:r>
          </w:p>
        </w:tc>
      </w:tr>
      <w:tr w:rsidR="007A733F" w:rsidTr="00A01885">
        <w:trPr>
          <w:trHeight w:val="454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>关系类型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3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>人物之间的关系类型：用户自填，如同学。。。</w:t>
            </w:r>
          </w:p>
        </w:tc>
      </w:tr>
      <w:tr w:rsidR="007A733F" w:rsidTr="00A01885">
        <w:trPr>
          <w:trHeight w:val="454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>关系人物头像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(200)</w:t>
            </w:r>
          </w:p>
        </w:tc>
        <w:tc>
          <w:tcPr>
            <w:tcW w:w="3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8" w:type="dxa"/>
            </w:tcMar>
            <w:vAlign w:val="center"/>
          </w:tcPr>
          <w:p w:rsidR="007A733F" w:rsidRDefault="007A733F" w:rsidP="00A01885">
            <w:pPr>
              <w:widowControl/>
              <w:jc w:val="center"/>
            </w:pPr>
            <w:r>
              <w:rPr>
                <w:rFonts w:ascii="微软雅黑" w:hAnsi="微软雅黑"/>
                <w:sz w:val="20"/>
                <w:szCs w:val="20"/>
              </w:rPr>
              <w:t xml:space="preserve">关系人物头像路径：相对于 </w:t>
            </w:r>
            <w:proofErr w:type="spellStart"/>
            <w:r>
              <w:rPr>
                <w:rFonts w:ascii="微软雅黑" w:hAnsi="微软雅黑"/>
                <w:sz w:val="20"/>
                <w:szCs w:val="20"/>
              </w:rPr>
              <w:t>webroot</w:t>
            </w:r>
            <w:proofErr w:type="spellEnd"/>
            <w:r>
              <w:rPr>
                <w:rFonts w:ascii="微软雅黑" w:hAnsi="微软雅黑"/>
                <w:sz w:val="20"/>
                <w:szCs w:val="20"/>
              </w:rPr>
              <w:t xml:space="preserve"> 且以 / 开头，如 </w:t>
            </w:r>
            <w:proofErr w:type="spellStart"/>
            <w:r>
              <w:rPr>
                <w:rFonts w:ascii="微软雅黑" w:hAnsi="微软雅黑"/>
                <w:sz w:val="20"/>
                <w:szCs w:val="20"/>
              </w:rPr>
              <w:t>webroot</w:t>
            </w:r>
            <w:proofErr w:type="spellEnd"/>
            <w:r>
              <w:rPr>
                <w:rFonts w:ascii="微软雅黑" w:hAnsi="微软雅黑"/>
                <w:sz w:val="20"/>
                <w:szCs w:val="20"/>
              </w:rPr>
              <w:t>下有图片目录pages，</w:t>
            </w:r>
            <w:proofErr w:type="gramStart"/>
            <w:r>
              <w:rPr>
                <w:rFonts w:ascii="微软雅黑" w:hAnsi="微软雅黑"/>
                <w:sz w:val="20"/>
                <w:szCs w:val="20"/>
              </w:rPr>
              <w:t>则图片</w:t>
            </w:r>
            <w:proofErr w:type="gramEnd"/>
            <w:r>
              <w:rPr>
                <w:rFonts w:ascii="微软雅黑" w:hAnsi="微软雅黑"/>
                <w:sz w:val="20"/>
                <w:szCs w:val="20"/>
              </w:rPr>
              <w:t>路径为/pages/…</w:t>
            </w:r>
          </w:p>
        </w:tc>
      </w:tr>
    </w:tbl>
    <w:p w:rsidR="00DB05BD" w:rsidRDefault="00DB05BD" w:rsidP="008E4762"/>
    <w:p w:rsidR="00F57B4A" w:rsidRDefault="00F57B4A" w:rsidP="008E4762"/>
    <w:p w:rsidR="00F57B4A" w:rsidRPr="00C13D51" w:rsidRDefault="00473985" w:rsidP="00F57B4A">
      <w:pPr>
        <w:pStyle w:val="3"/>
        <w:tabs>
          <w:tab w:val="left" w:pos="720"/>
        </w:tabs>
        <w:spacing w:line="416" w:lineRule="auto"/>
      </w:pPr>
      <w:bookmarkStart w:id="26" w:name="_Toc450224845"/>
      <w:r>
        <w:rPr>
          <w:rFonts w:ascii="微软雅黑" w:eastAsia="微软雅黑" w:hAnsi="微软雅黑" w:hint="eastAsia"/>
        </w:rPr>
        <w:lastRenderedPageBreak/>
        <w:t>发布XML</w:t>
      </w:r>
      <w:r>
        <w:rPr>
          <w:rFonts w:ascii="微软雅黑" w:eastAsia="微软雅黑" w:hAnsi="微软雅黑"/>
        </w:rPr>
        <w:t>文件</w:t>
      </w:r>
      <w:bookmarkEnd w:id="26"/>
    </w:p>
    <w:p w:rsidR="0022212E" w:rsidRDefault="0022212E" w:rsidP="0022212E">
      <w:pPr>
        <w:pStyle w:val="afb"/>
        <w:spacing w:line="240" w:lineRule="auto"/>
      </w:pPr>
      <w:r>
        <w:rPr>
          <w:rFonts w:ascii="微软雅黑" w:hAnsi="微软雅黑"/>
        </w:rPr>
        <w:t>人物发布xml文件 路径：</w:t>
      </w:r>
    </w:p>
    <w:p w:rsidR="0022212E" w:rsidRDefault="0022212E" w:rsidP="0022212E">
      <w:pPr>
        <w:pStyle w:val="afb"/>
        <w:spacing w:line="240" w:lineRule="auto"/>
      </w:pPr>
      <w:r>
        <w:rPr>
          <w:rFonts w:ascii="微软雅黑" w:hAnsi="微软雅黑"/>
        </w:rPr>
        <w:tab/>
        <w:t>（相对</w:t>
      </w:r>
      <w:proofErr w:type="spellStart"/>
      <w:r>
        <w:rPr>
          <w:rFonts w:ascii="微软雅黑" w:hAnsi="微软雅黑"/>
        </w:rPr>
        <w:t>webroot</w:t>
      </w:r>
      <w:proofErr w:type="spellEnd"/>
      <w:r>
        <w:rPr>
          <w:rFonts w:ascii="微软雅黑" w:hAnsi="微软雅黑"/>
        </w:rPr>
        <w:t>） /depository/star/publish/star/0000/020/001</w:t>
      </w:r>
    </w:p>
    <w:p w:rsidR="0022212E" w:rsidRDefault="0022212E" w:rsidP="0022212E">
      <w:pPr>
        <w:pStyle w:val="afb"/>
        <w:spacing w:line="240" w:lineRule="auto"/>
      </w:pPr>
      <w:r>
        <w:rPr>
          <w:rFonts w:ascii="微软雅黑" w:hAnsi="微软雅黑"/>
        </w:rPr>
        <w:t>人物发布xml文件名称：  人物ID.</w:t>
      </w:r>
      <w:proofErr w:type="gramStart"/>
      <w:r>
        <w:rPr>
          <w:rFonts w:ascii="微软雅黑" w:hAnsi="微软雅黑"/>
        </w:rPr>
        <w:t>xml</w:t>
      </w:r>
      <w:proofErr w:type="gramEnd"/>
    </w:p>
    <w:p w:rsidR="0022212E" w:rsidRDefault="0022212E" w:rsidP="0022212E">
      <w:pPr>
        <w:pStyle w:val="afb"/>
        <w:spacing w:line="240" w:lineRule="auto"/>
      </w:pPr>
      <w:r>
        <w:rPr>
          <w:rFonts w:ascii="微软雅黑" w:hAnsi="微软雅黑"/>
        </w:rPr>
        <w:t>xml文件根节点：</w:t>
      </w:r>
      <w:proofErr w:type="gramStart"/>
      <w:r>
        <w:rPr>
          <w:rFonts w:ascii="微软雅黑" w:hAnsi="微软雅黑"/>
          <w:b/>
        </w:rPr>
        <w:t>star</w:t>
      </w:r>
      <w:proofErr w:type="gramEnd"/>
    </w:p>
    <w:p w:rsidR="0022212E" w:rsidRDefault="0022212E" w:rsidP="0022212E">
      <w:pPr>
        <w:pStyle w:val="afb"/>
        <w:spacing w:line="240" w:lineRule="auto"/>
      </w:pPr>
      <w:r>
        <w:rPr>
          <w:rFonts w:ascii="微软雅黑" w:hAnsi="微软雅黑"/>
        </w:rPr>
        <w:t>输出字段：</w:t>
      </w:r>
    </w:p>
    <w:p w:rsidR="0022212E" w:rsidRDefault="0022212E" w:rsidP="0022212E">
      <w:pPr>
        <w:pStyle w:val="afb"/>
        <w:spacing w:line="240" w:lineRule="auto"/>
        <w:rPr>
          <w:rFonts w:ascii="微软雅黑" w:hAnsi="微软雅黑"/>
        </w:rPr>
      </w:pPr>
    </w:p>
    <w:tbl>
      <w:tblPr>
        <w:tblW w:w="7920" w:type="dxa"/>
        <w:tblInd w:w="8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800"/>
        <w:gridCol w:w="1710"/>
        <w:gridCol w:w="2159"/>
        <w:gridCol w:w="2251"/>
      </w:tblGrid>
      <w:tr w:rsidR="0022212E" w:rsidTr="00F771FC">
        <w:trPr>
          <w:trHeight w:val="416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 w:cs="宋体"/>
                <w:b/>
                <w:szCs w:val="21"/>
              </w:rPr>
              <w:t>节点名称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 w:cs="宋体"/>
                <w:b/>
                <w:szCs w:val="21"/>
              </w:rPr>
              <w:t>多样性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 w:cs="宋体"/>
                <w:b/>
                <w:szCs w:val="21"/>
              </w:rPr>
              <w:t>属性名称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 w:cs="宋体"/>
                <w:b/>
                <w:szCs w:val="21"/>
              </w:rPr>
              <w:t>属性类型</w:t>
            </w:r>
          </w:p>
        </w:tc>
      </w:tr>
      <w:tr w:rsidR="0022212E" w:rsidTr="00F771FC">
        <w:trPr>
          <w:trHeight w:val="416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t>star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      1..1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人物根节点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1..1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人物ID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Number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1..1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人物名称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varchar</w:t>
            </w:r>
            <w:proofErr w:type="spellEnd"/>
            <w:r>
              <w:rPr>
                <w:rFonts w:ascii="微软雅黑" w:hAnsi="微软雅黑"/>
                <w:color w:val="00000A"/>
                <w:sz w:val="21"/>
                <w:szCs w:val="21"/>
              </w:rPr>
              <w:t>(30)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alis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人物别名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Varchar2(30)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nameEn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英文名称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VARCHAR2(30)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sex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1..1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性别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Number(2)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professon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1.1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职业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varchar2(30)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birthplace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1..1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出生地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Varchar2(20)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constellation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星座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varchar2(2)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tall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身高（cm）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float（3,1）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blood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血型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Varchar2(2)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brief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1..1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生平简历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Clob</w:t>
            </w:r>
            <w:proofErr w:type="spellEnd"/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evaluate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人物评价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Clob</w:t>
            </w:r>
            <w:proofErr w:type="spellEnd"/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sexual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性取向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Varchar2(2)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nationality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国籍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Varchar2(2)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weight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体重（kg）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float（3,1）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nation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民族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Varchar2(50)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lastRenderedPageBreak/>
              <w:t>company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经纪公司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Varchar2(200)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orgIds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组织ID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varchar2(500）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applyUserId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申请人物入库 操作员ID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Number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applyUserName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申请人物入库 操作员账号名称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varchar2(30）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applyTime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申请入库时间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Timestamp(11)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applyPassTime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申请入库通过时间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Timestamp(11)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人物状态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number(2)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publishStatus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人物发布状态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Number(2)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availStatus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人物可用状态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Number(2)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lang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国际化语言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Number(2)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photo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人物头像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varchar2(200)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relations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人物关系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relation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E2    0</w:t>
            </w:r>
            <w:proofErr w:type="gramStart"/>
            <w:r>
              <w:rPr>
                <w:rFonts w:ascii="微软雅黑" w:hAnsi="微软雅黑"/>
                <w:color w:val="00000A"/>
                <w:sz w:val="21"/>
                <w:szCs w:val="21"/>
              </w:rPr>
              <w:t>..*</w:t>
            </w:r>
            <w:proofErr w:type="gramEnd"/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人物关系（子）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starId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E3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关系人物</w:t>
            </w:r>
            <w:r>
              <w:rPr>
                <w:color w:val="00000A"/>
              </w:rPr>
              <w:t>ID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Number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starRName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E3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关系人物名称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varchar</w:t>
            </w:r>
            <w:proofErr w:type="spellEnd"/>
            <w:r>
              <w:rPr>
                <w:rFonts w:ascii="微软雅黑" w:hAnsi="微软雅黑"/>
                <w:color w:val="00000A"/>
                <w:sz w:val="21"/>
                <w:szCs w:val="21"/>
              </w:rPr>
              <w:t>(30)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relation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E3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关系类型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varchar</w:t>
            </w:r>
            <w:proofErr w:type="spellEnd"/>
            <w:r>
              <w:rPr>
                <w:rFonts w:ascii="微软雅黑" w:hAnsi="微软雅黑"/>
                <w:color w:val="00000A"/>
                <w:sz w:val="21"/>
                <w:szCs w:val="21"/>
              </w:rPr>
              <w:t>(50)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pictures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人物图片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picture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E2    0</w:t>
            </w:r>
            <w:proofErr w:type="gramStart"/>
            <w:r>
              <w:rPr>
                <w:rFonts w:ascii="微软雅黑" w:hAnsi="微软雅黑"/>
                <w:color w:val="00000A"/>
                <w:sz w:val="21"/>
                <w:szCs w:val="21"/>
              </w:rPr>
              <w:t>..*</w:t>
            </w:r>
            <w:proofErr w:type="gramEnd"/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人物图片（子）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scale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E3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图片分辨率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varchar</w:t>
            </w:r>
            <w:proofErr w:type="spellEnd"/>
            <w:r>
              <w:rPr>
                <w:rFonts w:ascii="微软雅黑" w:hAnsi="微软雅黑"/>
                <w:color w:val="00000A"/>
                <w:sz w:val="21"/>
                <w:szCs w:val="21"/>
              </w:rPr>
              <w:t>(30)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path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E3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图片路径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varchar</w:t>
            </w:r>
            <w:proofErr w:type="spellEnd"/>
            <w:r>
              <w:rPr>
                <w:rFonts w:ascii="微软雅黑" w:hAnsi="微软雅黑"/>
                <w:color w:val="00000A"/>
                <w:sz w:val="21"/>
                <w:szCs w:val="21"/>
              </w:rPr>
              <w:t>(200)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awards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E1 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人物奖项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award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E2    0</w:t>
            </w:r>
            <w:proofErr w:type="gramStart"/>
            <w:r>
              <w:rPr>
                <w:rFonts w:ascii="微软雅黑" w:hAnsi="微软雅黑"/>
                <w:color w:val="00000A"/>
                <w:sz w:val="21"/>
                <w:szCs w:val="21"/>
              </w:rPr>
              <w:t>..*</w:t>
            </w:r>
            <w:proofErr w:type="gramEnd"/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人物奖项（子）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lastRenderedPageBreak/>
              <w:t>awardId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E3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奖项</w:t>
            </w:r>
            <w:r>
              <w:rPr>
                <w:color w:val="00000A"/>
              </w:rPr>
              <w:t>id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Number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awardName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E3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奖项名称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varchar</w:t>
            </w:r>
            <w:proofErr w:type="spellEnd"/>
            <w:r>
              <w:rPr>
                <w:rFonts w:ascii="微软雅黑" w:hAnsi="微软雅黑"/>
                <w:color w:val="00000A"/>
                <w:sz w:val="21"/>
                <w:szCs w:val="21"/>
              </w:rPr>
              <w:t>(200)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subAwardId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E4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子奖项</w:t>
            </w:r>
            <w:r>
              <w:rPr>
                <w:color w:val="00000A"/>
              </w:rPr>
              <w:t>id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Number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subAwardName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E4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子奖项名称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varchar</w:t>
            </w:r>
            <w:proofErr w:type="spellEnd"/>
            <w:r>
              <w:rPr>
                <w:rFonts w:ascii="微软雅黑" w:hAnsi="微软雅黑"/>
                <w:color w:val="00000A"/>
                <w:sz w:val="21"/>
                <w:szCs w:val="21"/>
              </w:rPr>
              <w:t>(200)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period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E4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子</w:t>
            </w:r>
            <w:proofErr w:type="gramStart"/>
            <w:r>
              <w:rPr>
                <w:color w:val="00000A"/>
              </w:rPr>
              <w:t>奖项届别</w:t>
            </w:r>
            <w:proofErr w:type="gramEnd"/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Number</w:t>
            </w:r>
          </w:p>
        </w:tc>
      </w:tr>
      <w:tr w:rsidR="0022212E" w:rsidTr="00F771FC">
        <w:trPr>
          <w:trHeight w:val="454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proofErr w:type="spellStart"/>
            <w:r>
              <w:rPr>
                <w:rFonts w:ascii="微软雅黑" w:hAnsi="微软雅黑"/>
                <w:color w:val="00000A"/>
                <w:sz w:val="21"/>
                <w:szCs w:val="21"/>
              </w:rPr>
              <w:t>datas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E4   0..1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color w:val="00000A"/>
              </w:rPr>
              <w:t>子奖项年代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83" w:type="dxa"/>
            </w:tcMar>
            <w:vAlign w:val="center"/>
          </w:tcPr>
          <w:p w:rsidR="0022212E" w:rsidRDefault="0022212E" w:rsidP="00F771FC">
            <w:pPr>
              <w:widowControl/>
              <w:jc w:val="center"/>
            </w:pPr>
            <w:r>
              <w:rPr>
                <w:rFonts w:ascii="微软雅黑" w:hAnsi="微软雅黑"/>
                <w:color w:val="00000A"/>
                <w:sz w:val="21"/>
                <w:szCs w:val="21"/>
              </w:rPr>
              <w:t>Number</w:t>
            </w:r>
          </w:p>
        </w:tc>
      </w:tr>
    </w:tbl>
    <w:p w:rsidR="0022212E" w:rsidRDefault="0022212E" w:rsidP="003B4EF6">
      <w:pPr>
        <w:pStyle w:val="afb"/>
        <w:spacing w:line="240" w:lineRule="auto"/>
        <w:ind w:firstLineChars="300" w:firstLine="720"/>
        <w:rPr>
          <w:rFonts w:ascii="微软雅黑" w:hAnsi="微软雅黑"/>
        </w:rPr>
      </w:pPr>
      <w:r>
        <w:rPr>
          <w:rFonts w:ascii="微软雅黑" w:hAnsi="微软雅黑"/>
        </w:rPr>
        <w:t>导出文件样例：</w:t>
      </w:r>
    </w:p>
    <w:p w:rsidR="0022212E" w:rsidRDefault="0022212E" w:rsidP="0022212E">
      <w:pPr>
        <w:pStyle w:val="afb"/>
        <w:spacing w:line="240" w:lineRule="auto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anchor distT="0" distB="0" distL="0" distR="0" simplePos="0" relativeHeight="251659264" behindDoc="0" locked="0" layoutInCell="1" allowOverlap="1" wp14:anchorId="72E46D63" wp14:editId="40455A56">
            <wp:simplePos x="0" y="0"/>
            <wp:positionH relativeFrom="column">
              <wp:posOffset>1445895</wp:posOffset>
            </wp:positionH>
            <wp:positionV relativeFrom="paragraph">
              <wp:posOffset>49530</wp:posOffset>
            </wp:positionV>
            <wp:extent cx="2724150" cy="6191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212E" w:rsidRDefault="0022212E" w:rsidP="0022212E">
      <w:pPr>
        <w:pStyle w:val="afb"/>
        <w:spacing w:line="240" w:lineRule="auto"/>
        <w:rPr>
          <w:rFonts w:ascii="微软雅黑" w:hAnsi="微软雅黑"/>
        </w:rPr>
      </w:pPr>
    </w:p>
    <w:p w:rsidR="0022212E" w:rsidRDefault="0022212E" w:rsidP="0022212E">
      <w:pPr>
        <w:pStyle w:val="afb"/>
        <w:spacing w:line="240" w:lineRule="auto"/>
        <w:rPr>
          <w:rFonts w:ascii="微软雅黑" w:hAnsi="微软雅黑"/>
        </w:rPr>
      </w:pPr>
    </w:p>
    <w:p w:rsidR="0022212E" w:rsidRDefault="0022212E" w:rsidP="0022212E">
      <w:pPr>
        <w:ind w:firstLine="420"/>
      </w:pPr>
      <w:r>
        <w:rPr>
          <w:rFonts w:ascii="微软雅黑" w:hAnsi="微软雅黑" w:cstheme="minorBidi"/>
          <w:szCs w:val="24"/>
        </w:rPr>
        <w:t>说明：</w:t>
      </w:r>
    </w:p>
    <w:p w:rsidR="0022212E" w:rsidRDefault="0022212E" w:rsidP="0022212E">
      <w:pPr>
        <w:ind w:left="420"/>
      </w:pPr>
      <w:r>
        <w:rPr>
          <w:rFonts w:ascii="微软雅黑" w:hAnsi="微软雅黑" w:cstheme="minorBidi"/>
          <w:szCs w:val="24"/>
        </w:rPr>
        <w:t>多样性：</w:t>
      </w:r>
    </w:p>
    <w:p w:rsidR="0022212E" w:rsidRDefault="0022212E" w:rsidP="0022212E">
      <w:pPr>
        <w:ind w:left="420"/>
      </w:pPr>
      <w:r>
        <w:rPr>
          <w:rFonts w:ascii="微软雅黑" w:hAnsi="微软雅黑" w:cstheme="minorBidi"/>
          <w:szCs w:val="24"/>
        </w:rPr>
        <w:t>0..1表示可以不存在该元素或最多存在一个元素。</w:t>
      </w:r>
    </w:p>
    <w:p w:rsidR="0022212E" w:rsidRDefault="0022212E" w:rsidP="0022212E">
      <w:pPr>
        <w:ind w:left="420"/>
      </w:pPr>
      <w:r>
        <w:rPr>
          <w:rFonts w:ascii="微软雅黑" w:hAnsi="微软雅黑" w:cstheme="minorBidi"/>
          <w:szCs w:val="24"/>
        </w:rPr>
        <w:t>1..1表示必须有一个元素。</w:t>
      </w:r>
    </w:p>
    <w:p w:rsidR="0022212E" w:rsidRDefault="0022212E" w:rsidP="0022212E">
      <w:pPr>
        <w:ind w:left="420"/>
      </w:pPr>
      <w:proofErr w:type="gramStart"/>
      <w:r>
        <w:rPr>
          <w:rFonts w:ascii="微软雅黑" w:hAnsi="微软雅黑" w:cstheme="minorBidi"/>
          <w:szCs w:val="24"/>
        </w:rPr>
        <w:t>1..*</w:t>
      </w:r>
      <w:proofErr w:type="gramEnd"/>
      <w:r>
        <w:rPr>
          <w:rFonts w:ascii="微软雅黑" w:hAnsi="微软雅黑" w:cstheme="minorBidi"/>
          <w:szCs w:val="24"/>
        </w:rPr>
        <w:t>表示至少有一个元素。</w:t>
      </w:r>
    </w:p>
    <w:p w:rsidR="00F57B4A" w:rsidRPr="0022212E" w:rsidRDefault="0022212E" w:rsidP="00CC75B9">
      <w:pPr>
        <w:spacing w:line="240" w:lineRule="auto"/>
        <w:ind w:left="420"/>
      </w:pPr>
      <w:proofErr w:type="gramStart"/>
      <w:r>
        <w:rPr>
          <w:rFonts w:ascii="微软雅黑" w:hAnsi="微软雅黑" w:cstheme="minorBidi"/>
          <w:szCs w:val="24"/>
        </w:rPr>
        <w:t>0..*</w:t>
      </w:r>
      <w:proofErr w:type="gramEnd"/>
      <w:r>
        <w:rPr>
          <w:rFonts w:ascii="微软雅黑" w:hAnsi="微软雅黑" w:cstheme="minorBidi"/>
          <w:szCs w:val="24"/>
        </w:rPr>
        <w:t>表示可以不存在该元素或存在多个元素。</w:t>
      </w:r>
    </w:p>
    <w:p w:rsidR="00C13D51" w:rsidRPr="00C13D51" w:rsidRDefault="00C13D51" w:rsidP="00F304EB">
      <w:pPr>
        <w:pStyle w:val="3"/>
        <w:tabs>
          <w:tab w:val="left" w:pos="720"/>
        </w:tabs>
        <w:spacing w:line="416" w:lineRule="auto"/>
      </w:pPr>
      <w:bookmarkStart w:id="27" w:name="_Toc450224846"/>
      <w:r w:rsidRPr="00ED48F0">
        <w:rPr>
          <w:rFonts w:ascii="微软雅黑" w:eastAsia="微软雅黑" w:hAnsi="微软雅黑" w:hint="eastAsia"/>
        </w:rPr>
        <w:t>文件存储路径</w:t>
      </w:r>
      <w:bookmarkEnd w:id="27"/>
    </w:p>
    <w:p w:rsidR="00B1575E" w:rsidRPr="00D47236" w:rsidRDefault="00B1575E" w:rsidP="00B1575E">
      <w:pPr>
        <w:pStyle w:val="affa"/>
        <w:numPr>
          <w:ilvl w:val="1"/>
          <w:numId w:val="18"/>
        </w:numPr>
        <w:rPr>
          <w:rFonts w:ascii="微软雅黑" w:eastAsia="微软雅黑" w:hAnsi="微软雅黑" w:cs="Calibri"/>
          <w:kern w:val="2"/>
          <w:sz w:val="24"/>
          <w:szCs w:val="24"/>
        </w:rPr>
      </w:pPr>
      <w:r w:rsidRPr="00D47236">
        <w:rPr>
          <w:rFonts w:ascii="微软雅黑" w:eastAsia="微软雅黑" w:hAnsi="微软雅黑" w:cs="Calibri"/>
          <w:kern w:val="2"/>
          <w:sz w:val="24"/>
          <w:szCs w:val="24"/>
        </w:rPr>
        <w:t>人物 发布操作路径以/depository/star/publish/star/为根节点</w:t>
      </w:r>
    </w:p>
    <w:p w:rsidR="00B1575E" w:rsidRPr="00D47236" w:rsidRDefault="00B1575E" w:rsidP="00B1575E">
      <w:pPr>
        <w:pStyle w:val="affa"/>
        <w:numPr>
          <w:ilvl w:val="1"/>
          <w:numId w:val="18"/>
        </w:numPr>
        <w:rPr>
          <w:rFonts w:ascii="微软雅黑" w:eastAsia="微软雅黑" w:hAnsi="微软雅黑" w:cs="Calibri"/>
          <w:kern w:val="2"/>
          <w:sz w:val="24"/>
          <w:szCs w:val="24"/>
        </w:rPr>
      </w:pPr>
      <w:r w:rsidRPr="00D47236">
        <w:rPr>
          <w:rFonts w:ascii="微软雅黑" w:eastAsia="微软雅黑" w:hAnsi="微软雅黑" w:cs="Calibri"/>
          <w:kern w:val="2"/>
          <w:sz w:val="24"/>
          <w:szCs w:val="24"/>
        </w:rPr>
        <w:t>目录/depository/star/publish/star/。人物发布xml的根节点。</w:t>
      </w:r>
      <w:bookmarkStart w:id="28" w:name="__DdeLink__6280_1257515036"/>
      <w:r w:rsidRPr="00D47236">
        <w:rPr>
          <w:rFonts w:ascii="微软雅黑" w:eastAsia="微软雅黑" w:hAnsi="微软雅黑" w:cs="Calibri"/>
          <w:kern w:val="2"/>
          <w:sz w:val="24"/>
          <w:szCs w:val="24"/>
        </w:rPr>
        <w:t>末位star/节点下按照人物ID 的 4位/3位/3位 创建xml文件保存目录，直接存放以人物id为名称的xml文件，如文件名为20001.xml</w:t>
      </w:r>
      <w:bookmarkEnd w:id="28"/>
      <w:r w:rsidRPr="00D47236">
        <w:rPr>
          <w:rFonts w:ascii="微软雅黑" w:eastAsia="微软雅黑" w:hAnsi="微软雅黑" w:cs="Calibri"/>
          <w:kern w:val="2"/>
          <w:sz w:val="24"/>
          <w:szCs w:val="24"/>
        </w:rPr>
        <w:t>。</w:t>
      </w:r>
    </w:p>
    <w:p w:rsidR="00AB1DA5" w:rsidRPr="00C418A9" w:rsidRDefault="00B1575E" w:rsidP="002E5696">
      <w:pPr>
        <w:pStyle w:val="affa"/>
        <w:numPr>
          <w:ilvl w:val="1"/>
          <w:numId w:val="18"/>
        </w:numPr>
        <w:ind w:firstLineChars="200" w:firstLine="480"/>
        <w:rPr>
          <w:rFonts w:ascii="微软雅黑" w:hAnsi="微软雅黑"/>
          <w:kern w:val="24"/>
          <w:szCs w:val="24"/>
        </w:rPr>
      </w:pPr>
      <w:r w:rsidRPr="00C418A9">
        <w:rPr>
          <w:rFonts w:ascii="微软雅黑" w:eastAsia="微软雅黑" w:hAnsi="微软雅黑" w:cs="Calibri"/>
          <w:kern w:val="2"/>
          <w:sz w:val="24"/>
          <w:szCs w:val="24"/>
        </w:rPr>
        <w:t>目录/depository/star/publish/star/。末位star/节点下按照人物ID 创建人物图片的保存目录，直接存放以 [图片转码策略]_[宽]_[高].[后缀] 此形式命</w:t>
      </w:r>
      <w:r w:rsidRPr="00C418A9">
        <w:rPr>
          <w:rFonts w:ascii="微软雅黑" w:eastAsia="微软雅黑" w:hAnsi="微软雅黑" w:cs="Calibri"/>
          <w:kern w:val="2"/>
          <w:sz w:val="24"/>
          <w:szCs w:val="24"/>
        </w:rPr>
        <w:lastRenderedPageBreak/>
        <w:t>名的人物图片文件。</w:t>
      </w:r>
    </w:p>
    <w:p w:rsidR="00302BB9" w:rsidRDefault="00BA0440" w:rsidP="00302BB9">
      <w:pPr>
        <w:pStyle w:val="2"/>
        <w:rPr>
          <w:rFonts w:ascii="微软雅黑" w:eastAsia="微软雅黑" w:hAnsi="微软雅黑"/>
        </w:rPr>
      </w:pPr>
      <w:bookmarkStart w:id="29" w:name="_Toc450224847"/>
      <w:r>
        <w:rPr>
          <w:rFonts w:ascii="微软雅黑" w:eastAsia="微软雅黑" w:hAnsi="微软雅黑" w:hint="eastAsia"/>
        </w:rPr>
        <w:t>人物</w:t>
      </w:r>
      <w:r w:rsidR="004E435A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输出</w:t>
      </w:r>
      <w:r w:rsidR="0069667F">
        <w:rPr>
          <w:rFonts w:ascii="微软雅黑" w:eastAsia="微软雅黑" w:hAnsi="微软雅黑" w:hint="eastAsia"/>
        </w:rPr>
        <w:t>接口</w:t>
      </w:r>
      <w:bookmarkEnd w:id="29"/>
    </w:p>
    <w:p w:rsidR="00411619" w:rsidRDefault="003A40D8" w:rsidP="00411619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30" w:name="_Toc450224848"/>
      <w:r>
        <w:rPr>
          <w:rFonts w:ascii="微软雅黑" w:eastAsia="微软雅黑" w:hAnsi="微软雅黑" w:hint="eastAsia"/>
        </w:rPr>
        <w:t>概述</w:t>
      </w:r>
      <w:bookmarkEnd w:id="30"/>
    </w:p>
    <w:p w:rsidR="003B6037" w:rsidRPr="003B6037" w:rsidRDefault="003B6037" w:rsidP="003B6037">
      <w:r>
        <w:rPr>
          <w:rFonts w:hint="eastAsia"/>
        </w:rPr>
        <w:tab/>
        <w:t>MAM</w:t>
      </w:r>
      <w:r>
        <w:rPr>
          <w:rFonts w:hint="eastAsia"/>
        </w:rPr>
        <w:t>根据请求参数人名或者</w:t>
      </w:r>
      <w:r>
        <w:rPr>
          <w:rFonts w:hint="eastAsia"/>
        </w:rPr>
        <w:t>ID</w:t>
      </w:r>
      <w:r w:rsidR="008D5B09">
        <w:rPr>
          <w:rFonts w:hint="eastAsia"/>
        </w:rPr>
        <w:t>返回相应人物数据</w:t>
      </w:r>
      <w:r w:rsidR="00395A95">
        <w:rPr>
          <w:rFonts w:hint="eastAsia"/>
        </w:rPr>
        <w:t>（</w:t>
      </w:r>
      <w:r w:rsidR="00395A95">
        <w:rPr>
          <w:rFonts w:hint="eastAsia"/>
        </w:rPr>
        <w:t>ID</w:t>
      </w:r>
      <w:r w:rsidR="00395A95">
        <w:rPr>
          <w:rFonts w:hint="eastAsia"/>
        </w:rPr>
        <w:t>、人名、头像路径）</w:t>
      </w:r>
      <w:r w:rsidR="005F21BF">
        <w:rPr>
          <w:rFonts w:hint="eastAsia"/>
        </w:rPr>
        <w:t>。</w:t>
      </w:r>
    </w:p>
    <w:p w:rsidR="00B37ACC" w:rsidRDefault="00B37ACC" w:rsidP="00B37ACC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31" w:name="_Toc450224849"/>
      <w:r>
        <w:rPr>
          <w:rFonts w:ascii="微软雅黑" w:eastAsia="微软雅黑" w:hAnsi="微软雅黑" w:hint="eastAsia"/>
        </w:rPr>
        <w:t>接口调用方式</w:t>
      </w:r>
      <w:bookmarkEnd w:id="31"/>
    </w:p>
    <w:p w:rsidR="00AD4CC0" w:rsidRPr="00562712" w:rsidRDefault="009515AF" w:rsidP="000135E5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</w:rPr>
      </w:pPr>
      <w:r w:rsidRPr="00562712">
        <w:rPr>
          <w:rFonts w:ascii="微软雅黑" w:eastAsia="微软雅黑" w:hAnsi="微软雅黑" w:hint="eastAsia"/>
          <w:sz w:val="24"/>
          <w:szCs w:val="24"/>
        </w:rPr>
        <w:t>接口采用http协议和</w:t>
      </w:r>
      <w:r w:rsidR="00CD1DB4">
        <w:rPr>
          <w:rFonts w:ascii="微软雅黑" w:eastAsia="微软雅黑" w:hAnsi="微软雅黑" w:hint="eastAsia"/>
          <w:sz w:val="24"/>
          <w:szCs w:val="24"/>
        </w:rPr>
        <w:t>Get</w:t>
      </w:r>
      <w:r w:rsidRPr="00562712">
        <w:rPr>
          <w:rFonts w:ascii="微软雅黑" w:eastAsia="微软雅黑" w:hAnsi="微软雅黑" w:hint="eastAsia"/>
          <w:sz w:val="24"/>
          <w:szCs w:val="24"/>
        </w:rPr>
        <w:t>方式。</w:t>
      </w:r>
    </w:p>
    <w:p w:rsidR="000135E5" w:rsidRDefault="000135E5" w:rsidP="000135E5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请求地址中间不能含空格，</w:t>
      </w:r>
      <w:r>
        <w:rPr>
          <w:rFonts w:ascii="微软雅黑" w:eastAsia="微软雅黑" w:hAnsi="微软雅黑"/>
          <w:sz w:val="24"/>
          <w:szCs w:val="24"/>
        </w:rPr>
        <w:t>参数名区分大小</w:t>
      </w:r>
      <w:r>
        <w:rPr>
          <w:rFonts w:ascii="微软雅黑" w:eastAsia="微软雅黑" w:hAnsi="微软雅黑" w:hint="eastAsia"/>
          <w:sz w:val="24"/>
          <w:szCs w:val="24"/>
        </w:rPr>
        <w:t>写。</w:t>
      </w:r>
    </w:p>
    <w:p w:rsidR="000135E5" w:rsidRDefault="000135E5" w:rsidP="000135E5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</w:rPr>
        <w:t>接口</w:t>
      </w:r>
      <w:r w:rsidR="00682F00">
        <w:rPr>
          <w:rFonts w:ascii="微软雅黑" w:eastAsia="微软雅黑" w:hAnsi="微软雅黑" w:hint="eastAsia"/>
          <w:sz w:val="24"/>
          <w:szCs w:val="24"/>
        </w:rPr>
        <w:t>调用</w:t>
      </w:r>
      <w:r>
        <w:rPr>
          <w:rFonts w:ascii="微软雅黑" w:eastAsia="微软雅黑" w:hAnsi="微软雅黑"/>
          <w:sz w:val="24"/>
          <w:szCs w:val="24"/>
        </w:rPr>
        <w:t>地址为：</w:t>
      </w:r>
      <w:r w:rsidRPr="00BC6F6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http://</w:t>
      </w:r>
      <w:r w:rsidR="00CF7428" w:rsidRPr="00CF7428">
        <w:t xml:space="preserve"> </w:t>
      </w:r>
      <w:r w:rsidR="00CF7428" w:rsidRPr="00CF7428">
        <w:rPr>
          <w:rFonts w:ascii="微软雅黑" w:eastAsia="微软雅黑" w:hAnsi="微软雅黑"/>
          <w:sz w:val="24"/>
          <w:szCs w:val="24"/>
          <w:shd w:val="clear" w:color="auto" w:fill="FFFFFF"/>
        </w:rPr>
        <w:t>10.200.69.24</w:t>
      </w:r>
      <w:r w:rsidRPr="00BC6F6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/</w:t>
      </w:r>
      <w:r w:rsidR="0099304D" w:rsidRPr="00BC6F6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mam</w:t>
      </w:r>
      <w:r w:rsidR="00BC6F6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-admin/</w:t>
      </w:r>
      <w:proofErr w:type="spellStart"/>
      <w:r w:rsidR="00BC6F6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json</w:t>
      </w:r>
      <w:proofErr w:type="spellEnd"/>
      <w:r w:rsidR="00BC6F6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/</w:t>
      </w:r>
      <w:proofErr w:type="spellStart"/>
      <w:r w:rsidR="00D20792" w:rsidRPr="00D20792">
        <w:rPr>
          <w:rFonts w:ascii="微软雅黑" w:eastAsia="微软雅黑" w:hAnsi="微软雅黑"/>
          <w:sz w:val="24"/>
          <w:szCs w:val="24"/>
          <w:shd w:val="clear" w:color="auto" w:fill="FFFFFF"/>
        </w:rPr>
        <w:t>starServlet</w:t>
      </w:r>
      <w:proofErr w:type="spellEnd"/>
    </w:p>
    <w:p w:rsidR="007571D8" w:rsidRDefault="000135E5" w:rsidP="000135E5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</w:t>
      </w:r>
      <w:r w:rsidR="001D2F8F">
        <w:rPr>
          <w:rFonts w:ascii="微软雅黑" w:eastAsia="微软雅黑" w:hAnsi="微软雅黑" w:hint="eastAsia"/>
          <w:sz w:val="24"/>
          <w:szCs w:val="24"/>
        </w:rPr>
        <w:t>调用</w:t>
      </w:r>
      <w:r>
        <w:rPr>
          <w:rFonts w:ascii="微软雅黑" w:eastAsia="微软雅黑" w:hAnsi="微软雅黑"/>
          <w:sz w:val="24"/>
          <w:szCs w:val="24"/>
        </w:rPr>
        <w:t>示例：</w:t>
      </w:r>
      <w:r w:rsidR="00B1575E">
        <w:rPr>
          <w:rFonts w:ascii="微软雅黑" w:eastAsia="微软雅黑" w:hAnsi="微软雅黑"/>
          <w:sz w:val="24"/>
          <w:szCs w:val="24"/>
        </w:rPr>
        <w:t xml:space="preserve"> </w:t>
      </w:r>
      <w:r w:rsidR="00BE5B14" w:rsidRPr="00BE5B14">
        <w:rPr>
          <w:rFonts w:ascii="微软雅黑" w:eastAsia="微软雅黑" w:hAnsi="微软雅黑" w:hint="eastAsia"/>
          <w:sz w:val="24"/>
          <w:szCs w:val="24"/>
        </w:rPr>
        <w:t>http://</w:t>
      </w:r>
      <w:r w:rsidR="00946B20" w:rsidRPr="00946B20">
        <w:rPr>
          <w:rFonts w:ascii="微软雅黑" w:eastAsia="微软雅黑" w:hAnsi="微软雅黑"/>
          <w:sz w:val="24"/>
          <w:szCs w:val="24"/>
          <w:shd w:val="clear" w:color="auto" w:fill="FFFFFF"/>
        </w:rPr>
        <w:t xml:space="preserve"> </w:t>
      </w:r>
      <w:r w:rsidR="00946B20" w:rsidRPr="00CF7428">
        <w:rPr>
          <w:rFonts w:ascii="微软雅黑" w:eastAsia="微软雅黑" w:hAnsi="微软雅黑"/>
          <w:sz w:val="24"/>
          <w:szCs w:val="24"/>
          <w:shd w:val="clear" w:color="auto" w:fill="FFFFFF"/>
        </w:rPr>
        <w:t>10.200.69.24</w:t>
      </w:r>
      <w:r w:rsidR="00BE5B14" w:rsidRPr="00BE5B14">
        <w:rPr>
          <w:rFonts w:ascii="微软雅黑" w:eastAsia="微软雅黑" w:hAnsi="微软雅黑" w:hint="eastAsia"/>
          <w:sz w:val="24"/>
          <w:szCs w:val="24"/>
        </w:rPr>
        <w:t>/mam-admin/</w:t>
      </w:r>
      <w:proofErr w:type="spellStart"/>
      <w:r w:rsidR="00BE5B14" w:rsidRPr="00BE5B14"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 w:rsidR="00BE5B14" w:rsidRPr="00BE5B14">
        <w:rPr>
          <w:rFonts w:ascii="微软雅黑" w:eastAsia="微软雅黑" w:hAnsi="微软雅黑" w:hint="eastAsia"/>
          <w:sz w:val="24"/>
          <w:szCs w:val="24"/>
        </w:rPr>
        <w:t>/</w:t>
      </w:r>
      <w:r w:rsidR="00005A25" w:rsidRPr="00005A25">
        <w:rPr>
          <w:rFonts w:ascii="微软雅黑" w:eastAsia="微软雅黑" w:hAnsi="微软雅黑"/>
          <w:sz w:val="24"/>
          <w:szCs w:val="24"/>
          <w:shd w:val="clear" w:color="auto" w:fill="FFFFFF"/>
        </w:rPr>
        <w:t xml:space="preserve"> </w:t>
      </w:r>
      <w:proofErr w:type="spellStart"/>
      <w:r w:rsidR="00005A25" w:rsidRPr="00D20792">
        <w:rPr>
          <w:rFonts w:ascii="微软雅黑" w:eastAsia="微软雅黑" w:hAnsi="微软雅黑"/>
          <w:sz w:val="24"/>
          <w:szCs w:val="24"/>
          <w:shd w:val="clear" w:color="auto" w:fill="FFFFFF"/>
        </w:rPr>
        <w:t>starServlet</w:t>
      </w:r>
      <w:proofErr w:type="gramStart"/>
      <w:r w:rsidR="00BE5B14" w:rsidRPr="00BE5B14">
        <w:rPr>
          <w:rFonts w:ascii="微软雅黑" w:eastAsia="微软雅黑" w:hAnsi="微软雅黑" w:hint="eastAsia"/>
          <w:sz w:val="24"/>
          <w:szCs w:val="24"/>
        </w:rPr>
        <w:t>?starName</w:t>
      </w:r>
      <w:proofErr w:type="spellEnd"/>
      <w:proofErr w:type="gramEnd"/>
      <w:r w:rsidR="00BE5B14" w:rsidRPr="00BE5B14">
        <w:rPr>
          <w:rFonts w:ascii="微软雅黑" w:eastAsia="微软雅黑" w:hAnsi="微软雅黑" w:hint="eastAsia"/>
          <w:sz w:val="24"/>
          <w:szCs w:val="24"/>
        </w:rPr>
        <w:t>=小王</w:t>
      </w:r>
      <w:r w:rsidR="0019618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E5B14" w:rsidRPr="00BE5B14">
        <w:rPr>
          <w:rFonts w:ascii="微软雅黑" w:eastAsia="微软雅黑" w:hAnsi="微软雅黑" w:hint="eastAsia"/>
          <w:sz w:val="24"/>
          <w:szCs w:val="24"/>
        </w:rPr>
        <w:t>或者</w:t>
      </w:r>
      <w:r w:rsidR="007571D8" w:rsidRPr="0019618E">
        <w:rPr>
          <w:rFonts w:ascii="微软雅黑" w:eastAsia="微软雅黑" w:hAnsi="微软雅黑" w:hint="eastAsia"/>
          <w:sz w:val="24"/>
          <w:szCs w:val="24"/>
        </w:rPr>
        <w:t>http://</w:t>
      </w:r>
      <w:r w:rsidR="00365B12" w:rsidRPr="00365B12">
        <w:rPr>
          <w:rFonts w:ascii="微软雅黑" w:eastAsia="微软雅黑" w:hAnsi="微软雅黑"/>
          <w:sz w:val="24"/>
          <w:szCs w:val="24"/>
          <w:shd w:val="clear" w:color="auto" w:fill="FFFFFF"/>
        </w:rPr>
        <w:t xml:space="preserve"> </w:t>
      </w:r>
      <w:r w:rsidR="00365B12" w:rsidRPr="00CF7428">
        <w:rPr>
          <w:rFonts w:ascii="微软雅黑" w:eastAsia="微软雅黑" w:hAnsi="微软雅黑"/>
          <w:sz w:val="24"/>
          <w:szCs w:val="24"/>
          <w:shd w:val="clear" w:color="auto" w:fill="FFFFFF"/>
        </w:rPr>
        <w:t>10.200.69.24</w:t>
      </w:r>
      <w:r w:rsidR="007571D8" w:rsidRPr="0019618E">
        <w:rPr>
          <w:rFonts w:ascii="微软雅黑" w:eastAsia="微软雅黑" w:hAnsi="微软雅黑" w:hint="eastAsia"/>
          <w:sz w:val="24"/>
          <w:szCs w:val="24"/>
        </w:rPr>
        <w:t>/mam-admin/</w:t>
      </w:r>
      <w:proofErr w:type="spellStart"/>
      <w:r w:rsidR="007571D8" w:rsidRPr="0019618E"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 w:rsidR="007571D8" w:rsidRPr="0019618E">
        <w:rPr>
          <w:rFonts w:ascii="微软雅黑" w:eastAsia="微软雅黑" w:hAnsi="微软雅黑" w:hint="eastAsia"/>
          <w:sz w:val="24"/>
          <w:szCs w:val="24"/>
        </w:rPr>
        <w:t xml:space="preserve">/ </w:t>
      </w:r>
      <w:proofErr w:type="spellStart"/>
      <w:r w:rsidR="0019618E" w:rsidRPr="00D20792">
        <w:rPr>
          <w:rFonts w:ascii="微软雅黑" w:eastAsia="微软雅黑" w:hAnsi="微软雅黑"/>
          <w:sz w:val="24"/>
          <w:szCs w:val="24"/>
          <w:shd w:val="clear" w:color="auto" w:fill="FFFFFF"/>
        </w:rPr>
        <w:t>starServlet</w:t>
      </w:r>
      <w:r w:rsidR="007571D8" w:rsidRPr="0019618E">
        <w:rPr>
          <w:rFonts w:ascii="微软雅黑" w:eastAsia="微软雅黑" w:hAnsi="微软雅黑" w:hint="eastAsia"/>
          <w:sz w:val="24"/>
          <w:szCs w:val="24"/>
        </w:rPr>
        <w:t>?</w:t>
      </w:r>
      <w:r w:rsidR="007571D8" w:rsidRPr="0019618E">
        <w:rPr>
          <w:rFonts w:ascii="微软雅黑" w:eastAsia="微软雅黑" w:hAnsi="微软雅黑"/>
          <w:sz w:val="24"/>
          <w:szCs w:val="24"/>
        </w:rPr>
        <w:t>star</w:t>
      </w:r>
      <w:r w:rsidR="007571D8" w:rsidRPr="0019618E">
        <w:rPr>
          <w:rFonts w:ascii="微软雅黑" w:eastAsia="微软雅黑" w:hAnsi="微软雅黑" w:hint="eastAsia"/>
          <w:sz w:val="24"/>
          <w:szCs w:val="24"/>
        </w:rPr>
        <w:t>Id</w:t>
      </w:r>
      <w:proofErr w:type="spellEnd"/>
      <w:r w:rsidR="007571D8" w:rsidRPr="0019618E">
        <w:rPr>
          <w:rFonts w:ascii="微软雅黑" w:eastAsia="微软雅黑" w:hAnsi="微软雅黑" w:hint="eastAsia"/>
          <w:sz w:val="24"/>
          <w:szCs w:val="24"/>
        </w:rPr>
        <w:t>=40001</w:t>
      </w:r>
    </w:p>
    <w:p w:rsidR="00B12046" w:rsidRDefault="00B12046" w:rsidP="00B12046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32" w:name="_Toc450224850"/>
      <w:r>
        <w:rPr>
          <w:rFonts w:ascii="微软雅黑" w:eastAsia="微软雅黑" w:hAnsi="微软雅黑" w:hint="eastAsia"/>
        </w:rPr>
        <w:t>接口</w:t>
      </w:r>
      <w:r w:rsidR="00E00A7E">
        <w:rPr>
          <w:rFonts w:ascii="微软雅黑" w:eastAsia="微软雅黑" w:hAnsi="微软雅黑" w:hint="eastAsia"/>
        </w:rPr>
        <w:t>处理流程</w:t>
      </w:r>
      <w:bookmarkEnd w:id="32"/>
    </w:p>
    <w:p w:rsidR="003849A7" w:rsidRDefault="00875E27" w:rsidP="002271D6">
      <w:pPr>
        <w:jc w:val="center"/>
      </w:pPr>
      <w:r>
        <w:rPr>
          <w:rFonts w:ascii="微软雅黑" w:hAnsi="微软雅黑"/>
        </w:rPr>
      </w:r>
      <w:r>
        <w:rPr>
          <w:rFonts w:ascii="微软雅黑" w:hAnsi="微软雅黑"/>
        </w:rPr>
        <w:pict>
          <v:group id="_x0000_s1039" editas="canvas" style="width:265.85pt;height:229.7pt;mso-position-horizontal-relative:char;mso-position-vertical-relative:line" coordorigin="4192,4732" coordsize="4200,3629">
            <o:lock v:ext="edit" aspectratio="t"/>
            <v:shape id="_x0000_s1040" type="#_x0000_t75" style="position:absolute;left:4192;top:4732;width:4200;height:3629" o:preferrelative="f">
              <v:fill o:detectmouseclick="t"/>
              <v:path o:extrusionok="t" o:connecttype="none"/>
              <o:lock v:ext="edit" text="t"/>
            </v:shape>
            <v:shape id="_x0000_s1041" type="#_x0000_t75" style="position:absolute;left:4348;top:4891;width:3993;height:3294">
              <v:imagedata r:id="rId17" o:title=""/>
            </v:shape>
            <w10:wrap type="none"/>
            <w10:anchorlock/>
          </v:group>
          <o:OLEObject Type="Embed" ProgID="Visio.Drawing.15" ShapeID="_x0000_s1041" DrawAspect="Content" ObjectID="_1545633703" r:id="rId20"/>
        </w:pict>
      </w:r>
    </w:p>
    <w:p w:rsidR="003849A7" w:rsidRDefault="00707459" w:rsidP="003849A7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33" w:name="_Toc450224851"/>
      <w:r>
        <w:rPr>
          <w:rFonts w:ascii="微软雅黑" w:eastAsia="微软雅黑" w:hAnsi="微软雅黑" w:hint="eastAsia"/>
        </w:rPr>
        <w:lastRenderedPageBreak/>
        <w:t>请求参数说明</w:t>
      </w:r>
      <w:bookmarkEnd w:id="33"/>
    </w:p>
    <w:tbl>
      <w:tblPr>
        <w:tblW w:w="73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992"/>
        <w:gridCol w:w="3402"/>
        <w:gridCol w:w="1137"/>
      </w:tblGrid>
      <w:tr w:rsidR="00DA3567" w:rsidTr="00392869">
        <w:trPr>
          <w:trHeight w:val="398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:rsidR="00DA3567" w:rsidRDefault="00DA3567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名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A3567" w:rsidRDefault="00DA3567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A3567" w:rsidRDefault="00DA3567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1137" w:type="dxa"/>
            <w:shd w:val="clear" w:color="auto" w:fill="FFFFFF" w:themeFill="background1"/>
          </w:tcPr>
          <w:p w:rsidR="00DA3567" w:rsidRDefault="00DA3567" w:rsidP="00392869">
            <w:pPr>
              <w:spacing w:line="240" w:lineRule="auto"/>
              <w:jc w:val="center"/>
              <w:rPr>
                <w:rFonts w:ascii="微软雅黑" w:hAnsi="微软雅黑" w:cs="宋体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是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否必填</w:t>
            </w:r>
          </w:p>
        </w:tc>
      </w:tr>
      <w:tr w:rsidR="00DA3567" w:rsidTr="00392869">
        <w:trPr>
          <w:trHeight w:val="454"/>
          <w:jc w:val="center"/>
        </w:trPr>
        <w:tc>
          <w:tcPr>
            <w:tcW w:w="1804" w:type="dxa"/>
            <w:vAlign w:val="center"/>
          </w:tcPr>
          <w:p w:rsidR="00DA3567" w:rsidRDefault="00437DA1" w:rsidP="00BE1E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cstheme="minorBidi" w:hint="eastAsia"/>
                <w:sz w:val="20"/>
                <w:szCs w:val="20"/>
              </w:rPr>
              <w:t>starName</w:t>
            </w:r>
            <w:proofErr w:type="spellEnd"/>
          </w:p>
        </w:tc>
        <w:tc>
          <w:tcPr>
            <w:tcW w:w="992" w:type="dxa"/>
            <w:vAlign w:val="center"/>
          </w:tcPr>
          <w:p w:rsidR="00DA3567" w:rsidRDefault="00DA3567" w:rsidP="00BE1E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string</w:t>
            </w:r>
          </w:p>
        </w:tc>
        <w:tc>
          <w:tcPr>
            <w:tcW w:w="3402" w:type="dxa"/>
            <w:vAlign w:val="center"/>
          </w:tcPr>
          <w:p w:rsidR="00DA3567" w:rsidRDefault="004B4AC1" w:rsidP="00597AD3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人物中文名称</w:t>
            </w:r>
          </w:p>
        </w:tc>
        <w:tc>
          <w:tcPr>
            <w:tcW w:w="1137" w:type="dxa"/>
          </w:tcPr>
          <w:p w:rsidR="00DA3567" w:rsidRDefault="00B1575E" w:rsidP="00691A4F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否</w:t>
            </w:r>
          </w:p>
        </w:tc>
      </w:tr>
      <w:tr w:rsidR="0025065E" w:rsidTr="00392869">
        <w:trPr>
          <w:trHeight w:val="454"/>
          <w:jc w:val="center"/>
        </w:trPr>
        <w:tc>
          <w:tcPr>
            <w:tcW w:w="1804" w:type="dxa"/>
            <w:vAlign w:val="center"/>
          </w:tcPr>
          <w:p w:rsidR="0025065E" w:rsidRDefault="00062DD5" w:rsidP="00BE1E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cstheme="minorBidi"/>
                <w:sz w:val="20"/>
                <w:szCs w:val="20"/>
              </w:rPr>
              <w:t>starId</w:t>
            </w:r>
            <w:proofErr w:type="spellEnd"/>
          </w:p>
        </w:tc>
        <w:tc>
          <w:tcPr>
            <w:tcW w:w="992" w:type="dxa"/>
            <w:vAlign w:val="center"/>
          </w:tcPr>
          <w:p w:rsidR="0025065E" w:rsidRDefault="008B2738" w:rsidP="00BE1E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string</w:t>
            </w:r>
          </w:p>
        </w:tc>
        <w:tc>
          <w:tcPr>
            <w:tcW w:w="3402" w:type="dxa"/>
            <w:vAlign w:val="center"/>
          </w:tcPr>
          <w:p w:rsidR="0025065E" w:rsidRDefault="00597AD3" w:rsidP="00597AD3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人物ID</w:t>
            </w:r>
          </w:p>
        </w:tc>
        <w:tc>
          <w:tcPr>
            <w:tcW w:w="1137" w:type="dxa"/>
          </w:tcPr>
          <w:p w:rsidR="0025065E" w:rsidRDefault="00B1575E" w:rsidP="00B35A8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否</w:t>
            </w:r>
          </w:p>
        </w:tc>
      </w:tr>
    </w:tbl>
    <w:p w:rsidR="00B549A3" w:rsidRPr="00720CD2" w:rsidRDefault="00CB57ED" w:rsidP="00720CD2">
      <w:pPr>
        <w:pStyle w:val="3"/>
      </w:pPr>
      <w:bookmarkStart w:id="34" w:name="_Toc450224852"/>
      <w:r w:rsidRPr="00720CD2">
        <w:rPr>
          <w:rFonts w:hint="eastAsia"/>
        </w:rPr>
        <w:t>回执参数说明</w:t>
      </w:r>
      <w:bookmarkEnd w:id="34"/>
    </w:p>
    <w:p w:rsidR="00EC1449" w:rsidRDefault="00EC1449" w:rsidP="00EC1449">
      <w:pPr>
        <w:ind w:left="72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>
        <w:rPr>
          <w:rFonts w:ascii="微软雅黑" w:hAnsi="微软雅黑"/>
        </w:rPr>
        <w:t>返回数据格式为</w:t>
      </w:r>
      <w:proofErr w:type="spellStart"/>
      <w:r>
        <w:rPr>
          <w:rFonts w:ascii="微软雅黑" w:hAnsi="微软雅黑" w:hint="eastAsia"/>
        </w:rPr>
        <w:t>json</w:t>
      </w:r>
      <w:proofErr w:type="spellEnd"/>
    </w:p>
    <w:tbl>
      <w:tblPr>
        <w:tblW w:w="822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6"/>
        <w:gridCol w:w="1438"/>
        <w:gridCol w:w="992"/>
        <w:gridCol w:w="3402"/>
        <w:gridCol w:w="1137"/>
      </w:tblGrid>
      <w:tr w:rsidR="001C0E7D" w:rsidTr="00B0563A">
        <w:trPr>
          <w:trHeight w:val="398"/>
          <w:jc w:val="center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1C0E7D" w:rsidRDefault="001C0E7D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名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1C0E7D" w:rsidRDefault="001C0E7D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1C0E7D" w:rsidRDefault="001C0E7D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1137" w:type="dxa"/>
            <w:shd w:val="clear" w:color="auto" w:fill="FFFFFF" w:themeFill="background1"/>
          </w:tcPr>
          <w:p w:rsidR="001C0E7D" w:rsidRDefault="001C0E7D" w:rsidP="00392869">
            <w:pPr>
              <w:spacing w:line="240" w:lineRule="auto"/>
              <w:jc w:val="center"/>
              <w:rPr>
                <w:rFonts w:ascii="微软雅黑" w:hAnsi="微软雅黑" w:cs="宋体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是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否必填</w:t>
            </w:r>
          </w:p>
        </w:tc>
      </w:tr>
      <w:tr w:rsidR="001C0E7D" w:rsidTr="00B0563A">
        <w:trPr>
          <w:trHeight w:val="454"/>
          <w:jc w:val="center"/>
        </w:trPr>
        <w:tc>
          <w:tcPr>
            <w:tcW w:w="2694" w:type="dxa"/>
            <w:gridSpan w:val="2"/>
            <w:vAlign w:val="center"/>
          </w:tcPr>
          <w:p w:rsidR="001C0E7D" w:rsidRDefault="001C0E7D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cs="Arial" w:hint="eastAsia"/>
                <w:sz w:val="20"/>
                <w:szCs w:val="20"/>
                <w:lang w:val="en-AU"/>
              </w:rPr>
              <w:t>returnCode</w:t>
            </w:r>
            <w:proofErr w:type="spellEnd"/>
          </w:p>
        </w:tc>
        <w:tc>
          <w:tcPr>
            <w:tcW w:w="992" w:type="dxa"/>
            <w:vAlign w:val="center"/>
          </w:tcPr>
          <w:p w:rsidR="001C0E7D" w:rsidRDefault="001C0E7D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string</w:t>
            </w:r>
          </w:p>
        </w:tc>
        <w:tc>
          <w:tcPr>
            <w:tcW w:w="3402" w:type="dxa"/>
            <w:vAlign w:val="center"/>
          </w:tcPr>
          <w:p w:rsidR="001C0E7D" w:rsidRDefault="001C0E7D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-1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ab/>
              <w:t>系统异常</w:t>
            </w:r>
          </w:p>
          <w:p w:rsidR="001C0E7D" w:rsidRDefault="001C0E7D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000000 成功</w:t>
            </w:r>
          </w:p>
          <w:p w:rsidR="001C0E7D" w:rsidRDefault="001C0E7D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200001 认证失败</w:t>
            </w:r>
          </w:p>
          <w:p w:rsidR="001C0E7D" w:rsidRDefault="001C0E7D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200002 参数格式错误</w:t>
            </w:r>
          </w:p>
        </w:tc>
        <w:tc>
          <w:tcPr>
            <w:tcW w:w="1137" w:type="dxa"/>
          </w:tcPr>
          <w:p w:rsidR="001C0E7D" w:rsidRDefault="001C0E7D" w:rsidP="002B2B54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是</w:t>
            </w:r>
          </w:p>
        </w:tc>
      </w:tr>
      <w:tr w:rsidR="00D145F5" w:rsidTr="00B0563A">
        <w:trPr>
          <w:trHeight w:val="454"/>
          <w:jc w:val="center"/>
        </w:trPr>
        <w:tc>
          <w:tcPr>
            <w:tcW w:w="1256" w:type="dxa"/>
            <w:vMerge w:val="restart"/>
            <w:vAlign w:val="center"/>
          </w:tcPr>
          <w:p w:rsidR="00D145F5" w:rsidRDefault="002254C8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star</w:t>
            </w:r>
          </w:p>
        </w:tc>
        <w:tc>
          <w:tcPr>
            <w:tcW w:w="1438" w:type="dxa"/>
            <w:vAlign w:val="center"/>
          </w:tcPr>
          <w:p w:rsidR="00D145F5" w:rsidRDefault="00264108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i</w:t>
            </w:r>
            <w:r w:rsidR="00000D22">
              <w:rPr>
                <w:rFonts w:ascii="微软雅黑" w:hAnsi="微软雅黑" w:cstheme="minorBidi"/>
                <w:sz w:val="20"/>
                <w:szCs w:val="20"/>
              </w:rPr>
              <w:t>d</w:t>
            </w:r>
          </w:p>
        </w:tc>
        <w:tc>
          <w:tcPr>
            <w:tcW w:w="992" w:type="dxa"/>
            <w:vAlign w:val="center"/>
          </w:tcPr>
          <w:p w:rsidR="00D145F5" w:rsidRDefault="00D145F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tring</w:t>
            </w:r>
          </w:p>
        </w:tc>
        <w:tc>
          <w:tcPr>
            <w:tcW w:w="3402" w:type="dxa"/>
            <w:vAlign w:val="center"/>
          </w:tcPr>
          <w:p w:rsidR="00D145F5" w:rsidRDefault="00D145F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人物ID</w:t>
            </w:r>
          </w:p>
        </w:tc>
        <w:tc>
          <w:tcPr>
            <w:tcW w:w="1137" w:type="dxa"/>
          </w:tcPr>
          <w:p w:rsidR="00D145F5" w:rsidRDefault="00D145F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是</w:t>
            </w:r>
          </w:p>
        </w:tc>
      </w:tr>
      <w:tr w:rsidR="00D145F5" w:rsidTr="00B0563A">
        <w:trPr>
          <w:trHeight w:val="454"/>
          <w:jc w:val="center"/>
        </w:trPr>
        <w:tc>
          <w:tcPr>
            <w:tcW w:w="1256" w:type="dxa"/>
            <w:vMerge/>
            <w:vAlign w:val="center"/>
          </w:tcPr>
          <w:p w:rsidR="00D145F5" w:rsidRDefault="00D145F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D145F5" w:rsidRDefault="0078644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n</w:t>
            </w:r>
            <w:r w:rsidR="00F15C7C">
              <w:rPr>
                <w:rFonts w:ascii="微软雅黑" w:hAnsi="微软雅黑" w:cstheme="minorBidi"/>
                <w:sz w:val="20"/>
                <w:szCs w:val="20"/>
              </w:rPr>
              <w:t>ame</w:t>
            </w:r>
          </w:p>
        </w:tc>
        <w:tc>
          <w:tcPr>
            <w:tcW w:w="992" w:type="dxa"/>
            <w:vAlign w:val="center"/>
          </w:tcPr>
          <w:p w:rsidR="00D145F5" w:rsidRDefault="00D145F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tring</w:t>
            </w:r>
          </w:p>
        </w:tc>
        <w:tc>
          <w:tcPr>
            <w:tcW w:w="3402" w:type="dxa"/>
            <w:vAlign w:val="center"/>
          </w:tcPr>
          <w:p w:rsidR="00D145F5" w:rsidRDefault="00D145F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人物中文名称</w:t>
            </w:r>
          </w:p>
        </w:tc>
        <w:tc>
          <w:tcPr>
            <w:tcW w:w="1137" w:type="dxa"/>
          </w:tcPr>
          <w:p w:rsidR="00D145F5" w:rsidRDefault="00D145F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是</w:t>
            </w:r>
          </w:p>
        </w:tc>
      </w:tr>
      <w:tr w:rsidR="00D145F5" w:rsidTr="00B0563A">
        <w:trPr>
          <w:trHeight w:val="454"/>
          <w:jc w:val="center"/>
        </w:trPr>
        <w:tc>
          <w:tcPr>
            <w:tcW w:w="1256" w:type="dxa"/>
            <w:vMerge/>
            <w:vAlign w:val="center"/>
          </w:tcPr>
          <w:p w:rsidR="00D145F5" w:rsidRDefault="00D145F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D145F5" w:rsidRDefault="00D145F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proofErr w:type="spellStart"/>
            <w:r w:rsidRPr="00BE2182">
              <w:rPr>
                <w:rFonts w:ascii="微软雅黑" w:hAnsi="微软雅黑" w:cstheme="minorBidi"/>
                <w:sz w:val="20"/>
                <w:szCs w:val="20"/>
              </w:rPr>
              <w:t>hPhoto</w:t>
            </w:r>
            <w:proofErr w:type="spellEnd"/>
          </w:p>
        </w:tc>
        <w:tc>
          <w:tcPr>
            <w:tcW w:w="992" w:type="dxa"/>
            <w:vAlign w:val="center"/>
          </w:tcPr>
          <w:p w:rsidR="00D145F5" w:rsidRDefault="00D145F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tring</w:t>
            </w:r>
          </w:p>
        </w:tc>
        <w:tc>
          <w:tcPr>
            <w:tcW w:w="3402" w:type="dxa"/>
            <w:vAlign w:val="center"/>
          </w:tcPr>
          <w:p w:rsidR="00D145F5" w:rsidRDefault="00D145F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人物</w:t>
            </w:r>
            <w:r w:rsidR="009E3EC9">
              <w:rPr>
                <w:rFonts w:ascii="微软雅黑" w:hAnsi="微软雅黑" w:cstheme="minorBidi" w:hint="eastAsia"/>
                <w:sz w:val="20"/>
                <w:szCs w:val="20"/>
              </w:rPr>
              <w:t>横向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头像路径</w:t>
            </w:r>
          </w:p>
        </w:tc>
        <w:tc>
          <w:tcPr>
            <w:tcW w:w="1137" w:type="dxa"/>
          </w:tcPr>
          <w:p w:rsidR="00D145F5" w:rsidRDefault="00D145F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否</w:t>
            </w:r>
          </w:p>
        </w:tc>
      </w:tr>
      <w:tr w:rsidR="00D145F5" w:rsidTr="00B0563A">
        <w:trPr>
          <w:trHeight w:val="454"/>
          <w:jc w:val="center"/>
        </w:trPr>
        <w:tc>
          <w:tcPr>
            <w:tcW w:w="1256" w:type="dxa"/>
            <w:vMerge/>
            <w:vAlign w:val="center"/>
          </w:tcPr>
          <w:p w:rsidR="00D145F5" w:rsidRDefault="00D145F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D145F5" w:rsidRDefault="00D145F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proofErr w:type="spellStart"/>
            <w:r w:rsidRPr="00BE2182">
              <w:rPr>
                <w:rFonts w:ascii="微软雅黑" w:hAnsi="微软雅黑" w:cstheme="minorBidi"/>
                <w:sz w:val="20"/>
                <w:szCs w:val="20"/>
              </w:rPr>
              <w:t>vPhoto</w:t>
            </w:r>
            <w:proofErr w:type="spellEnd"/>
          </w:p>
        </w:tc>
        <w:tc>
          <w:tcPr>
            <w:tcW w:w="992" w:type="dxa"/>
            <w:vAlign w:val="center"/>
          </w:tcPr>
          <w:p w:rsidR="00D145F5" w:rsidRDefault="001E6F7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tring</w:t>
            </w:r>
          </w:p>
        </w:tc>
        <w:tc>
          <w:tcPr>
            <w:tcW w:w="3402" w:type="dxa"/>
            <w:vAlign w:val="center"/>
          </w:tcPr>
          <w:p w:rsidR="00D145F5" w:rsidRDefault="009E3EC9" w:rsidP="009E3EC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人物竖向头像路径</w:t>
            </w:r>
          </w:p>
        </w:tc>
        <w:tc>
          <w:tcPr>
            <w:tcW w:w="1137" w:type="dxa"/>
          </w:tcPr>
          <w:p w:rsidR="00D145F5" w:rsidRDefault="00CF5FAD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否</w:t>
            </w:r>
          </w:p>
        </w:tc>
      </w:tr>
    </w:tbl>
    <w:p w:rsidR="007612F7" w:rsidRDefault="007612F7" w:rsidP="007612F7">
      <w:pPr>
        <w:pStyle w:val="2"/>
        <w:rPr>
          <w:rFonts w:ascii="微软雅黑" w:eastAsia="微软雅黑" w:hAnsi="微软雅黑"/>
        </w:rPr>
      </w:pPr>
      <w:bookmarkStart w:id="35" w:name="_Toc450224853"/>
      <w:r>
        <w:rPr>
          <w:rFonts w:ascii="微软雅黑" w:eastAsia="微软雅黑" w:hAnsi="微软雅黑" w:hint="eastAsia"/>
        </w:rPr>
        <w:t>人物</w:t>
      </w:r>
      <w:r w:rsidR="002A59A5">
        <w:rPr>
          <w:rFonts w:ascii="微软雅黑" w:eastAsia="微软雅黑" w:hAnsi="微软雅黑" w:hint="eastAsia"/>
        </w:rPr>
        <w:t>全量</w:t>
      </w:r>
      <w:r>
        <w:rPr>
          <w:rFonts w:ascii="微软雅黑" w:eastAsia="微软雅黑" w:hAnsi="微软雅黑" w:hint="eastAsia"/>
        </w:rPr>
        <w:t>输出接口</w:t>
      </w:r>
      <w:bookmarkEnd w:id="35"/>
    </w:p>
    <w:p w:rsidR="007612F7" w:rsidRDefault="007612F7" w:rsidP="007612F7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36" w:name="_Toc450224854"/>
      <w:r>
        <w:rPr>
          <w:rFonts w:ascii="微软雅黑" w:eastAsia="微软雅黑" w:hAnsi="微软雅黑" w:hint="eastAsia"/>
        </w:rPr>
        <w:t>概述</w:t>
      </w:r>
      <w:bookmarkEnd w:id="36"/>
    </w:p>
    <w:p w:rsidR="00930832" w:rsidRDefault="007612F7" w:rsidP="00930832">
      <w:pPr>
        <w:rPr>
          <w:rFonts w:ascii="微软雅黑" w:hAnsi="微软雅黑"/>
          <w:szCs w:val="24"/>
        </w:rPr>
      </w:pPr>
      <w:r>
        <w:rPr>
          <w:rFonts w:hint="eastAsia"/>
        </w:rPr>
        <w:tab/>
        <w:t>MAM</w:t>
      </w:r>
      <w:r w:rsidR="00DE54D5">
        <w:rPr>
          <w:rFonts w:hint="eastAsia"/>
        </w:rPr>
        <w:t>返回全量</w:t>
      </w:r>
      <w:r>
        <w:rPr>
          <w:rFonts w:hint="eastAsia"/>
        </w:rPr>
        <w:t>人物数据（</w:t>
      </w:r>
      <w:r>
        <w:rPr>
          <w:rFonts w:hint="eastAsia"/>
        </w:rPr>
        <w:t>ID</w:t>
      </w:r>
      <w:r>
        <w:rPr>
          <w:rFonts w:hint="eastAsia"/>
        </w:rPr>
        <w:t>、人名、头像路径）。</w:t>
      </w:r>
      <w:r w:rsidR="00ED3590">
        <w:rPr>
          <w:rFonts w:ascii="微软雅黑" w:hAnsi="微软雅黑" w:hint="eastAsia"/>
          <w:szCs w:val="24"/>
        </w:rPr>
        <w:t>本</w:t>
      </w:r>
      <w:r w:rsidR="00ED3590">
        <w:rPr>
          <w:rFonts w:ascii="微软雅黑" w:hAnsi="微软雅黑"/>
          <w:szCs w:val="24"/>
        </w:rPr>
        <w:t>接口</w:t>
      </w:r>
      <w:proofErr w:type="gramStart"/>
      <w:r w:rsidR="00ED3590">
        <w:rPr>
          <w:rFonts w:ascii="微软雅黑" w:hAnsi="微软雅黑"/>
          <w:szCs w:val="24"/>
        </w:rPr>
        <w:t>支持分</w:t>
      </w:r>
      <w:proofErr w:type="gramEnd"/>
      <w:r w:rsidR="00ED3590">
        <w:rPr>
          <w:rFonts w:ascii="微软雅黑" w:hAnsi="微软雅黑" w:hint="eastAsia"/>
          <w:szCs w:val="24"/>
        </w:rPr>
        <w:t>页</w:t>
      </w:r>
      <w:r w:rsidR="00ED3590">
        <w:rPr>
          <w:rFonts w:ascii="微软雅黑" w:hAnsi="微软雅黑"/>
          <w:szCs w:val="24"/>
        </w:rPr>
        <w:t>，</w:t>
      </w:r>
      <w:r w:rsidR="00ED3590">
        <w:rPr>
          <w:rFonts w:ascii="微软雅黑" w:hAnsi="微软雅黑" w:hint="eastAsia"/>
          <w:szCs w:val="24"/>
        </w:rPr>
        <w:t>每</w:t>
      </w:r>
      <w:r w:rsidR="00ED3590">
        <w:rPr>
          <w:rFonts w:ascii="微软雅黑" w:hAnsi="微软雅黑"/>
          <w:szCs w:val="24"/>
        </w:rPr>
        <w:t>次请求返回数据</w:t>
      </w:r>
      <w:r w:rsidR="009C5EEE">
        <w:rPr>
          <w:rFonts w:ascii="微软雅黑" w:hAnsi="微软雅黑" w:hint="eastAsia"/>
          <w:szCs w:val="24"/>
        </w:rPr>
        <w:t>量</w:t>
      </w:r>
      <w:r w:rsidR="00ED3590">
        <w:rPr>
          <w:rFonts w:ascii="微软雅黑" w:hAnsi="微软雅黑"/>
          <w:szCs w:val="24"/>
        </w:rPr>
        <w:t>最大为5</w:t>
      </w:r>
      <w:r w:rsidR="00ED3590">
        <w:rPr>
          <w:rFonts w:ascii="微软雅黑" w:hAnsi="微软雅黑" w:hint="eastAsia"/>
          <w:szCs w:val="24"/>
        </w:rPr>
        <w:t>0</w:t>
      </w:r>
      <w:r w:rsidR="00ED3590">
        <w:rPr>
          <w:rFonts w:ascii="微软雅黑" w:hAnsi="微软雅黑"/>
          <w:szCs w:val="24"/>
        </w:rPr>
        <w:t>0</w:t>
      </w:r>
      <w:r w:rsidR="00ED3590">
        <w:rPr>
          <w:rFonts w:ascii="微软雅黑" w:hAnsi="微软雅黑" w:hint="eastAsia"/>
          <w:szCs w:val="24"/>
        </w:rPr>
        <w:t>0条</w:t>
      </w:r>
      <w:r w:rsidR="00ED3590">
        <w:rPr>
          <w:rFonts w:ascii="微软雅黑" w:hAnsi="微软雅黑"/>
          <w:szCs w:val="24"/>
        </w:rPr>
        <w:t>，</w:t>
      </w:r>
      <w:r w:rsidR="00ED3590">
        <w:rPr>
          <w:rFonts w:ascii="微软雅黑" w:hAnsi="微软雅黑" w:hint="eastAsia"/>
          <w:szCs w:val="24"/>
        </w:rPr>
        <w:t>如</w:t>
      </w:r>
      <w:r w:rsidR="00ED3590">
        <w:rPr>
          <w:rFonts w:ascii="微软雅黑" w:hAnsi="微软雅黑"/>
          <w:szCs w:val="24"/>
        </w:rPr>
        <w:t>果需要超过5</w:t>
      </w:r>
      <w:r w:rsidR="00ED3590">
        <w:rPr>
          <w:rFonts w:ascii="微软雅黑" w:hAnsi="微软雅黑" w:hint="eastAsia"/>
          <w:szCs w:val="24"/>
        </w:rPr>
        <w:t>000条</w:t>
      </w:r>
      <w:r w:rsidR="00ED3590">
        <w:rPr>
          <w:rFonts w:ascii="微软雅黑" w:hAnsi="微软雅黑"/>
          <w:szCs w:val="24"/>
        </w:rPr>
        <w:t>以上数据集，需要通过分</w:t>
      </w:r>
      <w:r w:rsidR="00ED3590">
        <w:rPr>
          <w:rFonts w:ascii="微软雅黑" w:hAnsi="微软雅黑" w:hint="eastAsia"/>
          <w:szCs w:val="24"/>
        </w:rPr>
        <w:t>页</w:t>
      </w:r>
      <w:r w:rsidR="00ED3590">
        <w:rPr>
          <w:rFonts w:ascii="微软雅黑" w:hAnsi="微软雅黑"/>
          <w:szCs w:val="24"/>
        </w:rPr>
        <w:t>调用</w:t>
      </w:r>
      <w:r w:rsidR="00037F9D">
        <w:rPr>
          <w:rFonts w:ascii="微软雅黑" w:hAnsi="微软雅黑" w:hint="eastAsia"/>
          <w:szCs w:val="24"/>
        </w:rPr>
        <w:t>。</w:t>
      </w:r>
    </w:p>
    <w:p w:rsidR="00ED3590" w:rsidRPr="00930832" w:rsidRDefault="00ED3590" w:rsidP="00930832">
      <w:pPr>
        <w:rPr>
          <w:rFonts w:ascii="微软雅黑" w:hAnsi="微软雅黑"/>
          <w:szCs w:val="24"/>
        </w:rPr>
      </w:pPr>
      <w:r>
        <w:rPr>
          <w:rFonts w:ascii="微软雅黑" w:hAnsi="微软雅黑" w:hint="eastAsia"/>
          <w:b/>
          <w:szCs w:val="24"/>
        </w:rPr>
        <w:t>注：</w:t>
      </w:r>
    </w:p>
    <w:p w:rsidR="00ED3590" w:rsidRDefault="00ED3590" w:rsidP="00ED3590">
      <w:pPr>
        <w:pStyle w:val="11"/>
        <w:numPr>
          <w:ilvl w:val="0"/>
          <w:numId w:val="14"/>
        </w:numPr>
        <w:ind w:firstLineChars="0"/>
        <w:rPr>
          <w:rFonts w:ascii="微软雅黑" w:hAnsi="微软雅黑"/>
          <w:b/>
          <w:szCs w:val="24"/>
        </w:rPr>
      </w:pPr>
      <w:r>
        <w:rPr>
          <w:rFonts w:ascii="微软雅黑" w:hAnsi="微软雅黑"/>
          <w:b/>
          <w:szCs w:val="24"/>
        </w:rPr>
        <w:t>接口</w:t>
      </w:r>
      <w:r>
        <w:rPr>
          <w:rFonts w:ascii="微软雅黑" w:hAnsi="微软雅黑" w:hint="eastAsia"/>
          <w:b/>
          <w:szCs w:val="24"/>
        </w:rPr>
        <w:t>调用</w:t>
      </w:r>
      <w:r>
        <w:rPr>
          <w:rFonts w:ascii="微软雅黑" w:hAnsi="微软雅黑"/>
          <w:b/>
          <w:szCs w:val="24"/>
        </w:rPr>
        <w:t>方超时时间建</w:t>
      </w:r>
      <w:r>
        <w:rPr>
          <w:rFonts w:ascii="微软雅黑" w:hAnsi="微软雅黑" w:hint="eastAsia"/>
          <w:b/>
          <w:szCs w:val="24"/>
        </w:rPr>
        <w:t>议</w:t>
      </w:r>
      <w:r>
        <w:rPr>
          <w:rFonts w:ascii="微软雅黑" w:hAnsi="微软雅黑"/>
          <w:b/>
          <w:szCs w:val="24"/>
        </w:rPr>
        <w:t>设置</w:t>
      </w:r>
      <w:r w:rsidR="009147BB">
        <w:rPr>
          <w:rFonts w:ascii="微软雅黑" w:hAnsi="微软雅黑"/>
          <w:b/>
          <w:szCs w:val="24"/>
        </w:rPr>
        <w:t>2</w:t>
      </w:r>
      <w:r>
        <w:rPr>
          <w:rFonts w:ascii="微软雅黑" w:hAnsi="微软雅黑" w:hint="eastAsia"/>
          <w:b/>
          <w:szCs w:val="24"/>
        </w:rPr>
        <w:t>分钟</w:t>
      </w:r>
      <w:r>
        <w:rPr>
          <w:rFonts w:ascii="微软雅黑" w:hAnsi="微软雅黑"/>
          <w:b/>
          <w:szCs w:val="24"/>
        </w:rPr>
        <w:t>。</w:t>
      </w:r>
    </w:p>
    <w:p w:rsidR="00ED3590" w:rsidRDefault="00ED3590" w:rsidP="00ED3590">
      <w:pPr>
        <w:pStyle w:val="11"/>
        <w:numPr>
          <w:ilvl w:val="0"/>
          <w:numId w:val="14"/>
        </w:numPr>
        <w:ind w:firstLineChars="0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请求流控</w:t>
      </w:r>
      <w:r>
        <w:rPr>
          <w:rFonts w:ascii="微软雅黑" w:hAnsi="微软雅黑"/>
          <w:b/>
          <w:szCs w:val="24"/>
        </w:rPr>
        <w:t>：</w:t>
      </w:r>
      <w:r>
        <w:rPr>
          <w:rFonts w:ascii="微软雅黑" w:hAnsi="微软雅黑" w:hint="eastAsia"/>
          <w:b/>
          <w:szCs w:val="24"/>
        </w:rPr>
        <w:t>1次/</w:t>
      </w:r>
      <w:r>
        <w:rPr>
          <w:rFonts w:ascii="微软雅黑" w:hAnsi="微软雅黑"/>
          <w:b/>
          <w:szCs w:val="24"/>
        </w:rPr>
        <w:t>每分钟</w:t>
      </w:r>
      <w:r>
        <w:rPr>
          <w:rFonts w:ascii="微软雅黑" w:hAnsi="微软雅黑" w:hint="eastAsia"/>
          <w:b/>
          <w:szCs w:val="24"/>
        </w:rPr>
        <w:t>/每</w:t>
      </w:r>
      <w:r>
        <w:rPr>
          <w:rFonts w:ascii="微软雅黑" w:hAnsi="微软雅黑"/>
          <w:b/>
          <w:szCs w:val="24"/>
        </w:rPr>
        <w:t>接入方</w:t>
      </w:r>
    </w:p>
    <w:p w:rsidR="007612F7" w:rsidRDefault="007612F7" w:rsidP="007612F7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37" w:name="_Toc450224855"/>
      <w:r>
        <w:rPr>
          <w:rFonts w:ascii="微软雅黑" w:eastAsia="微软雅黑" w:hAnsi="微软雅黑" w:hint="eastAsia"/>
        </w:rPr>
        <w:lastRenderedPageBreak/>
        <w:t>接口调用方式</w:t>
      </w:r>
      <w:bookmarkEnd w:id="37"/>
    </w:p>
    <w:p w:rsidR="007612F7" w:rsidRPr="00562712" w:rsidRDefault="007612F7" w:rsidP="007612F7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</w:rPr>
      </w:pPr>
      <w:r w:rsidRPr="00562712">
        <w:rPr>
          <w:rFonts w:ascii="微软雅黑" w:eastAsia="微软雅黑" w:hAnsi="微软雅黑" w:hint="eastAsia"/>
          <w:sz w:val="24"/>
          <w:szCs w:val="24"/>
        </w:rPr>
        <w:t>接口采用http协议和</w:t>
      </w:r>
      <w:r w:rsidR="000C4BC2">
        <w:rPr>
          <w:rFonts w:ascii="微软雅黑" w:eastAsia="微软雅黑" w:hAnsi="微软雅黑" w:hint="eastAsia"/>
          <w:sz w:val="24"/>
          <w:szCs w:val="24"/>
        </w:rPr>
        <w:t>Get</w:t>
      </w:r>
      <w:r w:rsidRPr="00562712">
        <w:rPr>
          <w:rFonts w:ascii="微软雅黑" w:eastAsia="微软雅黑" w:hAnsi="微软雅黑" w:hint="eastAsia"/>
          <w:sz w:val="24"/>
          <w:szCs w:val="24"/>
        </w:rPr>
        <w:t>方式。</w:t>
      </w:r>
    </w:p>
    <w:p w:rsidR="007612F7" w:rsidRDefault="007612F7" w:rsidP="007612F7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请求地址中间不能含空格，</w:t>
      </w:r>
      <w:r>
        <w:rPr>
          <w:rFonts w:ascii="微软雅黑" w:eastAsia="微软雅黑" w:hAnsi="微软雅黑"/>
          <w:sz w:val="24"/>
          <w:szCs w:val="24"/>
        </w:rPr>
        <w:t>参数名区分大小</w:t>
      </w:r>
      <w:r>
        <w:rPr>
          <w:rFonts w:ascii="微软雅黑" w:eastAsia="微软雅黑" w:hAnsi="微软雅黑" w:hint="eastAsia"/>
          <w:sz w:val="24"/>
          <w:szCs w:val="24"/>
        </w:rPr>
        <w:t>写。</w:t>
      </w:r>
    </w:p>
    <w:p w:rsidR="007612F7" w:rsidRDefault="007612F7" w:rsidP="007612F7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</w:rPr>
        <w:t>接口调用</w:t>
      </w:r>
      <w:r>
        <w:rPr>
          <w:rFonts w:ascii="微软雅黑" w:eastAsia="微软雅黑" w:hAnsi="微软雅黑"/>
          <w:sz w:val="24"/>
          <w:szCs w:val="24"/>
        </w:rPr>
        <w:t>地址为：</w:t>
      </w:r>
      <w:r w:rsidR="00366924" w:rsidRPr="00BC6F6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http://</w:t>
      </w:r>
      <w:r w:rsidR="00366924" w:rsidRPr="00CF7428">
        <w:t xml:space="preserve"> </w:t>
      </w:r>
      <w:r w:rsidR="00366924" w:rsidRPr="00CF7428">
        <w:rPr>
          <w:rFonts w:ascii="微软雅黑" w:eastAsia="微软雅黑" w:hAnsi="微软雅黑"/>
          <w:sz w:val="24"/>
          <w:szCs w:val="24"/>
          <w:shd w:val="clear" w:color="auto" w:fill="FFFFFF"/>
        </w:rPr>
        <w:t>10.200.69.24</w:t>
      </w:r>
      <w:r w:rsidR="00366924" w:rsidRPr="00BC6F6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/mam</w:t>
      </w:r>
      <w:r w:rsidR="00366924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-admin/</w:t>
      </w:r>
      <w:proofErr w:type="spellStart"/>
      <w:r w:rsidR="00366924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json</w:t>
      </w:r>
      <w:proofErr w:type="spellEnd"/>
      <w:r w:rsidR="00366924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/</w:t>
      </w:r>
      <w:proofErr w:type="spellStart"/>
      <w:r w:rsidR="00366924" w:rsidRPr="00D20792">
        <w:rPr>
          <w:rFonts w:ascii="微软雅黑" w:eastAsia="微软雅黑" w:hAnsi="微软雅黑"/>
          <w:sz w:val="24"/>
          <w:szCs w:val="24"/>
          <w:shd w:val="clear" w:color="auto" w:fill="FFFFFF"/>
        </w:rPr>
        <w:t>star</w:t>
      </w:r>
      <w:r w:rsidR="00836AA7">
        <w:rPr>
          <w:rFonts w:ascii="微软雅黑" w:eastAsia="微软雅黑" w:hAnsi="微软雅黑"/>
          <w:sz w:val="24"/>
          <w:szCs w:val="24"/>
          <w:shd w:val="clear" w:color="auto" w:fill="FFFFFF"/>
        </w:rPr>
        <w:t>s</w:t>
      </w:r>
      <w:r w:rsidR="00366924" w:rsidRPr="00D20792">
        <w:rPr>
          <w:rFonts w:ascii="微软雅黑" w:eastAsia="微软雅黑" w:hAnsi="微软雅黑"/>
          <w:sz w:val="24"/>
          <w:szCs w:val="24"/>
          <w:shd w:val="clear" w:color="auto" w:fill="FFFFFF"/>
        </w:rPr>
        <w:t>Servlet</w:t>
      </w:r>
      <w:proofErr w:type="spellEnd"/>
    </w:p>
    <w:p w:rsidR="0046365B" w:rsidRDefault="007612F7" w:rsidP="0046365B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</w:rPr>
        <w:t>接口调用</w:t>
      </w:r>
      <w:r>
        <w:rPr>
          <w:rFonts w:ascii="微软雅黑" w:eastAsia="微软雅黑" w:hAnsi="微软雅黑"/>
          <w:sz w:val="24"/>
          <w:szCs w:val="24"/>
        </w:rPr>
        <w:t>示例：</w:t>
      </w:r>
      <w:r w:rsidR="0046365B" w:rsidRPr="00BC6F6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http://</w:t>
      </w:r>
      <w:r w:rsidR="0046365B" w:rsidRPr="00CF7428">
        <w:t xml:space="preserve"> </w:t>
      </w:r>
      <w:r w:rsidR="0046365B" w:rsidRPr="00CF7428">
        <w:rPr>
          <w:rFonts w:ascii="微软雅黑" w:eastAsia="微软雅黑" w:hAnsi="微软雅黑"/>
          <w:sz w:val="24"/>
          <w:szCs w:val="24"/>
          <w:shd w:val="clear" w:color="auto" w:fill="FFFFFF"/>
        </w:rPr>
        <w:t>10.200.69.24</w:t>
      </w:r>
      <w:r w:rsidR="0046365B" w:rsidRPr="00BC6F6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/mam</w:t>
      </w:r>
      <w:r w:rsidR="0046365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-admin/json/</w:t>
      </w:r>
      <w:r w:rsidR="0046365B" w:rsidRPr="00D20792">
        <w:rPr>
          <w:rFonts w:ascii="微软雅黑" w:eastAsia="微软雅黑" w:hAnsi="微软雅黑"/>
          <w:sz w:val="24"/>
          <w:szCs w:val="24"/>
          <w:shd w:val="clear" w:color="auto" w:fill="FFFFFF"/>
        </w:rPr>
        <w:t>star</w:t>
      </w:r>
      <w:r w:rsidR="0046365B">
        <w:rPr>
          <w:rFonts w:ascii="微软雅黑" w:eastAsia="微软雅黑" w:hAnsi="微软雅黑"/>
          <w:sz w:val="24"/>
          <w:szCs w:val="24"/>
          <w:shd w:val="clear" w:color="auto" w:fill="FFFFFF"/>
        </w:rPr>
        <w:t>s</w:t>
      </w:r>
      <w:r w:rsidR="0046365B" w:rsidRPr="00D20792">
        <w:rPr>
          <w:rFonts w:ascii="微软雅黑" w:eastAsia="微软雅黑" w:hAnsi="微软雅黑"/>
          <w:sz w:val="24"/>
          <w:szCs w:val="24"/>
          <w:shd w:val="clear" w:color="auto" w:fill="FFFFFF"/>
        </w:rPr>
        <w:t>Servlet</w:t>
      </w:r>
      <w:r w:rsidR="0046365B">
        <w:rPr>
          <w:rFonts w:ascii="微软雅黑" w:eastAsia="微软雅黑" w:hAnsi="微软雅黑"/>
          <w:sz w:val="24"/>
          <w:szCs w:val="24"/>
          <w:shd w:val="clear" w:color="auto" w:fill="FFFFFF"/>
        </w:rPr>
        <w:t>?property=id&amp;direction=asc&amp;start=0&amp;limit=5000</w:t>
      </w:r>
    </w:p>
    <w:p w:rsidR="007612F7" w:rsidRDefault="007612F7" w:rsidP="007612F7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38" w:name="_Toc450224856"/>
      <w:r>
        <w:rPr>
          <w:rFonts w:ascii="微软雅黑" w:eastAsia="微软雅黑" w:hAnsi="微软雅黑" w:hint="eastAsia"/>
        </w:rPr>
        <w:t>接口处理流程</w:t>
      </w:r>
      <w:bookmarkEnd w:id="38"/>
    </w:p>
    <w:p w:rsidR="007612F7" w:rsidRDefault="00875E27" w:rsidP="007612F7">
      <w:pPr>
        <w:jc w:val="center"/>
      </w:pPr>
      <w:r>
        <w:rPr>
          <w:rFonts w:ascii="微软雅黑" w:hAnsi="微软雅黑"/>
        </w:rPr>
      </w:r>
      <w:r>
        <w:rPr>
          <w:rFonts w:ascii="微软雅黑" w:hAnsi="微软雅黑"/>
        </w:rPr>
        <w:pict>
          <v:group id="_x0000_s1035" editas="canvas" style="width:265.85pt;height:229.7pt;mso-position-horizontal-relative:char;mso-position-vertical-relative:line" coordorigin="4192,4732" coordsize="4200,3629">
            <o:lock v:ext="edit" aspectratio="t"/>
            <v:shape id="_x0000_s1034" type="#_x0000_t75" style="position:absolute;left:4192;top:4732;width:4200;height:3629" o:preferrelative="f">
              <v:fill o:detectmouseclick="t"/>
              <v:path o:extrusionok="t" o:connecttype="none"/>
              <o:lock v:ext="edit" text="t"/>
            </v:shape>
            <v:shape id="_x0000_s1038" type="#_x0000_t75" style="position:absolute;left:4348;top:4865;width:3993;height:3294">
              <v:imagedata r:id="rId17" o:title=""/>
            </v:shape>
            <w10:wrap type="none"/>
            <w10:anchorlock/>
          </v:group>
          <o:OLEObject Type="Embed" ProgID="Visio.Drawing.15" ShapeID="_x0000_s1038" DrawAspect="Content" ObjectID="_1545633704" r:id="rId21"/>
        </w:pict>
      </w:r>
    </w:p>
    <w:p w:rsidR="007612F7" w:rsidRDefault="007612F7" w:rsidP="007612F7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39" w:name="_Toc450224857"/>
      <w:r>
        <w:rPr>
          <w:rFonts w:ascii="微软雅黑" w:eastAsia="微软雅黑" w:hAnsi="微软雅黑" w:hint="eastAsia"/>
        </w:rPr>
        <w:t>请求参数说明</w:t>
      </w:r>
      <w:bookmarkEnd w:id="39"/>
    </w:p>
    <w:tbl>
      <w:tblPr>
        <w:tblW w:w="73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992"/>
        <w:gridCol w:w="3402"/>
        <w:gridCol w:w="1137"/>
      </w:tblGrid>
      <w:tr w:rsidR="007612F7" w:rsidTr="00D21C84">
        <w:trPr>
          <w:trHeight w:val="398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:rsidR="007612F7" w:rsidRDefault="007612F7" w:rsidP="00D21C84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名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7612F7" w:rsidRDefault="007612F7" w:rsidP="00D21C84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7612F7" w:rsidRDefault="007612F7" w:rsidP="00D21C84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1137" w:type="dxa"/>
            <w:shd w:val="clear" w:color="auto" w:fill="FFFFFF" w:themeFill="background1"/>
          </w:tcPr>
          <w:p w:rsidR="007612F7" w:rsidRDefault="007612F7" w:rsidP="00D21C84">
            <w:pPr>
              <w:spacing w:line="240" w:lineRule="auto"/>
              <w:jc w:val="center"/>
              <w:rPr>
                <w:rFonts w:ascii="微软雅黑" w:hAnsi="微软雅黑" w:cs="宋体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是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否必填</w:t>
            </w:r>
          </w:p>
        </w:tc>
      </w:tr>
      <w:tr w:rsidR="00B436D4" w:rsidTr="00D21C84">
        <w:trPr>
          <w:trHeight w:val="454"/>
          <w:jc w:val="center"/>
        </w:trPr>
        <w:tc>
          <w:tcPr>
            <w:tcW w:w="1804" w:type="dxa"/>
            <w:vAlign w:val="center"/>
          </w:tcPr>
          <w:p w:rsidR="00B436D4" w:rsidRDefault="00B436D4" w:rsidP="00D21C84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property</w:t>
            </w:r>
          </w:p>
        </w:tc>
        <w:tc>
          <w:tcPr>
            <w:tcW w:w="992" w:type="dxa"/>
            <w:vAlign w:val="center"/>
          </w:tcPr>
          <w:p w:rsidR="00B436D4" w:rsidRDefault="00E42BD3" w:rsidP="00D21C84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String</w:t>
            </w:r>
          </w:p>
        </w:tc>
        <w:tc>
          <w:tcPr>
            <w:tcW w:w="3402" w:type="dxa"/>
            <w:vAlign w:val="center"/>
          </w:tcPr>
          <w:p w:rsidR="00B436D4" w:rsidRDefault="00FA3D16" w:rsidP="00D21C84">
            <w:pPr>
              <w:spacing w:line="240" w:lineRule="auto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排序</w:t>
            </w:r>
            <w:r>
              <w:rPr>
                <w:rFonts w:ascii="微软雅黑" w:hAnsi="微软雅黑" w:cstheme="minorBidi"/>
                <w:sz w:val="20"/>
                <w:szCs w:val="20"/>
              </w:rPr>
              <w:t>的字段，有name和id两个值</w:t>
            </w:r>
            <w:r w:rsidR="001D1DE6">
              <w:rPr>
                <w:rFonts w:ascii="微软雅黑" w:hAnsi="微软雅黑" w:cstheme="minorBidi" w:hint="eastAsia"/>
                <w:sz w:val="20"/>
                <w:szCs w:val="20"/>
              </w:rPr>
              <w:t>，</w:t>
            </w:r>
            <w:r w:rsidR="001D1DE6">
              <w:rPr>
                <w:rFonts w:ascii="微软雅黑" w:hAnsi="微软雅黑" w:cstheme="minorBidi"/>
                <w:sz w:val="20"/>
                <w:szCs w:val="20"/>
              </w:rPr>
              <w:t>默认值为id</w:t>
            </w:r>
          </w:p>
        </w:tc>
        <w:tc>
          <w:tcPr>
            <w:tcW w:w="1137" w:type="dxa"/>
          </w:tcPr>
          <w:p w:rsidR="00B436D4" w:rsidRDefault="00893F56" w:rsidP="00D21C84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否</w:t>
            </w:r>
          </w:p>
        </w:tc>
      </w:tr>
      <w:tr w:rsidR="00B436D4" w:rsidTr="00D21C84">
        <w:trPr>
          <w:trHeight w:val="454"/>
          <w:jc w:val="center"/>
        </w:trPr>
        <w:tc>
          <w:tcPr>
            <w:tcW w:w="1804" w:type="dxa"/>
            <w:vAlign w:val="center"/>
          </w:tcPr>
          <w:p w:rsidR="00B436D4" w:rsidRDefault="00B436D4" w:rsidP="00D21C84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direction</w:t>
            </w:r>
          </w:p>
        </w:tc>
        <w:tc>
          <w:tcPr>
            <w:tcW w:w="992" w:type="dxa"/>
            <w:vAlign w:val="center"/>
          </w:tcPr>
          <w:p w:rsidR="00B436D4" w:rsidRDefault="00E42BD3" w:rsidP="00D21C84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String</w:t>
            </w:r>
          </w:p>
        </w:tc>
        <w:tc>
          <w:tcPr>
            <w:tcW w:w="3402" w:type="dxa"/>
            <w:vAlign w:val="center"/>
          </w:tcPr>
          <w:p w:rsidR="00B436D4" w:rsidRDefault="00FA3D16" w:rsidP="00D21C84">
            <w:pPr>
              <w:spacing w:line="240" w:lineRule="auto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排序</w:t>
            </w:r>
            <w:r>
              <w:rPr>
                <w:rFonts w:ascii="微软雅黑" w:hAnsi="微软雅黑" w:cstheme="minorBidi"/>
                <w:sz w:val="20"/>
                <w:szCs w:val="20"/>
              </w:rPr>
              <w:t>的类型</w:t>
            </w:r>
            <w:r w:rsidR="006E712F">
              <w:rPr>
                <w:rFonts w:ascii="微软雅黑" w:hAnsi="微软雅黑" w:cstheme="minorBidi" w:hint="eastAsia"/>
                <w:sz w:val="20"/>
                <w:szCs w:val="20"/>
              </w:rPr>
              <w:t>，</w:t>
            </w:r>
            <w:r w:rsidR="006E712F">
              <w:rPr>
                <w:rFonts w:ascii="微软雅黑" w:hAnsi="微软雅黑" w:cstheme="minorBidi"/>
                <w:sz w:val="20"/>
                <w:szCs w:val="20"/>
              </w:rPr>
              <w:t>有升序</w:t>
            </w:r>
            <w:proofErr w:type="spellStart"/>
            <w:r w:rsidR="006E712F">
              <w:rPr>
                <w:rFonts w:ascii="微软雅黑" w:hAnsi="微软雅黑" w:cstheme="minorBidi"/>
                <w:sz w:val="20"/>
                <w:szCs w:val="20"/>
              </w:rPr>
              <w:t>asc</w:t>
            </w:r>
            <w:proofErr w:type="spellEnd"/>
            <w:r w:rsidR="006E712F">
              <w:rPr>
                <w:rFonts w:ascii="微软雅黑" w:hAnsi="微软雅黑" w:cstheme="minorBidi"/>
                <w:sz w:val="20"/>
                <w:szCs w:val="20"/>
              </w:rPr>
              <w:t>和降序</w:t>
            </w:r>
            <w:proofErr w:type="spellStart"/>
            <w:r w:rsidR="006E712F">
              <w:rPr>
                <w:rFonts w:ascii="微软雅黑" w:hAnsi="微软雅黑" w:cstheme="minorBidi"/>
                <w:sz w:val="20"/>
                <w:szCs w:val="20"/>
              </w:rPr>
              <w:t>desc</w:t>
            </w:r>
            <w:proofErr w:type="spellEnd"/>
            <w:r w:rsidR="006E712F">
              <w:rPr>
                <w:rFonts w:ascii="微软雅黑" w:hAnsi="微软雅黑" w:cstheme="minorBidi"/>
                <w:sz w:val="20"/>
                <w:szCs w:val="20"/>
              </w:rPr>
              <w:t>两个值</w:t>
            </w:r>
            <w:r w:rsidR="00F441C8">
              <w:rPr>
                <w:rFonts w:ascii="微软雅黑" w:hAnsi="微软雅黑" w:cstheme="minorBidi" w:hint="eastAsia"/>
                <w:sz w:val="20"/>
                <w:szCs w:val="20"/>
              </w:rPr>
              <w:t>，</w:t>
            </w:r>
            <w:r w:rsidR="00F441C8">
              <w:rPr>
                <w:rFonts w:ascii="微软雅黑" w:hAnsi="微软雅黑" w:cstheme="minorBidi"/>
                <w:sz w:val="20"/>
                <w:szCs w:val="20"/>
              </w:rPr>
              <w:t>默认</w:t>
            </w:r>
            <w:r w:rsidR="00F441C8">
              <w:rPr>
                <w:rFonts w:ascii="微软雅黑" w:hAnsi="微软雅黑" w:cstheme="minorBidi" w:hint="eastAsia"/>
                <w:sz w:val="20"/>
                <w:szCs w:val="20"/>
              </w:rPr>
              <w:t>值</w:t>
            </w:r>
            <w:r w:rsidR="00F441C8">
              <w:rPr>
                <w:rFonts w:ascii="微软雅黑" w:hAnsi="微软雅黑" w:cstheme="minorBidi"/>
                <w:sz w:val="20"/>
                <w:szCs w:val="20"/>
              </w:rPr>
              <w:t>为</w:t>
            </w:r>
            <w:proofErr w:type="spellStart"/>
            <w:r w:rsidR="00F441C8">
              <w:rPr>
                <w:rFonts w:ascii="微软雅黑" w:hAnsi="微软雅黑" w:cstheme="minorBidi"/>
                <w:sz w:val="20"/>
                <w:szCs w:val="20"/>
              </w:rPr>
              <w:t>asc</w:t>
            </w:r>
            <w:proofErr w:type="spellEnd"/>
          </w:p>
        </w:tc>
        <w:tc>
          <w:tcPr>
            <w:tcW w:w="1137" w:type="dxa"/>
          </w:tcPr>
          <w:p w:rsidR="00B436D4" w:rsidRDefault="00893F56" w:rsidP="00D21C84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否</w:t>
            </w:r>
          </w:p>
        </w:tc>
      </w:tr>
      <w:tr w:rsidR="00A3775E" w:rsidTr="00D21C84">
        <w:trPr>
          <w:trHeight w:val="454"/>
          <w:jc w:val="center"/>
        </w:trPr>
        <w:tc>
          <w:tcPr>
            <w:tcW w:w="1804" w:type="dxa"/>
            <w:vAlign w:val="center"/>
          </w:tcPr>
          <w:p w:rsidR="00A3775E" w:rsidRDefault="00C867C3" w:rsidP="00D21C84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lastRenderedPageBreak/>
              <w:t>start</w:t>
            </w:r>
          </w:p>
        </w:tc>
        <w:tc>
          <w:tcPr>
            <w:tcW w:w="992" w:type="dxa"/>
            <w:vAlign w:val="center"/>
          </w:tcPr>
          <w:p w:rsidR="00A3775E" w:rsidRDefault="00A3775E" w:rsidP="00D21C84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cstheme="minorBidi"/>
                <w:sz w:val="20"/>
                <w:szCs w:val="20"/>
              </w:rPr>
              <w:t>i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402" w:type="dxa"/>
            <w:vAlign w:val="center"/>
          </w:tcPr>
          <w:p w:rsidR="00A3775E" w:rsidRDefault="00A3775E" w:rsidP="00D21C84">
            <w:pPr>
              <w:spacing w:line="240" w:lineRule="auto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记录</w:t>
            </w:r>
            <w:r>
              <w:rPr>
                <w:rFonts w:ascii="微软雅黑" w:hAnsi="微软雅黑" w:cstheme="minorBidi"/>
                <w:sz w:val="20"/>
                <w:szCs w:val="20"/>
              </w:rPr>
              <w:t>起始记录行数，默认为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0</w:t>
            </w:r>
          </w:p>
        </w:tc>
        <w:tc>
          <w:tcPr>
            <w:tcW w:w="1137" w:type="dxa"/>
          </w:tcPr>
          <w:p w:rsidR="00A3775E" w:rsidRDefault="00A3775E" w:rsidP="00D21C84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否</w:t>
            </w:r>
          </w:p>
        </w:tc>
      </w:tr>
      <w:tr w:rsidR="00A3775E" w:rsidTr="00D21C84">
        <w:trPr>
          <w:trHeight w:val="454"/>
          <w:jc w:val="center"/>
        </w:trPr>
        <w:tc>
          <w:tcPr>
            <w:tcW w:w="1804" w:type="dxa"/>
            <w:tcBorders>
              <w:bottom w:val="single" w:sz="6" w:space="0" w:color="auto"/>
            </w:tcBorders>
            <w:vAlign w:val="center"/>
          </w:tcPr>
          <w:p w:rsidR="00A3775E" w:rsidRDefault="00A3775E" w:rsidP="00D21C84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l</w:t>
            </w:r>
            <w:r w:rsidR="007864F2">
              <w:rPr>
                <w:rFonts w:ascii="微软雅黑" w:hAnsi="微软雅黑" w:cstheme="minorBidi" w:hint="eastAsia"/>
                <w:sz w:val="20"/>
                <w:szCs w:val="20"/>
              </w:rPr>
              <w:t>imit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A3775E" w:rsidRDefault="008A0D35" w:rsidP="00D21C84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cstheme="minorBidi" w:hint="eastAsia"/>
                <w:sz w:val="20"/>
                <w:szCs w:val="20"/>
              </w:rPr>
              <w:t>i</w:t>
            </w:r>
            <w:r w:rsidR="00A3775E">
              <w:rPr>
                <w:rFonts w:ascii="微软雅黑" w:hAnsi="微软雅黑" w:cstheme="minorBidi"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402" w:type="dxa"/>
            <w:tcBorders>
              <w:bottom w:val="single" w:sz="6" w:space="0" w:color="auto"/>
            </w:tcBorders>
            <w:vAlign w:val="center"/>
          </w:tcPr>
          <w:p w:rsidR="00A3775E" w:rsidRDefault="00A3775E" w:rsidP="00D21C84">
            <w:pPr>
              <w:spacing w:line="240" w:lineRule="auto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分页</w:t>
            </w:r>
            <w:r>
              <w:rPr>
                <w:rFonts w:ascii="微软雅黑" w:hAnsi="微软雅黑" w:cstheme="minorBidi"/>
                <w:sz w:val="20"/>
                <w:szCs w:val="20"/>
              </w:rPr>
              <w:t>大小，最大为50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00，</w:t>
            </w:r>
            <w:r>
              <w:rPr>
                <w:rFonts w:ascii="微软雅黑" w:hAnsi="微软雅黑" w:cstheme="minorBidi"/>
                <w:sz w:val="20"/>
                <w:szCs w:val="20"/>
              </w:rPr>
              <w:t>默认为10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00，</w:t>
            </w:r>
            <w:r>
              <w:rPr>
                <w:rFonts w:ascii="微软雅黑" w:hAnsi="微软雅黑" w:cstheme="minorBidi"/>
                <w:sz w:val="20"/>
                <w:szCs w:val="20"/>
              </w:rPr>
              <w:t>超过50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00后</w:t>
            </w:r>
            <w:r>
              <w:rPr>
                <w:rFonts w:ascii="微软雅黑" w:hAnsi="微软雅黑" w:cstheme="minorBidi"/>
                <w:sz w:val="20"/>
                <w:szCs w:val="20"/>
              </w:rPr>
              <w:t>，系统强制设置为50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00</w:t>
            </w:r>
          </w:p>
        </w:tc>
        <w:tc>
          <w:tcPr>
            <w:tcW w:w="1137" w:type="dxa"/>
            <w:tcBorders>
              <w:bottom w:val="single" w:sz="6" w:space="0" w:color="auto"/>
            </w:tcBorders>
          </w:tcPr>
          <w:p w:rsidR="00A3775E" w:rsidRDefault="00A3775E" w:rsidP="00D21C84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否</w:t>
            </w:r>
          </w:p>
        </w:tc>
      </w:tr>
      <w:tr w:rsidR="00D21C84" w:rsidTr="00D21C84">
        <w:trPr>
          <w:trHeight w:val="454"/>
          <w:jc w:val="center"/>
        </w:trPr>
        <w:tc>
          <w:tcPr>
            <w:tcW w:w="7335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D21C84" w:rsidRDefault="00D21C84" w:rsidP="00D21C84">
            <w:pPr>
              <w:spacing w:line="240" w:lineRule="auto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备注</w:t>
            </w:r>
            <w:r>
              <w:rPr>
                <w:rFonts w:ascii="微软雅黑" w:hAnsi="微软雅黑" w:cstheme="minorBidi"/>
                <w:sz w:val="20"/>
                <w:szCs w:val="20"/>
              </w:rPr>
              <w:t>：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如果</w:t>
            </w:r>
            <w:r>
              <w:rPr>
                <w:rFonts w:ascii="微软雅黑" w:hAnsi="微软雅黑" w:cstheme="minorBidi"/>
                <w:sz w:val="20"/>
                <w:szCs w:val="20"/>
              </w:rPr>
              <w:t>参数默认都为空，则是按照id升序的方式查询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从0到999共1000条</w:t>
            </w:r>
            <w:r>
              <w:rPr>
                <w:rFonts w:ascii="微软雅黑" w:hAnsi="微软雅黑" w:cstheme="minorBidi"/>
                <w:sz w:val="20"/>
                <w:szCs w:val="20"/>
              </w:rPr>
              <w:t>的记录</w:t>
            </w:r>
            <w:r w:rsidR="008B12DA">
              <w:rPr>
                <w:rFonts w:ascii="微软雅黑" w:hAnsi="微软雅黑" w:cstheme="minorBidi" w:hint="eastAsia"/>
                <w:sz w:val="20"/>
                <w:szCs w:val="20"/>
              </w:rPr>
              <w:t>。</w:t>
            </w:r>
          </w:p>
        </w:tc>
      </w:tr>
    </w:tbl>
    <w:p w:rsidR="007612F7" w:rsidRPr="00720CD2" w:rsidRDefault="007612F7" w:rsidP="007612F7">
      <w:pPr>
        <w:pStyle w:val="3"/>
      </w:pPr>
      <w:bookmarkStart w:id="40" w:name="_Toc450224858"/>
      <w:r w:rsidRPr="00720CD2">
        <w:rPr>
          <w:rFonts w:hint="eastAsia"/>
        </w:rPr>
        <w:t>回执参数说明</w:t>
      </w:r>
      <w:bookmarkEnd w:id="40"/>
    </w:p>
    <w:p w:rsidR="007612F7" w:rsidRDefault="007612F7" w:rsidP="007612F7">
      <w:pPr>
        <w:ind w:left="72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>
        <w:rPr>
          <w:rFonts w:ascii="微软雅黑" w:hAnsi="微软雅黑"/>
        </w:rPr>
        <w:t>返回数据格式为</w:t>
      </w:r>
      <w:proofErr w:type="spellStart"/>
      <w:r>
        <w:rPr>
          <w:rFonts w:ascii="微软雅黑" w:hAnsi="微软雅黑" w:hint="eastAsia"/>
        </w:rPr>
        <w:t>json</w:t>
      </w:r>
      <w:proofErr w:type="spellEnd"/>
    </w:p>
    <w:tbl>
      <w:tblPr>
        <w:tblW w:w="80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1225"/>
        <w:gridCol w:w="992"/>
        <w:gridCol w:w="3402"/>
        <w:gridCol w:w="1137"/>
      </w:tblGrid>
      <w:tr w:rsidR="007612F7" w:rsidTr="008C5CFA">
        <w:trPr>
          <w:trHeight w:val="398"/>
          <w:jc w:val="center"/>
        </w:trPr>
        <w:tc>
          <w:tcPr>
            <w:tcW w:w="2552" w:type="dxa"/>
            <w:gridSpan w:val="2"/>
            <w:shd w:val="clear" w:color="auto" w:fill="FFFFFF" w:themeFill="background1"/>
            <w:vAlign w:val="center"/>
          </w:tcPr>
          <w:p w:rsidR="007612F7" w:rsidRDefault="007612F7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名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7612F7" w:rsidRDefault="007612F7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7612F7" w:rsidRDefault="007612F7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1137" w:type="dxa"/>
            <w:shd w:val="clear" w:color="auto" w:fill="FFFFFF" w:themeFill="background1"/>
          </w:tcPr>
          <w:p w:rsidR="007612F7" w:rsidRDefault="007612F7" w:rsidP="00392869">
            <w:pPr>
              <w:spacing w:line="240" w:lineRule="auto"/>
              <w:jc w:val="center"/>
              <w:rPr>
                <w:rFonts w:ascii="微软雅黑" w:hAnsi="微软雅黑" w:cs="宋体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是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否必填</w:t>
            </w:r>
          </w:p>
        </w:tc>
      </w:tr>
      <w:tr w:rsidR="0017591B" w:rsidTr="008C5CFA">
        <w:trPr>
          <w:trHeight w:val="454"/>
          <w:jc w:val="center"/>
        </w:trPr>
        <w:tc>
          <w:tcPr>
            <w:tcW w:w="2552" w:type="dxa"/>
            <w:gridSpan w:val="2"/>
            <w:vAlign w:val="center"/>
          </w:tcPr>
          <w:p w:rsidR="0017591B" w:rsidRDefault="0017591B" w:rsidP="00392869">
            <w:pPr>
              <w:spacing w:line="240" w:lineRule="auto"/>
              <w:jc w:val="center"/>
              <w:rPr>
                <w:rFonts w:ascii="微软雅黑" w:hAnsi="微软雅黑" w:cs="Arial"/>
                <w:sz w:val="20"/>
                <w:szCs w:val="20"/>
                <w:lang w:val="en-AU"/>
              </w:rPr>
            </w:pPr>
            <w:r>
              <w:rPr>
                <w:rFonts w:ascii="微软雅黑" w:hAnsi="微软雅黑" w:cs="Arial" w:hint="eastAsia"/>
                <w:sz w:val="20"/>
                <w:szCs w:val="20"/>
                <w:lang w:val="en-AU"/>
              </w:rPr>
              <w:t>total</w:t>
            </w:r>
          </w:p>
        </w:tc>
        <w:tc>
          <w:tcPr>
            <w:tcW w:w="992" w:type="dxa"/>
            <w:vAlign w:val="center"/>
          </w:tcPr>
          <w:p w:rsidR="0017591B" w:rsidRDefault="00293751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string</w:t>
            </w:r>
          </w:p>
        </w:tc>
        <w:tc>
          <w:tcPr>
            <w:tcW w:w="3402" w:type="dxa"/>
            <w:vAlign w:val="center"/>
          </w:tcPr>
          <w:p w:rsidR="0017591B" w:rsidRDefault="00345654" w:rsidP="00236DAE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人物</w:t>
            </w:r>
            <w:r>
              <w:rPr>
                <w:rFonts w:ascii="微软雅黑" w:hAnsi="微软雅黑" w:cstheme="minorBidi"/>
                <w:sz w:val="20"/>
                <w:szCs w:val="20"/>
              </w:rPr>
              <w:t>总</w:t>
            </w:r>
            <w:r w:rsidR="00236DAE">
              <w:rPr>
                <w:rFonts w:ascii="微软雅黑" w:hAnsi="微软雅黑" w:cstheme="minorBidi" w:hint="eastAsia"/>
                <w:sz w:val="20"/>
                <w:szCs w:val="20"/>
              </w:rPr>
              <w:t>数量</w:t>
            </w:r>
          </w:p>
        </w:tc>
        <w:tc>
          <w:tcPr>
            <w:tcW w:w="1137" w:type="dxa"/>
          </w:tcPr>
          <w:p w:rsidR="0017591B" w:rsidRDefault="00187148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是</w:t>
            </w:r>
          </w:p>
        </w:tc>
      </w:tr>
      <w:tr w:rsidR="007612F7" w:rsidTr="008C5CFA">
        <w:trPr>
          <w:trHeight w:val="454"/>
          <w:jc w:val="center"/>
        </w:trPr>
        <w:tc>
          <w:tcPr>
            <w:tcW w:w="2552" w:type="dxa"/>
            <w:gridSpan w:val="2"/>
            <w:vAlign w:val="center"/>
          </w:tcPr>
          <w:p w:rsidR="007612F7" w:rsidRDefault="007612F7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cs="Arial" w:hint="eastAsia"/>
                <w:sz w:val="20"/>
                <w:szCs w:val="20"/>
                <w:lang w:val="en-AU"/>
              </w:rPr>
              <w:t>returnCode</w:t>
            </w:r>
            <w:proofErr w:type="spellEnd"/>
          </w:p>
        </w:tc>
        <w:tc>
          <w:tcPr>
            <w:tcW w:w="992" w:type="dxa"/>
            <w:vAlign w:val="center"/>
          </w:tcPr>
          <w:p w:rsidR="007612F7" w:rsidRDefault="007612F7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string</w:t>
            </w:r>
          </w:p>
        </w:tc>
        <w:tc>
          <w:tcPr>
            <w:tcW w:w="3402" w:type="dxa"/>
            <w:vAlign w:val="center"/>
          </w:tcPr>
          <w:p w:rsidR="007612F7" w:rsidRDefault="007612F7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-1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ab/>
              <w:t>系统异常</w:t>
            </w:r>
          </w:p>
          <w:p w:rsidR="007612F7" w:rsidRDefault="007612F7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000000 成功</w:t>
            </w:r>
          </w:p>
          <w:p w:rsidR="007612F7" w:rsidRDefault="007612F7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200001 认证失败</w:t>
            </w:r>
          </w:p>
          <w:p w:rsidR="007612F7" w:rsidRDefault="007612F7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200002 参数格式错误</w:t>
            </w:r>
          </w:p>
          <w:p w:rsidR="00DE26E5" w:rsidRDefault="00246A2F" w:rsidP="00246A2F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20000</w:t>
            </w:r>
            <w:r>
              <w:rPr>
                <w:rFonts w:ascii="微软雅黑" w:hAnsi="微软雅黑" w:cstheme="minorBidi"/>
                <w:sz w:val="20"/>
                <w:szCs w:val="20"/>
              </w:rPr>
              <w:t>3</w:t>
            </w:r>
            <w:r w:rsidR="00DE26E5">
              <w:rPr>
                <w:rFonts w:ascii="微软雅黑" w:hAnsi="微软雅黑" w:cstheme="minorBidi" w:hint="eastAsia"/>
                <w:sz w:val="20"/>
                <w:szCs w:val="20"/>
              </w:rPr>
              <w:t>请求</w:t>
            </w:r>
            <w:r w:rsidR="00090505">
              <w:rPr>
                <w:rFonts w:ascii="微软雅黑" w:hAnsi="微软雅黑" w:cstheme="minorBidi" w:hint="eastAsia"/>
                <w:sz w:val="20"/>
                <w:szCs w:val="20"/>
              </w:rPr>
              <w:t>过于</w:t>
            </w:r>
            <w:r w:rsidR="00DE26E5">
              <w:rPr>
                <w:rFonts w:ascii="微软雅黑" w:hAnsi="微软雅黑" w:cstheme="minorBidi" w:hint="eastAsia"/>
                <w:sz w:val="20"/>
                <w:szCs w:val="20"/>
              </w:rPr>
              <w:t>频繁</w:t>
            </w:r>
          </w:p>
        </w:tc>
        <w:tc>
          <w:tcPr>
            <w:tcW w:w="1137" w:type="dxa"/>
          </w:tcPr>
          <w:p w:rsidR="007612F7" w:rsidRDefault="007612F7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是</w:t>
            </w:r>
          </w:p>
        </w:tc>
      </w:tr>
      <w:tr w:rsidR="000577E6" w:rsidTr="008C5CFA">
        <w:trPr>
          <w:trHeight w:val="454"/>
          <w:jc w:val="center"/>
        </w:trPr>
        <w:tc>
          <w:tcPr>
            <w:tcW w:w="1327" w:type="dxa"/>
            <w:vMerge w:val="restart"/>
            <w:vAlign w:val="center"/>
          </w:tcPr>
          <w:p w:rsidR="000577E6" w:rsidRDefault="000577E6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stars</w:t>
            </w:r>
          </w:p>
        </w:tc>
        <w:tc>
          <w:tcPr>
            <w:tcW w:w="1225" w:type="dxa"/>
            <w:vAlign w:val="center"/>
          </w:tcPr>
          <w:p w:rsidR="000577E6" w:rsidRDefault="000577E6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id</w:t>
            </w:r>
          </w:p>
        </w:tc>
        <w:tc>
          <w:tcPr>
            <w:tcW w:w="992" w:type="dxa"/>
            <w:vAlign w:val="center"/>
          </w:tcPr>
          <w:p w:rsidR="000577E6" w:rsidRDefault="000577E6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tring</w:t>
            </w:r>
          </w:p>
        </w:tc>
        <w:tc>
          <w:tcPr>
            <w:tcW w:w="3402" w:type="dxa"/>
            <w:vAlign w:val="center"/>
          </w:tcPr>
          <w:p w:rsidR="000577E6" w:rsidRDefault="000577E6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人物ID</w:t>
            </w:r>
          </w:p>
        </w:tc>
        <w:tc>
          <w:tcPr>
            <w:tcW w:w="1137" w:type="dxa"/>
          </w:tcPr>
          <w:p w:rsidR="000577E6" w:rsidRDefault="000577E6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是</w:t>
            </w:r>
          </w:p>
        </w:tc>
      </w:tr>
      <w:tr w:rsidR="000577E6" w:rsidTr="008C5CFA">
        <w:trPr>
          <w:trHeight w:val="454"/>
          <w:jc w:val="center"/>
        </w:trPr>
        <w:tc>
          <w:tcPr>
            <w:tcW w:w="1327" w:type="dxa"/>
            <w:vMerge/>
            <w:vAlign w:val="center"/>
          </w:tcPr>
          <w:p w:rsidR="000577E6" w:rsidRDefault="000577E6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</w:p>
        </w:tc>
        <w:tc>
          <w:tcPr>
            <w:tcW w:w="1225" w:type="dxa"/>
            <w:vAlign w:val="center"/>
          </w:tcPr>
          <w:p w:rsidR="000577E6" w:rsidRDefault="000577E6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name</w:t>
            </w:r>
          </w:p>
        </w:tc>
        <w:tc>
          <w:tcPr>
            <w:tcW w:w="992" w:type="dxa"/>
            <w:vAlign w:val="center"/>
          </w:tcPr>
          <w:p w:rsidR="000577E6" w:rsidRDefault="000577E6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tring</w:t>
            </w:r>
          </w:p>
        </w:tc>
        <w:tc>
          <w:tcPr>
            <w:tcW w:w="3402" w:type="dxa"/>
            <w:vAlign w:val="center"/>
          </w:tcPr>
          <w:p w:rsidR="000577E6" w:rsidRDefault="000577E6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人物中文名称</w:t>
            </w:r>
          </w:p>
        </w:tc>
        <w:tc>
          <w:tcPr>
            <w:tcW w:w="1137" w:type="dxa"/>
          </w:tcPr>
          <w:p w:rsidR="000577E6" w:rsidRDefault="000577E6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是</w:t>
            </w:r>
          </w:p>
        </w:tc>
      </w:tr>
      <w:tr w:rsidR="000577E6" w:rsidTr="008C5CFA">
        <w:trPr>
          <w:trHeight w:val="454"/>
          <w:jc w:val="center"/>
        </w:trPr>
        <w:tc>
          <w:tcPr>
            <w:tcW w:w="1327" w:type="dxa"/>
            <w:vMerge/>
            <w:vAlign w:val="center"/>
          </w:tcPr>
          <w:p w:rsidR="000577E6" w:rsidRDefault="000577E6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</w:p>
        </w:tc>
        <w:tc>
          <w:tcPr>
            <w:tcW w:w="1225" w:type="dxa"/>
            <w:vAlign w:val="center"/>
          </w:tcPr>
          <w:p w:rsidR="000577E6" w:rsidRDefault="00FF771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proofErr w:type="spellStart"/>
            <w:r w:rsidRPr="00FF771B">
              <w:rPr>
                <w:rFonts w:ascii="微软雅黑" w:hAnsi="微软雅黑" w:cstheme="minorBidi"/>
                <w:sz w:val="20"/>
                <w:szCs w:val="20"/>
              </w:rPr>
              <w:t>hPhoto</w:t>
            </w:r>
            <w:proofErr w:type="spellEnd"/>
          </w:p>
        </w:tc>
        <w:tc>
          <w:tcPr>
            <w:tcW w:w="992" w:type="dxa"/>
            <w:vAlign w:val="center"/>
          </w:tcPr>
          <w:p w:rsidR="000577E6" w:rsidRDefault="000577E6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tring</w:t>
            </w:r>
          </w:p>
        </w:tc>
        <w:tc>
          <w:tcPr>
            <w:tcW w:w="3402" w:type="dxa"/>
            <w:vAlign w:val="center"/>
          </w:tcPr>
          <w:p w:rsidR="000577E6" w:rsidRDefault="000577E6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人物</w:t>
            </w:r>
            <w:r w:rsidR="008B5DF1">
              <w:rPr>
                <w:rFonts w:ascii="微软雅黑" w:hAnsi="微软雅黑" w:cstheme="minorBidi" w:hint="eastAsia"/>
                <w:sz w:val="20"/>
                <w:szCs w:val="20"/>
              </w:rPr>
              <w:t>横向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头像路径</w:t>
            </w:r>
          </w:p>
        </w:tc>
        <w:tc>
          <w:tcPr>
            <w:tcW w:w="1137" w:type="dxa"/>
          </w:tcPr>
          <w:p w:rsidR="000577E6" w:rsidRDefault="00BD7531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否</w:t>
            </w:r>
          </w:p>
        </w:tc>
      </w:tr>
      <w:tr w:rsidR="000577E6" w:rsidTr="008C5CFA">
        <w:trPr>
          <w:trHeight w:val="454"/>
          <w:jc w:val="center"/>
        </w:trPr>
        <w:tc>
          <w:tcPr>
            <w:tcW w:w="1327" w:type="dxa"/>
            <w:vMerge/>
            <w:vAlign w:val="center"/>
          </w:tcPr>
          <w:p w:rsidR="000577E6" w:rsidRDefault="000577E6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</w:p>
        </w:tc>
        <w:tc>
          <w:tcPr>
            <w:tcW w:w="1225" w:type="dxa"/>
            <w:vAlign w:val="center"/>
          </w:tcPr>
          <w:p w:rsidR="000577E6" w:rsidRDefault="00FF771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proofErr w:type="spellStart"/>
            <w:r w:rsidRPr="00FF771B">
              <w:rPr>
                <w:rFonts w:ascii="微软雅黑" w:hAnsi="微软雅黑" w:cstheme="minorBidi"/>
                <w:sz w:val="20"/>
                <w:szCs w:val="20"/>
              </w:rPr>
              <w:t>vPhoto</w:t>
            </w:r>
            <w:proofErr w:type="spellEnd"/>
          </w:p>
        </w:tc>
        <w:tc>
          <w:tcPr>
            <w:tcW w:w="992" w:type="dxa"/>
            <w:vAlign w:val="center"/>
          </w:tcPr>
          <w:p w:rsidR="000577E6" w:rsidRDefault="00BD7531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tring</w:t>
            </w:r>
          </w:p>
        </w:tc>
        <w:tc>
          <w:tcPr>
            <w:tcW w:w="3402" w:type="dxa"/>
            <w:vAlign w:val="center"/>
          </w:tcPr>
          <w:p w:rsidR="000577E6" w:rsidRDefault="008B5DF1" w:rsidP="008B5DF1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人物竖向头像路径</w:t>
            </w:r>
          </w:p>
        </w:tc>
        <w:tc>
          <w:tcPr>
            <w:tcW w:w="1137" w:type="dxa"/>
          </w:tcPr>
          <w:p w:rsidR="000577E6" w:rsidRDefault="00BD7531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否</w:t>
            </w:r>
          </w:p>
        </w:tc>
      </w:tr>
    </w:tbl>
    <w:p w:rsidR="00924246" w:rsidRDefault="00924246" w:rsidP="00924246">
      <w:pPr>
        <w:pStyle w:val="1"/>
        <w:rPr>
          <w:rFonts w:ascii="微软雅黑" w:eastAsia="微软雅黑" w:hAnsi="微软雅黑"/>
        </w:rPr>
      </w:pPr>
      <w:bookmarkStart w:id="41" w:name="_Toc450224859"/>
      <w:r>
        <w:rPr>
          <w:rFonts w:ascii="微软雅黑" w:eastAsia="微软雅黑" w:hAnsi="微软雅黑" w:hint="eastAsia"/>
        </w:rPr>
        <w:t>版权输出</w:t>
      </w:r>
      <w:bookmarkEnd w:id="41"/>
    </w:p>
    <w:p w:rsidR="00856EAB" w:rsidRDefault="003B0EA8" w:rsidP="00856EAB">
      <w:pPr>
        <w:pStyle w:val="2"/>
        <w:rPr>
          <w:rFonts w:ascii="微软雅黑" w:eastAsia="微软雅黑" w:hAnsi="微软雅黑"/>
        </w:rPr>
      </w:pPr>
      <w:bookmarkStart w:id="42" w:name="_Toc450224860"/>
      <w:r>
        <w:rPr>
          <w:rFonts w:ascii="微软雅黑" w:eastAsia="微软雅黑" w:hAnsi="微软雅黑" w:hint="eastAsia"/>
        </w:rPr>
        <w:t>版权</w:t>
      </w:r>
      <w:r w:rsidR="00856EAB">
        <w:rPr>
          <w:rFonts w:ascii="微软雅黑" w:eastAsia="微软雅黑" w:hAnsi="微软雅黑" w:hint="eastAsia"/>
        </w:rPr>
        <w:t>输出接口</w:t>
      </w:r>
      <w:bookmarkEnd w:id="42"/>
    </w:p>
    <w:p w:rsidR="00856EAB" w:rsidRDefault="00856EAB" w:rsidP="00856EAB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43" w:name="_Toc450224861"/>
      <w:r>
        <w:rPr>
          <w:rFonts w:ascii="微软雅黑" w:eastAsia="微软雅黑" w:hAnsi="微软雅黑" w:hint="eastAsia"/>
        </w:rPr>
        <w:t>概述</w:t>
      </w:r>
      <w:bookmarkEnd w:id="43"/>
    </w:p>
    <w:p w:rsidR="00856EAB" w:rsidRPr="003B6037" w:rsidRDefault="00856EAB" w:rsidP="00856EAB">
      <w:r>
        <w:rPr>
          <w:rFonts w:hint="eastAsia"/>
        </w:rPr>
        <w:tab/>
        <w:t>MAM</w:t>
      </w:r>
      <w:r>
        <w:rPr>
          <w:rFonts w:hint="eastAsia"/>
        </w:rPr>
        <w:t>根据请求参数返回</w:t>
      </w:r>
      <w:r w:rsidR="009D74E7">
        <w:rPr>
          <w:rFonts w:hint="eastAsia"/>
        </w:rPr>
        <w:t>版权是否可以使用</w:t>
      </w:r>
      <w:r>
        <w:rPr>
          <w:rFonts w:hint="eastAsia"/>
        </w:rPr>
        <w:t>。</w:t>
      </w:r>
    </w:p>
    <w:p w:rsidR="00856EAB" w:rsidRDefault="00856EAB" w:rsidP="00856EAB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44" w:name="_Toc450224862"/>
      <w:r>
        <w:rPr>
          <w:rFonts w:ascii="微软雅黑" w:eastAsia="微软雅黑" w:hAnsi="微软雅黑" w:hint="eastAsia"/>
        </w:rPr>
        <w:lastRenderedPageBreak/>
        <w:t>接口调用方式</w:t>
      </w:r>
      <w:bookmarkEnd w:id="44"/>
    </w:p>
    <w:p w:rsidR="00856EAB" w:rsidRPr="00562712" w:rsidRDefault="00856EAB" w:rsidP="00856EAB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</w:rPr>
      </w:pPr>
      <w:r w:rsidRPr="00562712">
        <w:rPr>
          <w:rFonts w:ascii="微软雅黑" w:eastAsia="微软雅黑" w:hAnsi="微软雅黑" w:hint="eastAsia"/>
          <w:sz w:val="24"/>
          <w:szCs w:val="24"/>
        </w:rPr>
        <w:t>接口采用http协议和</w:t>
      </w:r>
      <w:r w:rsidR="00800F83">
        <w:rPr>
          <w:rFonts w:ascii="微软雅黑" w:eastAsia="微软雅黑" w:hAnsi="微软雅黑" w:hint="eastAsia"/>
          <w:sz w:val="24"/>
          <w:szCs w:val="24"/>
        </w:rPr>
        <w:t>Get</w:t>
      </w:r>
      <w:r w:rsidRPr="00562712">
        <w:rPr>
          <w:rFonts w:ascii="微软雅黑" w:eastAsia="微软雅黑" w:hAnsi="微软雅黑" w:hint="eastAsia"/>
          <w:sz w:val="24"/>
          <w:szCs w:val="24"/>
        </w:rPr>
        <w:t>方式。</w:t>
      </w:r>
    </w:p>
    <w:p w:rsidR="00856EAB" w:rsidRDefault="00856EAB" w:rsidP="00856EAB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请求地址中间不能含空格，</w:t>
      </w:r>
      <w:r>
        <w:rPr>
          <w:rFonts w:ascii="微软雅黑" w:eastAsia="微软雅黑" w:hAnsi="微软雅黑"/>
          <w:sz w:val="24"/>
          <w:szCs w:val="24"/>
        </w:rPr>
        <w:t>参数名区分大小</w:t>
      </w:r>
      <w:r>
        <w:rPr>
          <w:rFonts w:ascii="微软雅黑" w:eastAsia="微软雅黑" w:hAnsi="微软雅黑" w:hint="eastAsia"/>
          <w:sz w:val="24"/>
          <w:szCs w:val="24"/>
        </w:rPr>
        <w:t>写。</w:t>
      </w:r>
    </w:p>
    <w:p w:rsidR="00856EAB" w:rsidRDefault="00856EAB" w:rsidP="00856EAB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</w:rPr>
        <w:t>接口调用</w:t>
      </w:r>
      <w:r>
        <w:rPr>
          <w:rFonts w:ascii="微软雅黑" w:eastAsia="微软雅黑" w:hAnsi="微软雅黑"/>
          <w:sz w:val="24"/>
          <w:szCs w:val="24"/>
        </w:rPr>
        <w:t>地址为：</w:t>
      </w:r>
      <w:hyperlink r:id="rId22" w:history="1">
        <w:r w:rsidR="005D0E65" w:rsidRPr="009C18E0">
          <w:rPr>
            <w:rStyle w:val="af4"/>
            <w:rFonts w:ascii="微软雅黑" w:eastAsia="微软雅黑" w:hAnsi="微软雅黑" w:hint="eastAsia"/>
            <w:sz w:val="24"/>
            <w:szCs w:val="24"/>
            <w:shd w:val="clear" w:color="auto" w:fill="FFFFFF"/>
          </w:rPr>
          <w:t>http://221.181.100.51:8088/mam-admin/json/</w:t>
        </w:r>
        <w:r w:rsidR="005D0E65" w:rsidRPr="009C18E0">
          <w:rPr>
            <w:rStyle w:val="af4"/>
            <w:rFonts w:ascii="微软雅黑" w:eastAsia="微软雅黑" w:hAnsi="微软雅黑"/>
            <w:sz w:val="24"/>
            <w:szCs w:val="24"/>
            <w:shd w:val="clear" w:color="auto" w:fill="FFFFFF"/>
          </w:rPr>
          <w:t>copyright</w:t>
        </w:r>
      </w:hyperlink>
      <w:r w:rsidR="005D0E65">
        <w:rPr>
          <w:rStyle w:val="af4"/>
          <w:rFonts w:ascii="微软雅黑" w:eastAsia="微软雅黑" w:hAnsi="微软雅黑"/>
          <w:sz w:val="24"/>
          <w:szCs w:val="24"/>
          <w:shd w:val="clear" w:color="auto" w:fill="FFFFFF"/>
        </w:rPr>
        <w:t>Servlet</w:t>
      </w:r>
    </w:p>
    <w:p w:rsidR="00856EAB" w:rsidRDefault="00856EAB" w:rsidP="00856EAB">
      <w:pPr>
        <w:pStyle w:val="ItemList"/>
        <w:numPr>
          <w:ilvl w:val="0"/>
          <w:numId w:val="0"/>
        </w:numPr>
        <w:tabs>
          <w:tab w:val="clear" w:pos="2126"/>
        </w:tabs>
        <w:ind w:left="156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接口调用</w:t>
      </w:r>
      <w:r>
        <w:rPr>
          <w:rFonts w:ascii="微软雅黑" w:eastAsia="微软雅黑" w:hAnsi="微软雅黑"/>
          <w:sz w:val="24"/>
          <w:szCs w:val="24"/>
        </w:rPr>
        <w:t>示例：</w:t>
      </w:r>
      <w:hyperlink r:id="rId23" w:history="1">
        <w:r w:rsidR="005C2037" w:rsidRPr="009C18E0">
          <w:rPr>
            <w:rStyle w:val="af4"/>
            <w:rFonts w:ascii="微软雅黑" w:eastAsia="微软雅黑" w:hAnsi="微软雅黑"/>
            <w:sz w:val="24"/>
            <w:szCs w:val="24"/>
          </w:rPr>
          <w:t>http://221.181.100.51:8088/</w:t>
        </w:r>
        <w:r w:rsidR="005C2037" w:rsidRPr="009C18E0">
          <w:rPr>
            <w:rStyle w:val="af4"/>
            <w:rFonts w:ascii="微软雅黑" w:eastAsia="微软雅黑" w:hAnsi="微软雅黑" w:hint="eastAsia"/>
            <w:sz w:val="24"/>
            <w:szCs w:val="24"/>
          </w:rPr>
          <w:t>mam</w:t>
        </w:r>
        <w:r w:rsidR="005C2037" w:rsidRPr="009C18E0">
          <w:rPr>
            <w:rStyle w:val="af4"/>
            <w:rFonts w:ascii="微软雅黑" w:eastAsia="微软雅黑" w:hAnsi="微软雅黑"/>
            <w:sz w:val="24"/>
            <w:szCs w:val="24"/>
          </w:rPr>
          <w:t>-admin/json/copyrightServlet?</w:t>
        </w:r>
        <w:r w:rsidR="005C2037" w:rsidRPr="009C18E0">
          <w:rPr>
            <w:rStyle w:val="af4"/>
            <w:rFonts w:ascii="微软雅黑" w:eastAsia="微软雅黑" w:hAnsi="微软雅黑" w:hint="eastAsia"/>
            <w:sz w:val="24"/>
            <w:szCs w:val="24"/>
          </w:rPr>
          <w:t>area</w:t>
        </w:r>
        <w:r w:rsidR="005C2037" w:rsidRPr="009C18E0">
          <w:rPr>
            <w:rStyle w:val="af4"/>
            <w:rFonts w:ascii="微软雅黑" w:eastAsia="微软雅黑" w:hAnsi="微软雅黑"/>
            <w:sz w:val="24"/>
            <w:szCs w:val="24"/>
          </w:rPr>
          <w:t>=</w:t>
        </w:r>
        <w:r w:rsidR="005C2037" w:rsidRPr="009C18E0">
          <w:rPr>
            <w:rStyle w:val="af4"/>
            <w:rFonts w:ascii="微软雅黑" w:eastAsia="微软雅黑" w:hAnsi="微软雅黑" w:hint="eastAsia"/>
            <w:sz w:val="24"/>
            <w:szCs w:val="24"/>
          </w:rPr>
          <w:t>0&amp;terminal=1</w:t>
        </w:r>
      </w:hyperlink>
    </w:p>
    <w:p w:rsidR="00856EAB" w:rsidRDefault="00856EAB" w:rsidP="00856EAB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45" w:name="_Toc450224863"/>
      <w:r>
        <w:rPr>
          <w:rFonts w:ascii="微软雅黑" w:eastAsia="微软雅黑" w:hAnsi="微软雅黑" w:hint="eastAsia"/>
        </w:rPr>
        <w:t>接口处理流程</w:t>
      </w:r>
      <w:bookmarkEnd w:id="45"/>
    </w:p>
    <w:p w:rsidR="00856EAB" w:rsidRDefault="00875E27" w:rsidP="00856EAB">
      <w:pPr>
        <w:jc w:val="center"/>
      </w:pPr>
      <w:r>
        <w:rPr>
          <w:rFonts w:ascii="微软雅黑" w:hAnsi="微软雅黑"/>
        </w:rPr>
      </w:r>
      <w:r>
        <w:rPr>
          <w:rFonts w:ascii="微软雅黑" w:hAnsi="微软雅黑"/>
        </w:rPr>
        <w:pict>
          <v:group id="_x0000_s1043" editas="canvas" style="width:265.85pt;height:229.7pt;mso-position-horizontal-relative:char;mso-position-vertical-relative:line" coordorigin="4192,4732" coordsize="4200,3629">
            <o:lock v:ext="edit" aspectratio="t"/>
            <v:shape id="_x0000_s1044" type="#_x0000_t75" style="position:absolute;left:4192;top:4732;width:4200;height:3629" o:preferrelative="f">
              <v:fill o:detectmouseclick="t"/>
              <v:path o:extrusionok="t" o:connecttype="none"/>
              <o:lock v:ext="edit" text="t"/>
            </v:shape>
            <v:shape id="_x0000_s1046" type="#_x0000_t75" style="position:absolute;left:4286;top:4836;width:3993;height:3294">
              <v:imagedata r:id="rId24" o:title=""/>
            </v:shape>
            <w10:wrap type="none"/>
            <w10:anchorlock/>
          </v:group>
          <o:OLEObject Type="Embed" ProgID="Visio.Drawing.15" ShapeID="_x0000_s1046" DrawAspect="Content" ObjectID="_1545633705" r:id="rId25"/>
        </w:pict>
      </w:r>
    </w:p>
    <w:p w:rsidR="00856EAB" w:rsidRDefault="00856EAB" w:rsidP="00856EAB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46" w:name="_Toc450224864"/>
      <w:r>
        <w:rPr>
          <w:rFonts w:ascii="微软雅黑" w:eastAsia="微软雅黑" w:hAnsi="微软雅黑" w:hint="eastAsia"/>
        </w:rPr>
        <w:t>请求参数说明</w:t>
      </w:r>
      <w:bookmarkEnd w:id="46"/>
    </w:p>
    <w:tbl>
      <w:tblPr>
        <w:tblW w:w="73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992"/>
        <w:gridCol w:w="3402"/>
        <w:gridCol w:w="1137"/>
      </w:tblGrid>
      <w:tr w:rsidR="00856EAB" w:rsidTr="00392869">
        <w:trPr>
          <w:trHeight w:val="398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名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1137" w:type="dxa"/>
            <w:shd w:val="clear" w:color="auto" w:fill="FFFFFF" w:themeFill="background1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="宋体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是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否必填</w:t>
            </w:r>
          </w:p>
        </w:tc>
      </w:tr>
      <w:tr w:rsidR="00856EAB" w:rsidTr="00392869">
        <w:trPr>
          <w:trHeight w:val="454"/>
          <w:jc w:val="center"/>
        </w:trPr>
        <w:tc>
          <w:tcPr>
            <w:tcW w:w="1804" w:type="dxa"/>
            <w:vAlign w:val="center"/>
          </w:tcPr>
          <w:p w:rsidR="00856EAB" w:rsidRDefault="00A35B8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a</w:t>
            </w:r>
            <w:r w:rsidR="00C11021">
              <w:rPr>
                <w:rFonts w:ascii="微软雅黑" w:hAnsi="微软雅黑" w:cstheme="minorBidi" w:hint="eastAsia"/>
                <w:sz w:val="20"/>
                <w:szCs w:val="20"/>
              </w:rPr>
              <w:t>rea</w:t>
            </w:r>
          </w:p>
        </w:tc>
        <w:tc>
          <w:tcPr>
            <w:tcW w:w="992" w:type="dxa"/>
            <w:vAlign w:val="center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string</w:t>
            </w:r>
          </w:p>
        </w:tc>
        <w:tc>
          <w:tcPr>
            <w:tcW w:w="3402" w:type="dxa"/>
            <w:vAlign w:val="center"/>
          </w:tcPr>
          <w:p w:rsidR="00856EAB" w:rsidRDefault="003424C7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地域</w:t>
            </w:r>
          </w:p>
        </w:tc>
        <w:tc>
          <w:tcPr>
            <w:tcW w:w="1137" w:type="dxa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是</w:t>
            </w:r>
          </w:p>
        </w:tc>
      </w:tr>
      <w:tr w:rsidR="00856EAB" w:rsidTr="00392869">
        <w:trPr>
          <w:trHeight w:val="454"/>
          <w:jc w:val="center"/>
        </w:trPr>
        <w:tc>
          <w:tcPr>
            <w:tcW w:w="1804" w:type="dxa"/>
            <w:vAlign w:val="center"/>
          </w:tcPr>
          <w:p w:rsidR="00856EAB" w:rsidRDefault="00136CC3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terminal</w:t>
            </w:r>
          </w:p>
        </w:tc>
        <w:tc>
          <w:tcPr>
            <w:tcW w:w="992" w:type="dxa"/>
            <w:vAlign w:val="center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string</w:t>
            </w:r>
          </w:p>
        </w:tc>
        <w:tc>
          <w:tcPr>
            <w:tcW w:w="3402" w:type="dxa"/>
            <w:vAlign w:val="center"/>
          </w:tcPr>
          <w:p w:rsidR="00856EAB" w:rsidRPr="00C57E5F" w:rsidRDefault="00400F13" w:rsidP="00D73845">
            <w:pPr>
              <w:rPr>
                <w:rFonts w:ascii="微软雅黑" w:hAnsi="微软雅黑" w:cstheme="minorBidi"/>
                <w:sz w:val="20"/>
                <w:szCs w:val="20"/>
              </w:rPr>
            </w:pPr>
            <w:r w:rsidRPr="00C57E5F">
              <w:rPr>
                <w:rFonts w:ascii="微软雅黑" w:hAnsi="微软雅黑" w:cstheme="minorBidi" w:hint="eastAsia"/>
                <w:sz w:val="20"/>
                <w:szCs w:val="20"/>
              </w:rPr>
              <w:t>使用</w:t>
            </w:r>
            <w:r w:rsidR="00BC7946" w:rsidRPr="00C57E5F">
              <w:rPr>
                <w:rFonts w:ascii="微软雅黑" w:hAnsi="微软雅黑" w:cstheme="minorBidi" w:hint="eastAsia"/>
                <w:sz w:val="20"/>
                <w:szCs w:val="20"/>
              </w:rPr>
              <w:t>终端</w:t>
            </w:r>
            <w:r w:rsidR="00256E97" w:rsidRPr="00C57E5F">
              <w:rPr>
                <w:rFonts w:ascii="微软雅黑" w:hAnsi="微软雅黑" w:cstheme="minorBidi" w:hint="eastAsia"/>
                <w:sz w:val="20"/>
                <w:szCs w:val="20"/>
              </w:rPr>
              <w:t>（</w:t>
            </w:r>
            <w:r w:rsidR="0059621E" w:rsidRPr="00C57E5F">
              <w:rPr>
                <w:rFonts w:ascii="微软雅黑" w:hAnsi="微软雅黑" w:cstheme="minorBidi"/>
                <w:sz w:val="20"/>
                <w:szCs w:val="20"/>
              </w:rPr>
              <w:t>1</w:t>
            </w:r>
            <w:r w:rsidR="008F12FE">
              <w:rPr>
                <w:rFonts w:ascii="微软雅黑" w:hAnsi="微软雅黑" w:cstheme="minorBidi" w:hint="eastAsia"/>
                <w:sz w:val="20"/>
                <w:szCs w:val="20"/>
              </w:rPr>
              <w:t>、</w:t>
            </w:r>
            <w:r w:rsidR="0059621E" w:rsidRPr="00C57E5F">
              <w:rPr>
                <w:rFonts w:ascii="微软雅黑" w:hAnsi="微软雅黑" w:cstheme="minorBidi" w:hint="eastAsia"/>
                <w:sz w:val="20"/>
                <w:szCs w:val="20"/>
              </w:rPr>
              <w:t>全平台，</w:t>
            </w:r>
            <w:r w:rsidR="0059621E" w:rsidRPr="00C57E5F">
              <w:rPr>
                <w:rFonts w:ascii="微软雅黑" w:hAnsi="微软雅黑" w:cstheme="minorBidi"/>
                <w:sz w:val="20"/>
                <w:szCs w:val="20"/>
              </w:rPr>
              <w:t>2</w:t>
            </w:r>
            <w:r w:rsidR="008F12FE">
              <w:rPr>
                <w:rFonts w:ascii="微软雅黑" w:hAnsi="微软雅黑" w:cstheme="minorBidi" w:hint="eastAsia"/>
                <w:sz w:val="20"/>
                <w:szCs w:val="20"/>
              </w:rPr>
              <w:t>、</w:t>
            </w:r>
            <w:r w:rsidR="0059621E" w:rsidRPr="00C57E5F">
              <w:rPr>
                <w:rFonts w:ascii="微软雅黑" w:hAnsi="微软雅黑" w:cstheme="minorBidi" w:hint="eastAsia"/>
                <w:sz w:val="20"/>
                <w:szCs w:val="20"/>
              </w:rPr>
              <w:t>手机终端，</w:t>
            </w:r>
            <w:r w:rsidR="0059621E" w:rsidRPr="00C57E5F">
              <w:rPr>
                <w:rFonts w:ascii="微软雅黑" w:hAnsi="微软雅黑" w:cstheme="minorBidi"/>
                <w:sz w:val="20"/>
                <w:szCs w:val="20"/>
              </w:rPr>
              <w:lastRenderedPageBreak/>
              <w:t>3</w:t>
            </w:r>
            <w:r w:rsidR="008F12FE">
              <w:rPr>
                <w:rFonts w:ascii="微软雅黑" w:hAnsi="微软雅黑" w:cstheme="minorBidi" w:hint="eastAsia"/>
                <w:sz w:val="20"/>
                <w:szCs w:val="20"/>
              </w:rPr>
              <w:t>、</w:t>
            </w:r>
            <w:r w:rsidR="0059621E" w:rsidRPr="00C57E5F">
              <w:rPr>
                <w:rFonts w:ascii="微软雅黑" w:hAnsi="微软雅黑" w:cstheme="minorBidi"/>
                <w:sz w:val="20"/>
                <w:szCs w:val="20"/>
              </w:rPr>
              <w:t>PC</w:t>
            </w:r>
            <w:r w:rsidR="0059621E" w:rsidRPr="00C57E5F">
              <w:rPr>
                <w:rFonts w:ascii="微软雅黑" w:hAnsi="微软雅黑" w:cstheme="minorBidi" w:hint="eastAsia"/>
                <w:sz w:val="20"/>
                <w:szCs w:val="20"/>
              </w:rPr>
              <w:t>，</w:t>
            </w:r>
            <w:r w:rsidR="0059621E" w:rsidRPr="00C57E5F">
              <w:rPr>
                <w:rFonts w:ascii="微软雅黑" w:hAnsi="微软雅黑" w:cstheme="minorBidi"/>
                <w:sz w:val="20"/>
                <w:szCs w:val="20"/>
              </w:rPr>
              <w:t>4</w:t>
            </w:r>
            <w:r w:rsidR="008F12FE">
              <w:rPr>
                <w:rFonts w:ascii="微软雅黑" w:hAnsi="微软雅黑" w:cstheme="minorBidi" w:hint="eastAsia"/>
                <w:sz w:val="20"/>
                <w:szCs w:val="20"/>
              </w:rPr>
              <w:t>、</w:t>
            </w:r>
            <w:proofErr w:type="spellStart"/>
            <w:r w:rsidR="0059621E" w:rsidRPr="00C57E5F">
              <w:rPr>
                <w:rFonts w:ascii="微软雅黑" w:hAnsi="微软雅黑" w:cstheme="minorBidi"/>
                <w:sz w:val="20"/>
                <w:szCs w:val="20"/>
              </w:rPr>
              <w:t>iptv</w:t>
            </w:r>
            <w:proofErr w:type="spellEnd"/>
            <w:r w:rsidR="0059621E" w:rsidRPr="00C57E5F">
              <w:rPr>
                <w:rFonts w:ascii="微软雅黑" w:hAnsi="微软雅黑" w:cstheme="minorBidi" w:hint="eastAsia"/>
                <w:sz w:val="20"/>
                <w:szCs w:val="20"/>
              </w:rPr>
              <w:t>，</w:t>
            </w:r>
            <w:r w:rsidR="0059621E" w:rsidRPr="00C57E5F">
              <w:rPr>
                <w:rFonts w:ascii="微软雅黑" w:hAnsi="微软雅黑" w:cstheme="minorBidi"/>
                <w:sz w:val="20"/>
                <w:szCs w:val="20"/>
              </w:rPr>
              <w:t>5</w:t>
            </w:r>
            <w:r w:rsidR="008F12FE">
              <w:rPr>
                <w:rFonts w:ascii="微软雅黑" w:hAnsi="微软雅黑" w:cstheme="minorBidi" w:hint="eastAsia"/>
                <w:sz w:val="20"/>
                <w:szCs w:val="20"/>
              </w:rPr>
              <w:t>、</w:t>
            </w:r>
            <w:r w:rsidR="0059621E" w:rsidRPr="00C57E5F">
              <w:rPr>
                <w:rFonts w:ascii="微软雅黑" w:hAnsi="微软雅黑" w:cstheme="minorBidi" w:hint="eastAsia"/>
                <w:sz w:val="20"/>
                <w:szCs w:val="20"/>
              </w:rPr>
              <w:t>平板，</w:t>
            </w:r>
            <w:r w:rsidR="0059621E" w:rsidRPr="00C57E5F">
              <w:rPr>
                <w:rFonts w:ascii="微软雅黑" w:hAnsi="微软雅黑" w:cstheme="minorBidi"/>
                <w:sz w:val="20"/>
                <w:szCs w:val="20"/>
              </w:rPr>
              <w:t>6</w:t>
            </w:r>
            <w:r w:rsidR="008F12FE">
              <w:rPr>
                <w:rFonts w:ascii="微软雅黑" w:hAnsi="微软雅黑" w:cstheme="minorBidi" w:hint="eastAsia"/>
                <w:sz w:val="20"/>
                <w:szCs w:val="20"/>
              </w:rPr>
              <w:t>、</w:t>
            </w:r>
            <w:r w:rsidR="0059621E" w:rsidRPr="00C57E5F">
              <w:rPr>
                <w:rFonts w:ascii="微软雅黑" w:hAnsi="微软雅黑" w:cstheme="minorBidi" w:hint="eastAsia"/>
                <w:sz w:val="20"/>
                <w:szCs w:val="20"/>
              </w:rPr>
              <w:t>数字有线网，</w:t>
            </w:r>
            <w:r w:rsidR="0059621E" w:rsidRPr="00C57E5F">
              <w:rPr>
                <w:rFonts w:ascii="微软雅黑" w:hAnsi="微软雅黑" w:cstheme="minorBidi"/>
                <w:sz w:val="20"/>
                <w:szCs w:val="20"/>
              </w:rPr>
              <w:t>7</w:t>
            </w:r>
            <w:r w:rsidR="008F12FE">
              <w:rPr>
                <w:rFonts w:ascii="微软雅黑" w:hAnsi="微软雅黑" w:cstheme="minorBidi" w:hint="eastAsia"/>
                <w:sz w:val="20"/>
                <w:szCs w:val="20"/>
              </w:rPr>
              <w:t>、</w:t>
            </w:r>
            <w:r w:rsidR="0059621E" w:rsidRPr="00C57E5F">
              <w:rPr>
                <w:rFonts w:ascii="微软雅黑" w:hAnsi="微软雅黑" w:cstheme="minorBidi" w:hint="eastAsia"/>
                <w:sz w:val="20"/>
                <w:szCs w:val="20"/>
              </w:rPr>
              <w:t>互联网电视</w:t>
            </w:r>
            <w:r w:rsidR="00256E97" w:rsidRPr="00C57E5F">
              <w:rPr>
                <w:rFonts w:ascii="微软雅黑" w:hAnsi="微软雅黑" w:cstheme="minorBidi" w:hint="eastAsia"/>
                <w:sz w:val="20"/>
                <w:szCs w:val="20"/>
              </w:rPr>
              <w:t>）</w:t>
            </w:r>
          </w:p>
        </w:tc>
        <w:tc>
          <w:tcPr>
            <w:tcW w:w="1137" w:type="dxa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lastRenderedPageBreak/>
              <w:t>是</w:t>
            </w:r>
          </w:p>
        </w:tc>
      </w:tr>
      <w:tr w:rsidR="00163D8C" w:rsidTr="00392869">
        <w:trPr>
          <w:trHeight w:val="454"/>
          <w:jc w:val="center"/>
        </w:trPr>
        <w:tc>
          <w:tcPr>
            <w:tcW w:w="1804" w:type="dxa"/>
            <w:vAlign w:val="center"/>
          </w:tcPr>
          <w:p w:rsidR="00163D8C" w:rsidRDefault="00292501" w:rsidP="00292501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cstheme="minorBidi"/>
                <w:sz w:val="20"/>
                <w:szCs w:val="20"/>
              </w:rPr>
              <w:lastRenderedPageBreak/>
              <w:t>c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opyright</w:t>
            </w:r>
            <w:r>
              <w:rPr>
                <w:rFonts w:ascii="微软雅黑" w:hAnsi="微软雅黑" w:cstheme="minorBid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vAlign w:val="center"/>
          </w:tcPr>
          <w:p w:rsidR="00163D8C" w:rsidRDefault="00163D8C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string</w:t>
            </w:r>
          </w:p>
        </w:tc>
        <w:tc>
          <w:tcPr>
            <w:tcW w:w="3402" w:type="dxa"/>
            <w:vAlign w:val="center"/>
          </w:tcPr>
          <w:p w:rsidR="00163D8C" w:rsidRDefault="000952E3" w:rsidP="00F040C7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版权</w:t>
            </w:r>
            <w:r w:rsidR="00AD3218">
              <w:rPr>
                <w:rFonts w:ascii="微软雅黑" w:hAnsi="微软雅黑" w:cstheme="minorBidi"/>
                <w:sz w:val="20"/>
                <w:szCs w:val="20"/>
              </w:rPr>
              <w:t>ID</w:t>
            </w:r>
          </w:p>
        </w:tc>
        <w:tc>
          <w:tcPr>
            <w:tcW w:w="1137" w:type="dxa"/>
          </w:tcPr>
          <w:p w:rsidR="00163D8C" w:rsidRDefault="00163D8C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是</w:t>
            </w:r>
          </w:p>
        </w:tc>
      </w:tr>
    </w:tbl>
    <w:p w:rsidR="00856EAB" w:rsidRPr="00E5770C" w:rsidRDefault="00856EAB" w:rsidP="00E5770C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47" w:name="_Toc450224865"/>
      <w:r w:rsidRPr="00E5770C">
        <w:rPr>
          <w:rFonts w:ascii="微软雅黑" w:eastAsia="微软雅黑" w:hAnsi="微软雅黑" w:hint="eastAsia"/>
        </w:rPr>
        <w:t>回执参数说明</w:t>
      </w:r>
      <w:bookmarkEnd w:id="47"/>
    </w:p>
    <w:p w:rsidR="00856EAB" w:rsidRDefault="00856EAB" w:rsidP="00856EAB">
      <w:pPr>
        <w:ind w:left="72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>
        <w:rPr>
          <w:rFonts w:ascii="微软雅黑" w:hAnsi="微软雅黑"/>
        </w:rPr>
        <w:t>返回数据格式为</w:t>
      </w:r>
      <w:proofErr w:type="spellStart"/>
      <w:r>
        <w:rPr>
          <w:rFonts w:ascii="微软雅黑" w:hAnsi="微软雅黑" w:hint="eastAsia"/>
        </w:rPr>
        <w:t>json</w:t>
      </w:r>
      <w:proofErr w:type="spellEnd"/>
    </w:p>
    <w:tbl>
      <w:tblPr>
        <w:tblW w:w="73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992"/>
        <w:gridCol w:w="3402"/>
        <w:gridCol w:w="1137"/>
      </w:tblGrid>
      <w:tr w:rsidR="00856EAB" w:rsidTr="00392869">
        <w:trPr>
          <w:trHeight w:val="398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名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b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1137" w:type="dxa"/>
            <w:shd w:val="clear" w:color="auto" w:fill="FFFFFF" w:themeFill="background1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="宋体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b/>
                <w:kern w:val="0"/>
                <w:sz w:val="20"/>
                <w:szCs w:val="20"/>
              </w:rPr>
              <w:t>是</w:t>
            </w:r>
            <w:r>
              <w:rPr>
                <w:rFonts w:ascii="微软雅黑" w:hAnsi="微软雅黑" w:cs="宋体"/>
                <w:b/>
                <w:kern w:val="0"/>
                <w:sz w:val="20"/>
                <w:szCs w:val="20"/>
              </w:rPr>
              <w:t>否必填</w:t>
            </w:r>
          </w:p>
        </w:tc>
      </w:tr>
      <w:tr w:rsidR="00856EAB" w:rsidTr="00392869">
        <w:trPr>
          <w:trHeight w:val="454"/>
          <w:jc w:val="center"/>
        </w:trPr>
        <w:tc>
          <w:tcPr>
            <w:tcW w:w="1804" w:type="dxa"/>
            <w:vAlign w:val="center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cs="Arial" w:hint="eastAsia"/>
                <w:sz w:val="20"/>
                <w:szCs w:val="20"/>
                <w:lang w:val="en-AU"/>
              </w:rPr>
              <w:t>returnCode</w:t>
            </w:r>
            <w:proofErr w:type="spellEnd"/>
          </w:p>
        </w:tc>
        <w:tc>
          <w:tcPr>
            <w:tcW w:w="992" w:type="dxa"/>
            <w:vAlign w:val="center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string</w:t>
            </w:r>
          </w:p>
        </w:tc>
        <w:tc>
          <w:tcPr>
            <w:tcW w:w="3402" w:type="dxa"/>
            <w:vAlign w:val="center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-1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ab/>
              <w:t>系统异常</w:t>
            </w:r>
          </w:p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000000 成功</w:t>
            </w:r>
          </w:p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200001 认证失败</w:t>
            </w:r>
          </w:p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200002 参数格式错误</w:t>
            </w:r>
          </w:p>
        </w:tc>
        <w:tc>
          <w:tcPr>
            <w:tcW w:w="1137" w:type="dxa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是</w:t>
            </w:r>
          </w:p>
        </w:tc>
      </w:tr>
      <w:tr w:rsidR="00856EAB" w:rsidTr="00392869">
        <w:trPr>
          <w:trHeight w:val="454"/>
          <w:jc w:val="center"/>
        </w:trPr>
        <w:tc>
          <w:tcPr>
            <w:tcW w:w="1804" w:type="dxa"/>
            <w:vAlign w:val="center"/>
          </w:tcPr>
          <w:p w:rsidR="00856EAB" w:rsidRDefault="0065653D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available</w:t>
            </w:r>
          </w:p>
        </w:tc>
        <w:tc>
          <w:tcPr>
            <w:tcW w:w="992" w:type="dxa"/>
            <w:vAlign w:val="center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/>
                <w:sz w:val="20"/>
                <w:szCs w:val="20"/>
              </w:rPr>
              <w:t>s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tring</w:t>
            </w:r>
          </w:p>
        </w:tc>
        <w:tc>
          <w:tcPr>
            <w:tcW w:w="3402" w:type="dxa"/>
            <w:vAlign w:val="center"/>
          </w:tcPr>
          <w:p w:rsidR="00856EAB" w:rsidRDefault="005F40B5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t</w:t>
            </w:r>
            <w:r w:rsidR="002222FF">
              <w:rPr>
                <w:rFonts w:ascii="微软雅黑" w:hAnsi="微软雅黑" w:cstheme="minorBidi" w:hint="eastAsia"/>
                <w:sz w:val="20"/>
                <w:szCs w:val="20"/>
              </w:rPr>
              <w:t>rue:可用；false：</w:t>
            </w:r>
            <w:proofErr w:type="gramStart"/>
            <w:r w:rsidR="002222FF">
              <w:rPr>
                <w:rFonts w:ascii="微软雅黑" w:hAnsi="微软雅黑" w:cstheme="minorBidi" w:hint="eastAsia"/>
                <w:sz w:val="20"/>
                <w:szCs w:val="20"/>
              </w:rPr>
              <w:t>不</w:t>
            </w:r>
            <w:proofErr w:type="gramEnd"/>
            <w:r w:rsidR="002222FF">
              <w:rPr>
                <w:rFonts w:ascii="微软雅黑" w:hAnsi="微软雅黑" w:cstheme="minorBidi" w:hint="eastAsia"/>
                <w:sz w:val="20"/>
                <w:szCs w:val="20"/>
              </w:rPr>
              <w:t>可用</w:t>
            </w:r>
          </w:p>
        </w:tc>
        <w:tc>
          <w:tcPr>
            <w:tcW w:w="1137" w:type="dxa"/>
          </w:tcPr>
          <w:p w:rsidR="00856EAB" w:rsidRDefault="00856EAB" w:rsidP="00392869">
            <w:pPr>
              <w:spacing w:line="240" w:lineRule="auto"/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是</w:t>
            </w:r>
          </w:p>
        </w:tc>
      </w:tr>
    </w:tbl>
    <w:p w:rsidR="00BE5B14" w:rsidRDefault="00BE5B14" w:rsidP="00BE5B14">
      <w:pPr>
        <w:pStyle w:val="1"/>
        <w:rPr>
          <w:rFonts w:ascii="微软雅黑" w:eastAsia="微软雅黑" w:hAnsi="微软雅黑"/>
        </w:rPr>
      </w:pPr>
      <w:bookmarkStart w:id="48" w:name="_Toc450224866"/>
      <w:r>
        <w:rPr>
          <w:rFonts w:ascii="微软雅黑" w:eastAsia="微软雅黑" w:hAnsi="微软雅黑" w:hint="eastAsia"/>
        </w:rPr>
        <w:t>奖项输出</w:t>
      </w:r>
      <w:bookmarkEnd w:id="48"/>
    </w:p>
    <w:p w:rsidR="00BE5B14" w:rsidRDefault="00CA35B5" w:rsidP="00BE5B14">
      <w:pPr>
        <w:pStyle w:val="2"/>
        <w:rPr>
          <w:rFonts w:ascii="微软雅黑" w:eastAsia="微软雅黑" w:hAnsi="微软雅黑"/>
        </w:rPr>
      </w:pPr>
      <w:bookmarkStart w:id="49" w:name="_Toc450224867"/>
      <w:r>
        <w:rPr>
          <w:rFonts w:ascii="微软雅黑" w:eastAsia="微软雅黑" w:hAnsi="微软雅黑" w:hint="eastAsia"/>
        </w:rPr>
        <w:t>奖项</w:t>
      </w:r>
      <w:r w:rsidR="00BE5B14">
        <w:rPr>
          <w:rFonts w:ascii="微软雅黑" w:eastAsia="微软雅黑" w:hAnsi="微软雅黑" w:hint="eastAsia"/>
        </w:rPr>
        <w:t>文件输出</w:t>
      </w:r>
      <w:bookmarkEnd w:id="49"/>
    </w:p>
    <w:p w:rsidR="00BE5B14" w:rsidRDefault="00BE5B14" w:rsidP="00BE5B14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50" w:name="_Toc450224868"/>
      <w:r>
        <w:rPr>
          <w:rFonts w:ascii="微软雅黑" w:eastAsia="微软雅黑" w:hAnsi="微软雅黑" w:hint="eastAsia"/>
        </w:rPr>
        <w:t>文件规范</w:t>
      </w:r>
      <w:bookmarkEnd w:id="50"/>
    </w:p>
    <w:p w:rsidR="00CA35B5" w:rsidRDefault="00CA35B5" w:rsidP="00CA35B5">
      <w:pPr>
        <w:rPr>
          <w:szCs w:val="24"/>
        </w:rPr>
      </w:pPr>
      <w:r w:rsidRPr="004F0640">
        <w:rPr>
          <w:rFonts w:hint="eastAsia"/>
          <w:szCs w:val="24"/>
        </w:rPr>
        <w:t>文件规范如下</w:t>
      </w:r>
      <w:r>
        <w:rPr>
          <w:rFonts w:hint="eastAsia"/>
          <w:szCs w:val="24"/>
        </w:rPr>
        <w:t>：</w:t>
      </w:r>
    </w:p>
    <w:tbl>
      <w:tblPr>
        <w:tblW w:w="824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963"/>
        <w:gridCol w:w="1028"/>
        <w:gridCol w:w="2545"/>
        <w:gridCol w:w="2145"/>
      </w:tblGrid>
      <w:tr w:rsidR="00CA35B5" w:rsidRPr="00933501" w:rsidTr="006A1BC4">
        <w:trPr>
          <w:trHeight w:val="300"/>
          <w:jc w:val="center"/>
        </w:trPr>
        <w:tc>
          <w:tcPr>
            <w:tcW w:w="1370" w:type="dxa"/>
            <w:tcBorders>
              <w:right w:val="single" w:sz="8" w:space="0" w:color="auto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b/>
                <w:bCs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b/>
                <w:bCs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b/>
                <w:bCs/>
                <w:sz w:val="20"/>
                <w:szCs w:val="20"/>
              </w:rPr>
              <w:t>层次关系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b/>
                <w:bCs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b/>
                <w:bCs/>
                <w:sz w:val="20"/>
                <w:szCs w:val="20"/>
              </w:rPr>
              <w:t>多样性</w:t>
            </w:r>
          </w:p>
        </w:tc>
        <w:tc>
          <w:tcPr>
            <w:tcW w:w="2646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b/>
                <w:bCs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b/>
                <w:bCs/>
                <w:sz w:val="20"/>
                <w:szCs w:val="20"/>
              </w:rPr>
              <w:t>字段描述</w:t>
            </w:r>
          </w:p>
        </w:tc>
        <w:tc>
          <w:tcPr>
            <w:tcW w:w="2159" w:type="dxa"/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b/>
                <w:bCs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b/>
                <w:bCs/>
                <w:sz w:val="20"/>
                <w:szCs w:val="20"/>
              </w:rPr>
              <w:t>大小/数量</w:t>
            </w:r>
          </w:p>
        </w:tc>
      </w:tr>
      <w:tr w:rsidR="00CA35B5" w:rsidRPr="00933501" w:rsidTr="006A1BC4">
        <w:trPr>
          <w:trHeight w:val="300"/>
          <w:jc w:val="center"/>
        </w:trPr>
        <w:tc>
          <w:tcPr>
            <w:tcW w:w="1370" w:type="dxa"/>
            <w:tcBorders>
              <w:right w:val="single" w:sz="8" w:space="0" w:color="auto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013793">
              <w:rPr>
                <w:rFonts w:ascii="微软雅黑" w:hAnsi="微软雅黑"/>
                <w:color w:val="000000"/>
                <w:szCs w:val="21"/>
              </w:rPr>
              <w:t>award</w:t>
            </w:r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b/>
                <w:bCs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sz w:val="20"/>
                <w:szCs w:val="20"/>
              </w:rPr>
              <w:t>E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b/>
                <w:bCs/>
                <w:sz w:val="20"/>
                <w:szCs w:val="20"/>
              </w:rPr>
            </w:pPr>
          </w:p>
        </w:tc>
        <w:tc>
          <w:tcPr>
            <w:tcW w:w="2646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b/>
                <w:bCs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b/>
                <w:bCs/>
                <w:sz w:val="20"/>
                <w:szCs w:val="20"/>
              </w:rPr>
            </w:pPr>
          </w:p>
        </w:tc>
      </w:tr>
      <w:tr w:rsidR="00CA35B5" w:rsidRPr="00933501" w:rsidTr="006A1BC4">
        <w:trPr>
          <w:trHeight w:val="225"/>
          <w:jc w:val="center"/>
        </w:trPr>
        <w:tc>
          <w:tcPr>
            <w:tcW w:w="13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4F0640">
              <w:rPr>
                <w:rFonts w:ascii="微软雅黑" w:hAnsi="微软雅黑"/>
                <w:color w:val="000000"/>
                <w:szCs w:val="21"/>
              </w:rPr>
              <w:t>awardId</w:t>
            </w:r>
            <w:proofErr w:type="spellEnd"/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ind w:left="200" w:hangingChars="100" w:hanging="200"/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sz w:val="20"/>
                <w:szCs w:val="20"/>
              </w:rPr>
              <w:t>E1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sz w:val="20"/>
                <w:szCs w:val="20"/>
              </w:rPr>
              <w:t>1..1</w:t>
            </w:r>
          </w:p>
        </w:tc>
        <w:tc>
          <w:tcPr>
            <w:tcW w:w="2646" w:type="dxa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8D7439" w:rsidRDefault="00CA35B5" w:rsidP="006A1BC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szCs w:val="21"/>
                <w:lang w:val="zh-CN"/>
              </w:rPr>
              <w:t>奖项id</w:t>
            </w:r>
          </w:p>
        </w:tc>
        <w:tc>
          <w:tcPr>
            <w:tcW w:w="2159" w:type="dxa"/>
            <w:shd w:val="clear" w:color="auto" w:fill="auto"/>
            <w:vAlign w:val="center"/>
          </w:tcPr>
          <w:p w:rsidR="00CA35B5" w:rsidRPr="00933501" w:rsidRDefault="00CA35B5" w:rsidP="006A1BC4">
            <w:pPr>
              <w:ind w:firstLineChars="50" w:firstLine="120"/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4F0640">
              <w:rPr>
                <w:rFonts w:ascii="微软雅黑" w:hAnsi="微软雅黑" w:cs="宋体"/>
                <w:color w:val="000000"/>
                <w:kern w:val="0"/>
                <w:szCs w:val="21"/>
              </w:rPr>
              <w:t>NUMBER(19)</w:t>
            </w:r>
          </w:p>
        </w:tc>
      </w:tr>
      <w:tr w:rsidR="00CA35B5" w:rsidRPr="00933501" w:rsidTr="006A1BC4">
        <w:trPr>
          <w:trHeight w:val="225"/>
          <w:jc w:val="center"/>
        </w:trPr>
        <w:tc>
          <w:tcPr>
            <w:tcW w:w="13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4F0640">
              <w:rPr>
                <w:rFonts w:ascii="微软雅黑" w:hAnsi="微软雅黑"/>
                <w:color w:val="000000"/>
                <w:szCs w:val="21"/>
              </w:rPr>
              <w:t>name</w:t>
            </w:r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ind w:firstLineChars="200" w:firstLine="400"/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sz w:val="20"/>
                <w:szCs w:val="20"/>
              </w:rPr>
              <w:t>E1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sz w:val="20"/>
                <w:szCs w:val="20"/>
              </w:rPr>
              <w:t>1..1</w:t>
            </w:r>
          </w:p>
        </w:tc>
        <w:tc>
          <w:tcPr>
            <w:tcW w:w="2646" w:type="dxa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8D7439" w:rsidRDefault="00CA35B5" w:rsidP="006A1BC4">
            <w:pPr>
              <w:jc w:val="center"/>
              <w:rPr>
                <w:rFonts w:ascii="微软雅黑" w:hAnsi="微软雅黑" w:cs="宋体"/>
                <w:color w:val="00000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奖项中文名</w:t>
            </w:r>
          </w:p>
        </w:tc>
        <w:tc>
          <w:tcPr>
            <w:tcW w:w="2159" w:type="dxa"/>
            <w:shd w:val="clear" w:color="auto" w:fill="auto"/>
            <w:vAlign w:val="center"/>
          </w:tcPr>
          <w:p w:rsidR="00CA35B5" w:rsidRPr="00933501" w:rsidRDefault="00CA35B5" w:rsidP="006A1BC4">
            <w:pPr>
              <w:ind w:firstLineChars="22" w:firstLine="53"/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E66E92">
              <w:rPr>
                <w:rFonts w:ascii="微软雅黑" w:hAnsi="微软雅黑"/>
                <w:color w:val="000000"/>
                <w:szCs w:val="21"/>
              </w:rPr>
              <w:t>VARCHAR2(100)</w:t>
            </w:r>
          </w:p>
        </w:tc>
      </w:tr>
      <w:tr w:rsidR="00CA35B5" w:rsidRPr="00933501" w:rsidTr="006A1BC4">
        <w:trPr>
          <w:trHeight w:val="225"/>
          <w:jc w:val="center"/>
        </w:trPr>
        <w:tc>
          <w:tcPr>
            <w:tcW w:w="1370" w:type="dxa"/>
            <w:tcBorders>
              <w:right w:val="single" w:sz="8" w:space="0" w:color="auto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4F0640">
              <w:rPr>
                <w:rFonts w:ascii="微软雅黑" w:hAnsi="微软雅黑"/>
                <w:color w:val="000000"/>
                <w:szCs w:val="21"/>
              </w:rPr>
              <w:t>nameEn</w:t>
            </w:r>
            <w:proofErr w:type="spellEnd"/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sz w:val="20"/>
                <w:szCs w:val="20"/>
              </w:rPr>
              <w:t>E</w:t>
            </w:r>
            <w:r>
              <w:rPr>
                <w:rFonts w:ascii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sz w:val="20"/>
                <w:szCs w:val="20"/>
              </w:rPr>
              <w:t>1..</w:t>
            </w:r>
            <w:r>
              <w:rPr>
                <w:rFonts w:ascii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2646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8D7439" w:rsidRDefault="00CA35B5" w:rsidP="006A1BC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奖项英文名</w:t>
            </w:r>
          </w:p>
        </w:tc>
        <w:tc>
          <w:tcPr>
            <w:tcW w:w="2159" w:type="dxa"/>
            <w:vAlign w:val="center"/>
          </w:tcPr>
          <w:p w:rsidR="00CA35B5" w:rsidRPr="00933501" w:rsidRDefault="00CA35B5" w:rsidP="006A1BC4">
            <w:pPr>
              <w:pStyle w:val="a6"/>
              <w:ind w:firstLineChars="22" w:firstLine="44"/>
              <w:jc w:val="center"/>
              <w:rPr>
                <w:rFonts w:ascii="微软雅黑" w:hAnsi="微软雅黑"/>
                <w:snapToGrid w:val="0"/>
                <w:sz w:val="20"/>
                <w:szCs w:val="20"/>
              </w:rPr>
            </w:pPr>
            <w:r w:rsidRPr="005C1D81">
              <w:rPr>
                <w:rFonts w:ascii="微软雅黑" w:hAnsi="微软雅黑"/>
                <w:snapToGrid w:val="0"/>
                <w:sz w:val="20"/>
                <w:szCs w:val="20"/>
              </w:rPr>
              <w:t>VARCHAR2(100)</w:t>
            </w:r>
          </w:p>
        </w:tc>
      </w:tr>
      <w:tr w:rsidR="00CA35B5" w:rsidRPr="00933501" w:rsidTr="006A1BC4">
        <w:trPr>
          <w:trHeight w:val="225"/>
          <w:jc w:val="center"/>
        </w:trPr>
        <w:tc>
          <w:tcPr>
            <w:tcW w:w="1370" w:type="dxa"/>
            <w:tcBorders>
              <w:right w:val="single" w:sz="8" w:space="0" w:color="auto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54173F">
              <w:rPr>
                <w:rFonts w:ascii="微软雅黑" w:hAnsi="微软雅黑"/>
                <w:sz w:val="20"/>
                <w:szCs w:val="20"/>
              </w:rPr>
              <w:lastRenderedPageBreak/>
              <w:t>shortName</w:t>
            </w:r>
            <w:proofErr w:type="spellEnd"/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sz w:val="20"/>
                <w:szCs w:val="20"/>
              </w:rPr>
              <w:t>E</w:t>
            </w:r>
            <w:r>
              <w:rPr>
                <w:rFonts w:ascii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1</w:t>
            </w:r>
            <w:r w:rsidRPr="00933501">
              <w:rPr>
                <w:rFonts w:ascii="微软雅黑" w:hAnsi="微软雅黑" w:hint="eastAsia"/>
                <w:sz w:val="20"/>
                <w:szCs w:val="20"/>
              </w:rPr>
              <w:t>..1</w:t>
            </w:r>
          </w:p>
        </w:tc>
        <w:tc>
          <w:tcPr>
            <w:tcW w:w="2646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8D7439" w:rsidRDefault="00CA35B5" w:rsidP="006A1BC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奖项简称</w:t>
            </w:r>
          </w:p>
        </w:tc>
        <w:tc>
          <w:tcPr>
            <w:tcW w:w="2159" w:type="dxa"/>
            <w:vAlign w:val="center"/>
          </w:tcPr>
          <w:p w:rsidR="00CA35B5" w:rsidRPr="008D7439" w:rsidRDefault="00CA35B5" w:rsidP="006A1BC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8D7439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VARCHAR2(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100</w:t>
            </w:r>
            <w:r w:rsidRPr="008D7439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CA35B5" w:rsidRPr="00933501" w:rsidTr="006A1BC4">
        <w:trPr>
          <w:trHeight w:val="300"/>
          <w:jc w:val="center"/>
        </w:trPr>
        <w:tc>
          <w:tcPr>
            <w:tcW w:w="1370" w:type="dxa"/>
            <w:tcBorders>
              <w:right w:val="single" w:sz="8" w:space="0" w:color="auto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4F0640">
              <w:rPr>
                <w:rFonts w:ascii="微软雅黑" w:hAnsi="微软雅黑"/>
                <w:color w:val="000000"/>
                <w:szCs w:val="21"/>
              </w:rPr>
              <w:t>category</w:t>
            </w:r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b/>
                <w:bCs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sz w:val="20"/>
                <w:szCs w:val="20"/>
              </w:rPr>
              <w:t>E</w:t>
            </w:r>
            <w:r>
              <w:rPr>
                <w:rFonts w:ascii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1</w:t>
            </w:r>
            <w:r w:rsidRPr="00933501">
              <w:rPr>
                <w:rFonts w:ascii="微软雅黑" w:hAnsi="微软雅黑" w:hint="eastAsia"/>
                <w:sz w:val="20"/>
                <w:szCs w:val="20"/>
              </w:rPr>
              <w:t>..1</w:t>
            </w:r>
          </w:p>
        </w:tc>
        <w:tc>
          <w:tcPr>
            <w:tcW w:w="2646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8D7439" w:rsidRDefault="00CA35B5" w:rsidP="006A1BC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奖项类型 中间用‘|’隔开</w:t>
            </w:r>
          </w:p>
        </w:tc>
        <w:tc>
          <w:tcPr>
            <w:tcW w:w="2159" w:type="dxa"/>
            <w:vAlign w:val="center"/>
          </w:tcPr>
          <w:p w:rsidR="00CA35B5" w:rsidRPr="008D7439" w:rsidRDefault="00CA35B5" w:rsidP="006A1BC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8D7439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VARCHAR2(</w:t>
            </w:r>
            <w:r w:rsidRPr="00A33310">
              <w:rPr>
                <w:rFonts w:ascii="微软雅黑" w:hAnsi="微软雅黑" w:cs="宋体"/>
                <w:color w:val="000000"/>
                <w:kern w:val="0"/>
                <w:szCs w:val="21"/>
              </w:rPr>
              <w:t>100</w:t>
            </w:r>
            <w:r w:rsidRPr="008D7439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CA35B5" w:rsidRPr="00933501" w:rsidTr="006A1BC4">
        <w:trPr>
          <w:trHeight w:val="225"/>
          <w:jc w:val="center"/>
        </w:trPr>
        <w:tc>
          <w:tcPr>
            <w:tcW w:w="13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A35B5" w:rsidRPr="008D7439" w:rsidRDefault="00CA35B5" w:rsidP="006A1BC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 w:rsidRPr="004F0640">
              <w:rPr>
                <w:rFonts w:ascii="微软雅黑" w:hAnsi="微软雅黑"/>
                <w:color w:val="000000"/>
                <w:szCs w:val="21"/>
              </w:rPr>
              <w:t>belong</w:t>
            </w:r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ind w:left="200" w:hangingChars="100" w:hanging="200"/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sz w:val="20"/>
                <w:szCs w:val="20"/>
              </w:rPr>
              <w:t>E</w:t>
            </w:r>
            <w:r>
              <w:rPr>
                <w:rFonts w:ascii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1</w:t>
            </w:r>
            <w:r w:rsidRPr="00933501">
              <w:rPr>
                <w:rFonts w:ascii="微软雅黑" w:hAnsi="微软雅黑" w:hint="eastAsia"/>
                <w:sz w:val="20"/>
                <w:szCs w:val="20"/>
              </w:rPr>
              <w:t>..1</w:t>
            </w:r>
          </w:p>
        </w:tc>
        <w:tc>
          <w:tcPr>
            <w:tcW w:w="2646" w:type="dxa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8D7439" w:rsidRDefault="00CA35B5" w:rsidP="006A1BC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主办单位</w:t>
            </w:r>
          </w:p>
        </w:tc>
        <w:tc>
          <w:tcPr>
            <w:tcW w:w="2159" w:type="dxa"/>
            <w:shd w:val="clear" w:color="auto" w:fill="auto"/>
            <w:vAlign w:val="center"/>
          </w:tcPr>
          <w:p w:rsidR="00CA35B5" w:rsidRPr="008D7439" w:rsidRDefault="00CA35B5" w:rsidP="006A1BC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8D7439">
              <w:rPr>
                <w:rFonts w:ascii="微软雅黑" w:hAnsi="微软雅黑" w:hint="eastAsia"/>
                <w:color w:val="000000"/>
                <w:szCs w:val="21"/>
              </w:rPr>
              <w:t>VARCHAR2(100)</w:t>
            </w:r>
          </w:p>
        </w:tc>
      </w:tr>
      <w:tr w:rsidR="00CA35B5" w:rsidRPr="00933501" w:rsidTr="006A1BC4">
        <w:trPr>
          <w:trHeight w:val="225"/>
          <w:jc w:val="center"/>
        </w:trPr>
        <w:tc>
          <w:tcPr>
            <w:tcW w:w="13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A35B5" w:rsidRPr="004F0640" w:rsidRDefault="00CA35B5" w:rsidP="006A1BC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proofErr w:type="spellStart"/>
            <w:r w:rsidRPr="004F0640">
              <w:rPr>
                <w:rFonts w:ascii="微软雅黑" w:hAnsi="微软雅黑"/>
                <w:color w:val="000000"/>
                <w:szCs w:val="21"/>
              </w:rPr>
              <w:t>govUrl</w:t>
            </w:r>
            <w:proofErr w:type="spellEnd"/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ind w:left="200" w:hangingChars="100" w:hanging="200"/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E1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1..1</w:t>
            </w:r>
          </w:p>
        </w:tc>
        <w:tc>
          <w:tcPr>
            <w:tcW w:w="2646" w:type="dxa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8D7439" w:rsidRDefault="00CA35B5" w:rsidP="006A1BC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官网地址</w:t>
            </w:r>
            <w:proofErr w:type="gramEnd"/>
          </w:p>
        </w:tc>
        <w:tc>
          <w:tcPr>
            <w:tcW w:w="2159" w:type="dxa"/>
            <w:shd w:val="clear" w:color="auto" w:fill="auto"/>
            <w:vAlign w:val="center"/>
          </w:tcPr>
          <w:p w:rsidR="00CA35B5" w:rsidRPr="008D7439" w:rsidRDefault="00CA35B5" w:rsidP="006A1BC4">
            <w:pPr>
              <w:widowControl/>
              <w:jc w:val="center"/>
              <w:rPr>
                <w:rFonts w:ascii="微软雅黑" w:hAnsi="微软雅黑"/>
                <w:color w:val="000000"/>
                <w:szCs w:val="21"/>
              </w:rPr>
            </w:pPr>
            <w:r w:rsidRPr="008D7439">
              <w:rPr>
                <w:rFonts w:ascii="微软雅黑" w:hAnsi="微软雅黑" w:hint="eastAsia"/>
                <w:color w:val="000000"/>
                <w:szCs w:val="21"/>
              </w:rPr>
              <w:t>VARCHAR2(50)</w:t>
            </w:r>
          </w:p>
        </w:tc>
      </w:tr>
      <w:tr w:rsidR="00CA35B5" w:rsidRPr="00933501" w:rsidTr="006A1BC4">
        <w:trPr>
          <w:trHeight w:val="225"/>
          <w:jc w:val="center"/>
        </w:trPr>
        <w:tc>
          <w:tcPr>
            <w:tcW w:w="1370" w:type="dxa"/>
            <w:tcBorders>
              <w:right w:val="single" w:sz="8" w:space="0" w:color="auto"/>
            </w:tcBorders>
            <w:vAlign w:val="center"/>
          </w:tcPr>
          <w:p w:rsidR="00CA35B5" w:rsidRPr="00A33310" w:rsidRDefault="00CA35B5" w:rsidP="006A1BC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 w:rsidRPr="00A33310">
              <w:rPr>
                <w:rFonts w:ascii="微软雅黑" w:hAnsi="微软雅黑"/>
                <w:color w:val="000000"/>
                <w:szCs w:val="21"/>
              </w:rPr>
              <w:t>detail</w:t>
            </w:r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sz w:val="20"/>
                <w:szCs w:val="20"/>
              </w:rPr>
              <w:t>E</w:t>
            </w:r>
            <w:r>
              <w:rPr>
                <w:rFonts w:ascii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sz w:val="20"/>
                <w:szCs w:val="20"/>
              </w:rPr>
              <w:t>1..1</w:t>
            </w:r>
          </w:p>
        </w:tc>
        <w:tc>
          <w:tcPr>
            <w:tcW w:w="2646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Default="00CA35B5" w:rsidP="006A1BC4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奖项简介</w:t>
            </w:r>
          </w:p>
        </w:tc>
        <w:tc>
          <w:tcPr>
            <w:tcW w:w="2159" w:type="dxa"/>
            <w:vAlign w:val="center"/>
          </w:tcPr>
          <w:p w:rsidR="00CA35B5" w:rsidRPr="008D7439" w:rsidRDefault="00CA35B5" w:rsidP="006A1BC4">
            <w:pPr>
              <w:widowControl/>
              <w:jc w:val="center"/>
              <w:rPr>
                <w:rFonts w:ascii="微软雅黑" w:hAnsi="微软雅黑"/>
                <w:color w:val="000000"/>
                <w:szCs w:val="21"/>
              </w:rPr>
            </w:pPr>
            <w:r w:rsidRPr="00A33310">
              <w:rPr>
                <w:rFonts w:ascii="微软雅黑" w:hAnsi="微软雅黑"/>
                <w:color w:val="000000"/>
                <w:szCs w:val="21"/>
              </w:rPr>
              <w:t>VARCHAR2(500</w:t>
            </w:r>
            <w:r>
              <w:rPr>
                <w:rFonts w:ascii="微软雅黑" w:hAnsi="微软雅黑" w:hint="eastAsia"/>
                <w:color w:val="000000"/>
                <w:szCs w:val="21"/>
              </w:rPr>
              <w:t>)</w:t>
            </w:r>
          </w:p>
        </w:tc>
      </w:tr>
      <w:tr w:rsidR="00CA35B5" w:rsidRPr="00933501" w:rsidTr="006A1BC4">
        <w:trPr>
          <w:trHeight w:val="225"/>
          <w:jc w:val="center"/>
        </w:trPr>
        <w:tc>
          <w:tcPr>
            <w:tcW w:w="1370" w:type="dxa"/>
            <w:tcBorders>
              <w:right w:val="single" w:sz="8" w:space="0" w:color="auto"/>
            </w:tcBorders>
            <w:vAlign w:val="center"/>
          </w:tcPr>
          <w:p w:rsidR="00CA35B5" w:rsidRPr="00A33310" w:rsidRDefault="00CA35B5" w:rsidP="006A1BC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proofErr w:type="spellStart"/>
            <w:r w:rsidRPr="004F0640">
              <w:rPr>
                <w:rFonts w:ascii="微软雅黑" w:hAnsi="微软雅黑"/>
                <w:color w:val="000000"/>
                <w:szCs w:val="21"/>
              </w:rPr>
              <w:t>imageName</w:t>
            </w:r>
            <w:proofErr w:type="spellEnd"/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E1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1..1</w:t>
            </w:r>
          </w:p>
        </w:tc>
        <w:tc>
          <w:tcPr>
            <w:tcW w:w="2646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8D7439" w:rsidRDefault="00CA35B5" w:rsidP="006A1BC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奖项图片名称</w:t>
            </w:r>
          </w:p>
        </w:tc>
        <w:tc>
          <w:tcPr>
            <w:tcW w:w="2159" w:type="dxa"/>
            <w:vAlign w:val="center"/>
          </w:tcPr>
          <w:p w:rsidR="00CA35B5" w:rsidRPr="008D7439" w:rsidRDefault="00CA35B5" w:rsidP="006A1BC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8D7439">
              <w:rPr>
                <w:rFonts w:ascii="微软雅黑" w:hAnsi="微软雅黑" w:hint="eastAsia"/>
                <w:color w:val="000000"/>
                <w:szCs w:val="21"/>
              </w:rPr>
              <w:t>VARCHAR2(</w:t>
            </w:r>
            <w:r>
              <w:rPr>
                <w:rFonts w:ascii="微软雅黑" w:hAnsi="微软雅黑" w:hint="eastAsia"/>
                <w:color w:val="000000"/>
                <w:szCs w:val="21"/>
              </w:rPr>
              <w:t>5</w:t>
            </w:r>
            <w:r w:rsidRPr="008D7439">
              <w:rPr>
                <w:rFonts w:ascii="微软雅黑" w:hAnsi="微软雅黑" w:hint="eastAsia"/>
                <w:color w:val="000000"/>
                <w:szCs w:val="21"/>
              </w:rPr>
              <w:t>0)</w:t>
            </w:r>
          </w:p>
        </w:tc>
      </w:tr>
      <w:tr w:rsidR="00CA35B5" w:rsidRPr="00933501" w:rsidTr="006A1BC4">
        <w:trPr>
          <w:trHeight w:val="225"/>
          <w:jc w:val="center"/>
        </w:trPr>
        <w:tc>
          <w:tcPr>
            <w:tcW w:w="1370" w:type="dxa"/>
            <w:tcBorders>
              <w:right w:val="single" w:sz="8" w:space="0" w:color="auto"/>
            </w:tcBorders>
            <w:vAlign w:val="center"/>
          </w:tcPr>
          <w:p w:rsidR="00CA35B5" w:rsidRPr="00A33310" w:rsidRDefault="00CA35B5" w:rsidP="006A1BC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proofErr w:type="spellStart"/>
            <w:r w:rsidRPr="004F0640">
              <w:rPr>
                <w:rFonts w:ascii="微软雅黑" w:hAnsi="微软雅黑"/>
                <w:color w:val="000000"/>
                <w:szCs w:val="21"/>
              </w:rPr>
              <w:t>imagePath</w:t>
            </w:r>
            <w:proofErr w:type="spellEnd"/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E1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1..1</w:t>
            </w:r>
          </w:p>
        </w:tc>
        <w:tc>
          <w:tcPr>
            <w:tcW w:w="2646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8D7439" w:rsidRDefault="00CA35B5" w:rsidP="006A1BC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奖项图片地址</w:t>
            </w:r>
          </w:p>
        </w:tc>
        <w:tc>
          <w:tcPr>
            <w:tcW w:w="2159" w:type="dxa"/>
            <w:vAlign w:val="center"/>
          </w:tcPr>
          <w:p w:rsidR="00CA35B5" w:rsidRPr="008D7439" w:rsidRDefault="00CA35B5" w:rsidP="006A1BC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8D7439">
              <w:rPr>
                <w:rFonts w:ascii="微软雅黑" w:hAnsi="微软雅黑" w:hint="eastAsia"/>
                <w:color w:val="000000"/>
                <w:szCs w:val="21"/>
              </w:rPr>
              <w:t>VARCHAR2(</w:t>
            </w:r>
            <w:r>
              <w:rPr>
                <w:rFonts w:ascii="微软雅黑" w:hAnsi="微软雅黑" w:hint="eastAsia"/>
                <w:color w:val="000000"/>
                <w:szCs w:val="21"/>
              </w:rPr>
              <w:t>50</w:t>
            </w:r>
            <w:r w:rsidRPr="008D7439">
              <w:rPr>
                <w:rFonts w:ascii="微软雅黑" w:hAnsi="微软雅黑" w:hint="eastAsia"/>
                <w:color w:val="000000"/>
                <w:szCs w:val="21"/>
              </w:rPr>
              <w:t>0)</w:t>
            </w:r>
          </w:p>
        </w:tc>
      </w:tr>
      <w:tr w:rsidR="00CA35B5" w:rsidRPr="00933501" w:rsidTr="006A1BC4">
        <w:trPr>
          <w:trHeight w:val="225"/>
          <w:jc w:val="center"/>
        </w:trPr>
        <w:tc>
          <w:tcPr>
            <w:tcW w:w="1370" w:type="dxa"/>
            <w:tcBorders>
              <w:right w:val="single" w:sz="8" w:space="0" w:color="auto"/>
            </w:tcBorders>
            <w:vAlign w:val="center"/>
          </w:tcPr>
          <w:p w:rsidR="00CA35B5" w:rsidRPr="004F0640" w:rsidRDefault="00CA35B5" w:rsidP="006A1BC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proofErr w:type="spellStart"/>
            <w:r w:rsidRPr="004F0640">
              <w:rPr>
                <w:rFonts w:ascii="微软雅黑" w:hAnsi="微软雅黑"/>
                <w:color w:val="000000"/>
                <w:szCs w:val="21"/>
              </w:rPr>
              <w:t>awardPeriods</w:t>
            </w:r>
            <w:proofErr w:type="spellEnd"/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E1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1...n</w:t>
            </w:r>
          </w:p>
        </w:tc>
        <w:tc>
          <w:tcPr>
            <w:tcW w:w="2646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8D7439" w:rsidRDefault="00CA35B5" w:rsidP="006A1BC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奖项年代</w:t>
            </w:r>
            <w:proofErr w:type="gramStart"/>
            <w:r>
              <w:rPr>
                <w:rFonts w:ascii="微软雅黑" w:hAnsi="微软雅黑" w:hint="eastAsia"/>
                <w:color w:val="000000"/>
                <w:szCs w:val="21"/>
              </w:rPr>
              <w:t>和届别列表</w:t>
            </w:r>
            <w:proofErr w:type="gramEnd"/>
          </w:p>
        </w:tc>
        <w:tc>
          <w:tcPr>
            <w:tcW w:w="2159" w:type="dxa"/>
            <w:vAlign w:val="center"/>
          </w:tcPr>
          <w:p w:rsidR="00CA35B5" w:rsidRPr="00933501" w:rsidRDefault="00CA35B5" w:rsidP="006A1BC4">
            <w:pPr>
              <w:pStyle w:val="a6"/>
              <w:ind w:firstLineChars="72" w:firstLine="144"/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CA35B5" w:rsidRPr="00933501" w:rsidTr="006A1BC4">
        <w:trPr>
          <w:trHeight w:val="225"/>
          <w:jc w:val="center"/>
        </w:trPr>
        <w:tc>
          <w:tcPr>
            <w:tcW w:w="1370" w:type="dxa"/>
            <w:tcBorders>
              <w:right w:val="single" w:sz="8" w:space="0" w:color="auto"/>
            </w:tcBorders>
            <w:vAlign w:val="center"/>
          </w:tcPr>
          <w:p w:rsidR="00CA35B5" w:rsidRPr="004F0640" w:rsidRDefault="00CA35B5" w:rsidP="006A1BC4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proofErr w:type="spellStart"/>
            <w:r w:rsidRPr="004F0640">
              <w:rPr>
                <w:rFonts w:ascii="微软雅黑" w:hAnsi="微软雅黑" w:cs="宋体"/>
                <w:color w:val="000000"/>
                <w:kern w:val="0"/>
                <w:szCs w:val="21"/>
              </w:rPr>
              <w:t>yearPeriod</w:t>
            </w:r>
            <w:proofErr w:type="spellEnd"/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E2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1..n</w:t>
            </w:r>
          </w:p>
        </w:tc>
        <w:tc>
          <w:tcPr>
            <w:tcW w:w="2646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8D7439" w:rsidRDefault="00CA35B5" w:rsidP="006A1BC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奖项年代</w:t>
            </w: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和届别</w:t>
            </w:r>
            <w:proofErr w:type="gramEnd"/>
          </w:p>
        </w:tc>
        <w:tc>
          <w:tcPr>
            <w:tcW w:w="2159" w:type="dxa"/>
            <w:vAlign w:val="center"/>
          </w:tcPr>
          <w:p w:rsidR="00CA35B5" w:rsidRPr="00933501" w:rsidRDefault="00CA35B5" w:rsidP="006A1BC4">
            <w:pPr>
              <w:pStyle w:val="a6"/>
              <w:ind w:firstLineChars="72" w:firstLine="144"/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CA35B5" w:rsidRPr="00933501" w:rsidTr="006A1BC4">
        <w:trPr>
          <w:trHeight w:val="225"/>
          <w:jc w:val="center"/>
        </w:trPr>
        <w:tc>
          <w:tcPr>
            <w:tcW w:w="1370" w:type="dxa"/>
            <w:tcBorders>
              <w:right w:val="single" w:sz="8" w:space="0" w:color="auto"/>
            </w:tcBorders>
            <w:vAlign w:val="center"/>
          </w:tcPr>
          <w:p w:rsidR="00CA35B5" w:rsidRPr="004F0640" w:rsidRDefault="00CA35B5" w:rsidP="006A1BC4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E66E92">
              <w:rPr>
                <w:rFonts w:ascii="微软雅黑" w:hAnsi="微软雅黑" w:cs="宋体"/>
                <w:color w:val="000000"/>
                <w:kern w:val="0"/>
                <w:szCs w:val="21"/>
              </w:rPr>
              <w:t>period</w:t>
            </w:r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E3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1..1</w:t>
            </w:r>
          </w:p>
        </w:tc>
        <w:tc>
          <w:tcPr>
            <w:tcW w:w="2646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8D7439" w:rsidRDefault="00CA35B5" w:rsidP="006A1BC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奖项届别</w:t>
            </w:r>
            <w:proofErr w:type="gramEnd"/>
          </w:p>
        </w:tc>
        <w:tc>
          <w:tcPr>
            <w:tcW w:w="2159" w:type="dxa"/>
            <w:vAlign w:val="center"/>
          </w:tcPr>
          <w:p w:rsidR="00CA35B5" w:rsidRPr="00933501" w:rsidRDefault="00CA35B5" w:rsidP="006A1BC4">
            <w:pPr>
              <w:pStyle w:val="a6"/>
              <w:ind w:firstLineChars="72" w:firstLine="144"/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517983">
              <w:rPr>
                <w:rFonts w:ascii="微软雅黑" w:hAnsi="微软雅黑"/>
                <w:sz w:val="20"/>
                <w:szCs w:val="20"/>
              </w:rPr>
              <w:t>NUMBER(4)</w:t>
            </w:r>
          </w:p>
        </w:tc>
      </w:tr>
      <w:tr w:rsidR="00CA35B5" w:rsidRPr="00933501" w:rsidTr="006A1BC4">
        <w:trPr>
          <w:trHeight w:val="225"/>
          <w:jc w:val="center"/>
        </w:trPr>
        <w:tc>
          <w:tcPr>
            <w:tcW w:w="1370" w:type="dxa"/>
            <w:tcBorders>
              <w:right w:val="single" w:sz="8" w:space="0" w:color="auto"/>
            </w:tcBorders>
            <w:vAlign w:val="center"/>
          </w:tcPr>
          <w:p w:rsidR="00CA35B5" w:rsidRPr="00E66E92" w:rsidRDefault="00CA35B5" w:rsidP="006A1BC4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E66E92">
              <w:rPr>
                <w:rFonts w:ascii="微软雅黑" w:hAnsi="微软雅黑" w:cs="宋体"/>
                <w:color w:val="000000"/>
                <w:kern w:val="0"/>
                <w:szCs w:val="21"/>
              </w:rPr>
              <w:t>year</w:t>
            </w:r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E3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1..1</w:t>
            </w:r>
          </w:p>
        </w:tc>
        <w:tc>
          <w:tcPr>
            <w:tcW w:w="2646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8D7439" w:rsidRDefault="00CA35B5" w:rsidP="006A1BC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奖项年代</w:t>
            </w:r>
          </w:p>
        </w:tc>
        <w:tc>
          <w:tcPr>
            <w:tcW w:w="2159" w:type="dxa"/>
            <w:vAlign w:val="center"/>
          </w:tcPr>
          <w:p w:rsidR="00CA35B5" w:rsidRPr="00933501" w:rsidRDefault="00CA35B5" w:rsidP="006A1BC4">
            <w:pPr>
              <w:pStyle w:val="a6"/>
              <w:ind w:firstLineChars="72" w:firstLine="144"/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517983">
              <w:rPr>
                <w:rFonts w:ascii="微软雅黑" w:hAnsi="微软雅黑"/>
                <w:sz w:val="20"/>
                <w:szCs w:val="20"/>
              </w:rPr>
              <w:t>VARCHAR2(</w:t>
            </w:r>
            <w:r>
              <w:rPr>
                <w:rFonts w:ascii="微软雅黑" w:hAnsi="微软雅黑" w:hint="eastAsia"/>
                <w:sz w:val="20"/>
                <w:szCs w:val="20"/>
              </w:rPr>
              <w:t>2</w:t>
            </w:r>
            <w:r w:rsidRPr="00517983">
              <w:rPr>
                <w:rFonts w:ascii="微软雅黑" w:hAnsi="微软雅黑"/>
                <w:sz w:val="20"/>
                <w:szCs w:val="20"/>
              </w:rPr>
              <w:t>0)</w:t>
            </w:r>
          </w:p>
        </w:tc>
      </w:tr>
      <w:tr w:rsidR="00CA35B5" w:rsidRPr="00933501" w:rsidTr="006A1BC4">
        <w:trPr>
          <w:trHeight w:val="225"/>
          <w:jc w:val="center"/>
        </w:trPr>
        <w:tc>
          <w:tcPr>
            <w:tcW w:w="1370" w:type="dxa"/>
            <w:tcBorders>
              <w:right w:val="single" w:sz="8" w:space="0" w:color="auto"/>
            </w:tcBorders>
            <w:vAlign w:val="center"/>
          </w:tcPr>
          <w:p w:rsidR="00CA35B5" w:rsidRPr="00E66E92" w:rsidRDefault="00CA35B5" w:rsidP="006A1BC4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E66E92">
              <w:rPr>
                <w:rFonts w:ascii="微软雅黑" w:hAnsi="微软雅黑" w:cs="宋体"/>
                <w:color w:val="000000"/>
                <w:kern w:val="0"/>
                <w:szCs w:val="21"/>
              </w:rPr>
              <w:t>childIds</w:t>
            </w:r>
            <w:proofErr w:type="spellEnd"/>
          </w:p>
        </w:tc>
        <w:tc>
          <w:tcPr>
            <w:tcW w:w="1004" w:type="dxa"/>
            <w:tcBorders>
              <w:left w:val="single" w:sz="8" w:space="0" w:color="auto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E3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:rsidR="00CA35B5" w:rsidRPr="00933501" w:rsidRDefault="00CA35B5" w:rsidP="006A1BC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1..1</w:t>
            </w:r>
          </w:p>
        </w:tc>
        <w:tc>
          <w:tcPr>
            <w:tcW w:w="2646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B5" w:rsidRPr="008D7439" w:rsidRDefault="00CA35B5" w:rsidP="006A1BC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子奖项id集合</w:t>
            </w:r>
          </w:p>
        </w:tc>
        <w:tc>
          <w:tcPr>
            <w:tcW w:w="2159" w:type="dxa"/>
            <w:vAlign w:val="center"/>
          </w:tcPr>
          <w:p w:rsidR="00CA35B5" w:rsidRPr="00933501" w:rsidRDefault="00CA35B5" w:rsidP="006A1BC4">
            <w:pPr>
              <w:pStyle w:val="a6"/>
              <w:ind w:firstLineChars="72" w:firstLine="144"/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CA35B5" w:rsidRDefault="00CA35B5" w:rsidP="006A0ACE">
      <w:pPr>
        <w:ind w:firstLineChars="150" w:firstLine="360"/>
      </w:pPr>
      <w:r>
        <w:rPr>
          <w:rFonts w:hint="eastAsia"/>
        </w:rPr>
        <w:t>样例：</w:t>
      </w:r>
    </w:p>
    <w:p w:rsidR="00CA35B5" w:rsidRDefault="00CA35B5" w:rsidP="0045794B">
      <w:pPr>
        <w:jc w:val="center"/>
      </w:pPr>
      <w:r>
        <w:object w:dxaOrig="1531" w:dyaOrig="960">
          <v:shape id="_x0000_i1029" type="#_x0000_t75" style="width:76.35pt;height:47pt" o:ole="">
            <v:imagedata r:id="rId26" o:title=""/>
          </v:shape>
          <o:OLEObject Type="Embed" ProgID="Package" ShapeID="_x0000_i1029" DrawAspect="Icon" ObjectID="_1545633699" r:id="rId27"/>
        </w:object>
      </w:r>
    </w:p>
    <w:p w:rsidR="00CA35B5" w:rsidRPr="006A0C33" w:rsidRDefault="00CA35B5" w:rsidP="006A0C33">
      <w:pPr>
        <w:rPr>
          <w:szCs w:val="24"/>
        </w:rPr>
      </w:pPr>
      <w:r w:rsidRPr="006A0C33">
        <w:rPr>
          <w:rFonts w:hint="eastAsia"/>
          <w:szCs w:val="24"/>
        </w:rPr>
        <w:t>子奖项数据规范</w:t>
      </w:r>
    </w:p>
    <w:p w:rsidR="00CA35B5" w:rsidRDefault="00CA35B5" w:rsidP="00CA35B5">
      <w:r>
        <w:rPr>
          <w:rFonts w:hint="eastAsia"/>
        </w:rPr>
        <w:t>文件为</w:t>
      </w:r>
      <w:r>
        <w:rPr>
          <w:rFonts w:hint="eastAsia"/>
        </w:rPr>
        <w:t>xml,</w:t>
      </w:r>
      <w:r>
        <w:rPr>
          <w:rFonts w:hint="eastAsia"/>
        </w:rPr>
        <w:t>文件规范如下：</w:t>
      </w:r>
    </w:p>
    <w:tbl>
      <w:tblPr>
        <w:tblW w:w="836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873"/>
        <w:gridCol w:w="1109"/>
        <w:gridCol w:w="992"/>
        <w:gridCol w:w="567"/>
        <w:gridCol w:w="1701"/>
        <w:gridCol w:w="2127"/>
      </w:tblGrid>
      <w:tr w:rsidR="00CA35B5" w:rsidRPr="00A74DD7" w:rsidTr="00A561B1">
        <w:trPr>
          <w:trHeight w:val="419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A74DD7" w:rsidRDefault="00CA35B5" w:rsidP="00A561B1">
            <w:pPr>
              <w:widowControl/>
              <w:jc w:val="center"/>
              <w:rPr>
                <w:rFonts w:ascii="微软雅黑" w:hAnsi="微软雅黑" w:cs="宋体"/>
                <w:b/>
                <w:color w:val="000000"/>
                <w:kern w:val="0"/>
                <w:szCs w:val="21"/>
              </w:rPr>
            </w:pPr>
            <w:r w:rsidRPr="00A74DD7">
              <w:rPr>
                <w:rFonts w:ascii="微软雅黑" w:hAnsi="微软雅黑" w:cs="宋体" w:hint="eastAsia"/>
                <w:b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933501" w:rsidRDefault="00CA35B5" w:rsidP="00A561B1">
            <w:pPr>
              <w:jc w:val="center"/>
              <w:rPr>
                <w:rFonts w:ascii="微软雅黑" w:hAnsi="微软雅黑"/>
                <w:b/>
                <w:bCs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b/>
                <w:bCs/>
                <w:sz w:val="20"/>
                <w:szCs w:val="20"/>
              </w:rPr>
              <w:t>层次关系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933501" w:rsidRDefault="00CA35B5" w:rsidP="00A561B1">
            <w:pPr>
              <w:jc w:val="center"/>
              <w:rPr>
                <w:rFonts w:ascii="微软雅黑" w:hAnsi="微软雅黑"/>
                <w:b/>
                <w:bCs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b/>
                <w:bCs/>
                <w:sz w:val="20"/>
                <w:szCs w:val="20"/>
              </w:rPr>
              <w:t>多样性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933501" w:rsidRDefault="00CA35B5" w:rsidP="00A561B1">
            <w:pPr>
              <w:jc w:val="center"/>
              <w:rPr>
                <w:rFonts w:ascii="微软雅黑" w:hAnsi="微软雅黑"/>
                <w:b/>
                <w:bCs/>
                <w:sz w:val="20"/>
                <w:szCs w:val="20"/>
              </w:rPr>
            </w:pPr>
            <w:r w:rsidRPr="00933501">
              <w:rPr>
                <w:rFonts w:ascii="微软雅黑" w:hAnsi="微软雅黑" w:hint="eastAsia"/>
                <w:b/>
                <w:bCs/>
                <w:sz w:val="20"/>
                <w:szCs w:val="20"/>
              </w:rPr>
              <w:t>字段描述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A74DD7" w:rsidRDefault="00CA35B5" w:rsidP="00A561B1">
            <w:pPr>
              <w:widowControl/>
              <w:jc w:val="center"/>
              <w:rPr>
                <w:rFonts w:ascii="微软雅黑" w:hAnsi="微软雅黑" w:cs="宋体"/>
                <w:b/>
                <w:color w:val="000000"/>
                <w:kern w:val="0"/>
                <w:szCs w:val="21"/>
              </w:rPr>
            </w:pPr>
            <w:r w:rsidRPr="00A74DD7">
              <w:rPr>
                <w:rFonts w:ascii="微软雅黑" w:hAnsi="微软雅黑" w:cs="宋体" w:hint="eastAsia"/>
                <w:b/>
                <w:color w:val="000000"/>
                <w:kern w:val="0"/>
                <w:szCs w:val="21"/>
              </w:rPr>
              <w:t>大小/数量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C13825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proofErr w:type="spellStart"/>
            <w:r w:rsidRPr="0016301C">
              <w:rPr>
                <w:rFonts w:ascii="微软雅黑" w:hAnsi="微软雅黑"/>
                <w:color w:val="000000"/>
                <w:szCs w:val="21"/>
              </w:rPr>
              <w:t>awardChilds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szCs w:val="21"/>
                <w:lang w:val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4F0640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4F0640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 w:rsidRPr="00C13825">
              <w:rPr>
                <w:rFonts w:ascii="微软雅黑" w:hAnsi="微软雅黑"/>
                <w:color w:val="000000"/>
                <w:szCs w:val="21"/>
              </w:rPr>
              <w:t>award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4F0640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szCs w:val="21"/>
                <w:lang w:val="zh-CN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szCs w:val="21"/>
                <w:lang w:val="zh-CN"/>
              </w:rPr>
            </w:pPr>
            <w:r>
              <w:rPr>
                <w:rFonts w:ascii="微软雅黑" w:hAnsi="微软雅黑" w:cs="宋体" w:hint="eastAsia"/>
                <w:szCs w:val="21"/>
                <w:lang w:val="zh-CN"/>
              </w:rPr>
              <w:t>奖项基本信息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4F0640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proofErr w:type="spellStart"/>
            <w:r w:rsidRPr="004F0640">
              <w:rPr>
                <w:rFonts w:ascii="微软雅黑" w:hAnsi="微软雅黑"/>
                <w:color w:val="000000"/>
                <w:szCs w:val="21"/>
              </w:rPr>
              <w:t>awardId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szCs w:val="21"/>
                <w:lang w:val="zh-CN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szCs w:val="21"/>
                <w:lang w:val="zh-CN"/>
              </w:rPr>
              <w:t>奖项id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4F0640">
              <w:rPr>
                <w:rFonts w:ascii="微软雅黑" w:hAnsi="微软雅黑" w:cs="宋体"/>
                <w:color w:val="000000"/>
                <w:kern w:val="0"/>
                <w:szCs w:val="21"/>
              </w:rPr>
              <w:t>NUMBER(19)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 w:rsidRPr="004F0640">
              <w:rPr>
                <w:rFonts w:ascii="微软雅黑" w:hAnsi="微软雅黑"/>
                <w:color w:val="000000"/>
                <w:szCs w:val="21"/>
              </w:rPr>
              <w:lastRenderedPageBreak/>
              <w:t>name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 w:cs="宋体"/>
                <w:color w:val="00000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奖项中文名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E66E92">
              <w:rPr>
                <w:rFonts w:ascii="微软雅黑" w:hAnsi="微软雅黑"/>
                <w:color w:val="000000"/>
                <w:szCs w:val="21"/>
              </w:rPr>
              <w:t>VARCHAR2(100)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proofErr w:type="spellStart"/>
            <w:r w:rsidRPr="004F0640">
              <w:rPr>
                <w:rFonts w:ascii="微软雅黑" w:hAnsi="微软雅黑"/>
                <w:color w:val="000000"/>
                <w:szCs w:val="21"/>
              </w:rPr>
              <w:t>nameEn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奖项英文名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8D7439">
              <w:rPr>
                <w:rFonts w:ascii="微软雅黑" w:hAnsi="微软雅黑" w:hint="eastAsia"/>
                <w:color w:val="000000"/>
                <w:szCs w:val="21"/>
              </w:rPr>
              <w:t>VARCHAR2(</w:t>
            </w:r>
            <w:r w:rsidRPr="00E66E92">
              <w:rPr>
                <w:rFonts w:ascii="微软雅黑" w:hAnsi="微软雅黑"/>
                <w:color w:val="000000"/>
                <w:szCs w:val="21"/>
              </w:rPr>
              <w:t>100</w:t>
            </w:r>
            <w:r w:rsidRPr="008D7439">
              <w:rPr>
                <w:rFonts w:ascii="微软雅黑" w:hAnsi="微软雅黑" w:hint="eastAsia"/>
                <w:color w:val="000000"/>
                <w:szCs w:val="21"/>
              </w:rPr>
              <w:t>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proofErr w:type="spellStart"/>
            <w:r w:rsidRPr="004F0640">
              <w:rPr>
                <w:rFonts w:ascii="微软雅黑" w:hAnsi="微软雅黑"/>
                <w:color w:val="000000"/>
                <w:szCs w:val="21"/>
              </w:rPr>
              <w:t>shortName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奖项简称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8D7439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VARCHAR2(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100</w:t>
            </w:r>
            <w:r w:rsidRPr="008D7439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 w:rsidRPr="004F0640">
              <w:rPr>
                <w:rFonts w:ascii="微软雅黑" w:hAnsi="微软雅黑"/>
                <w:color w:val="000000"/>
                <w:szCs w:val="21"/>
              </w:rPr>
              <w:t>category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奖项类型 类型之间用‘|’隔开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8D7439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VARCHAR2(</w:t>
            </w:r>
            <w:r w:rsidRPr="00A33310">
              <w:rPr>
                <w:rFonts w:ascii="微软雅黑" w:hAnsi="微软雅黑" w:cs="宋体"/>
                <w:color w:val="000000"/>
                <w:kern w:val="0"/>
                <w:szCs w:val="21"/>
              </w:rPr>
              <w:t>100</w:t>
            </w:r>
            <w:r w:rsidRPr="008D7439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 w:rsidRPr="004F0640">
              <w:rPr>
                <w:rFonts w:ascii="微软雅黑" w:hAnsi="微软雅黑"/>
                <w:color w:val="000000"/>
                <w:szCs w:val="21"/>
              </w:rPr>
              <w:t>belong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主办单位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8D7439">
              <w:rPr>
                <w:rFonts w:ascii="微软雅黑" w:hAnsi="微软雅黑" w:hint="eastAsia"/>
                <w:color w:val="000000"/>
                <w:szCs w:val="21"/>
              </w:rPr>
              <w:t>VARCHAR2(100)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proofErr w:type="spellStart"/>
            <w:r w:rsidRPr="004F0640">
              <w:rPr>
                <w:rFonts w:ascii="微软雅黑" w:hAnsi="微软雅黑"/>
                <w:color w:val="000000"/>
                <w:szCs w:val="21"/>
              </w:rPr>
              <w:t>govUrl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官网地址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8D7439">
              <w:rPr>
                <w:rFonts w:ascii="微软雅黑" w:hAnsi="微软雅黑" w:hint="eastAsia"/>
                <w:color w:val="000000"/>
                <w:szCs w:val="21"/>
              </w:rPr>
              <w:t>VARCHAR2(50)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A33310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 w:rsidRPr="00A33310">
              <w:rPr>
                <w:rFonts w:ascii="微软雅黑" w:hAnsi="微软雅黑"/>
                <w:color w:val="000000"/>
                <w:szCs w:val="21"/>
              </w:rPr>
              <w:t>detail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奖项简介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/>
                <w:color w:val="000000"/>
                <w:szCs w:val="21"/>
              </w:rPr>
            </w:pPr>
            <w:r w:rsidRPr="00A33310">
              <w:rPr>
                <w:rFonts w:ascii="微软雅黑" w:hAnsi="微软雅黑"/>
                <w:color w:val="000000"/>
                <w:szCs w:val="21"/>
              </w:rPr>
              <w:t>VARCHAR2(500</w:t>
            </w:r>
            <w:r>
              <w:rPr>
                <w:rFonts w:ascii="微软雅黑" w:hAnsi="微软雅黑" w:hint="eastAsia"/>
                <w:color w:val="000000"/>
                <w:szCs w:val="21"/>
              </w:rPr>
              <w:t>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proofErr w:type="spellStart"/>
            <w:r w:rsidRPr="004F0640">
              <w:rPr>
                <w:rFonts w:ascii="微软雅黑" w:hAnsi="微软雅黑"/>
                <w:color w:val="000000"/>
                <w:szCs w:val="21"/>
              </w:rPr>
              <w:t>imageName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奖项图片名称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8D7439">
              <w:rPr>
                <w:rFonts w:ascii="微软雅黑" w:hAnsi="微软雅黑" w:hint="eastAsia"/>
                <w:color w:val="000000"/>
                <w:szCs w:val="21"/>
              </w:rPr>
              <w:t>VARCHAR2(</w:t>
            </w:r>
            <w:r>
              <w:rPr>
                <w:rFonts w:ascii="微软雅黑" w:hAnsi="微软雅黑" w:hint="eastAsia"/>
                <w:color w:val="000000"/>
                <w:szCs w:val="21"/>
              </w:rPr>
              <w:t>5</w:t>
            </w:r>
            <w:r w:rsidRPr="008D7439">
              <w:rPr>
                <w:rFonts w:ascii="微软雅黑" w:hAnsi="微软雅黑" w:hint="eastAsia"/>
                <w:color w:val="000000"/>
                <w:szCs w:val="21"/>
              </w:rPr>
              <w:t>0)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proofErr w:type="spellStart"/>
            <w:r w:rsidRPr="004F0640">
              <w:rPr>
                <w:rFonts w:ascii="微软雅黑" w:hAnsi="微软雅黑"/>
                <w:color w:val="000000"/>
                <w:szCs w:val="21"/>
              </w:rPr>
              <w:t>imagePath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奖项图片地址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8D7439">
              <w:rPr>
                <w:rFonts w:ascii="微软雅黑" w:hAnsi="微软雅黑" w:hint="eastAsia"/>
                <w:color w:val="000000"/>
                <w:szCs w:val="21"/>
              </w:rPr>
              <w:t>VARCHAR2(</w:t>
            </w:r>
            <w:r>
              <w:rPr>
                <w:rFonts w:ascii="微软雅黑" w:hAnsi="微软雅黑" w:hint="eastAsia"/>
                <w:color w:val="000000"/>
                <w:szCs w:val="21"/>
              </w:rPr>
              <w:t>5</w:t>
            </w:r>
            <w:r w:rsidRPr="008D7439">
              <w:rPr>
                <w:rFonts w:ascii="微软雅黑" w:hAnsi="微软雅黑" w:hint="eastAsia"/>
                <w:color w:val="000000"/>
                <w:szCs w:val="21"/>
              </w:rPr>
              <w:t>00)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proofErr w:type="spellStart"/>
            <w:r w:rsidRPr="003D1752">
              <w:rPr>
                <w:rFonts w:ascii="微软雅黑" w:hAnsi="微软雅黑"/>
                <w:color w:val="000000"/>
                <w:szCs w:val="21"/>
              </w:rPr>
              <w:t>awardChildId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子奖项id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B24B61">
              <w:rPr>
                <w:rFonts w:ascii="微软雅黑" w:hAnsi="微软雅黑" w:cs="宋体"/>
                <w:color w:val="000000"/>
                <w:kern w:val="0"/>
                <w:szCs w:val="21"/>
              </w:rPr>
              <w:t>NUMBER(19)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E66E92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E66E92">
              <w:rPr>
                <w:rFonts w:ascii="微软雅黑" w:hAnsi="微软雅黑" w:cs="宋体"/>
                <w:color w:val="000000"/>
                <w:kern w:val="0"/>
                <w:szCs w:val="21"/>
              </w:rPr>
              <w:t>period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奖项届别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2E313E">
              <w:rPr>
                <w:rFonts w:ascii="微软雅黑" w:hAnsi="微软雅黑"/>
                <w:color w:val="000000"/>
                <w:szCs w:val="21"/>
              </w:rPr>
              <w:t>NUMBER(4)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E66E92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E66E92">
              <w:rPr>
                <w:rFonts w:ascii="微软雅黑" w:hAnsi="微软雅黑" w:cs="宋体"/>
                <w:color w:val="000000"/>
                <w:kern w:val="0"/>
                <w:szCs w:val="21"/>
              </w:rPr>
              <w:t>year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奖项年代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8D7439">
              <w:rPr>
                <w:rFonts w:ascii="微软雅黑" w:hAnsi="微软雅黑" w:hint="eastAsia"/>
                <w:color w:val="000000"/>
                <w:szCs w:val="21"/>
              </w:rPr>
              <w:t>VARCHAR2(</w:t>
            </w:r>
            <w:r>
              <w:rPr>
                <w:rFonts w:ascii="微软雅黑" w:hAnsi="微软雅黑" w:hint="eastAsia"/>
                <w:color w:val="000000"/>
                <w:szCs w:val="21"/>
              </w:rPr>
              <w:t>20</w:t>
            </w:r>
            <w:r w:rsidRPr="008D7439">
              <w:rPr>
                <w:rFonts w:ascii="微软雅黑" w:hAnsi="微软雅黑" w:hint="eastAsia"/>
                <w:color w:val="000000"/>
                <w:szCs w:val="21"/>
              </w:rPr>
              <w:t>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E66E92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3D1752">
              <w:rPr>
                <w:rFonts w:ascii="微软雅黑" w:hAnsi="微软雅黑" w:cs="宋体"/>
                <w:color w:val="000000"/>
                <w:kern w:val="0"/>
                <w:szCs w:val="21"/>
              </w:rPr>
              <w:t>awardStarAssets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奖项人物和作品信息列表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3D1752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3D1752">
              <w:rPr>
                <w:rFonts w:ascii="微软雅黑" w:hAnsi="微软雅黑" w:cs="宋体"/>
                <w:color w:val="000000"/>
                <w:kern w:val="0"/>
                <w:szCs w:val="21"/>
              </w:rPr>
              <w:t>starAsset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奖项人物和作品信息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3D1752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3D1752">
              <w:rPr>
                <w:rFonts w:ascii="微软雅黑" w:hAnsi="微软雅黑" w:cs="宋体"/>
                <w:color w:val="000000"/>
                <w:kern w:val="0"/>
                <w:szCs w:val="21"/>
              </w:rPr>
              <w:t>assetId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作品id，</w:t>
            </w: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媒资</w:t>
            </w:r>
            <w:proofErr w:type="gramEnd"/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F520E6">
              <w:rPr>
                <w:rFonts w:ascii="微软雅黑" w:hAnsi="微软雅黑" w:cs="宋体"/>
                <w:color w:val="000000"/>
                <w:kern w:val="0"/>
                <w:szCs w:val="21"/>
              </w:rPr>
              <w:t>NUMBER(19)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3D1752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3D1752">
              <w:rPr>
                <w:rFonts w:ascii="微软雅黑" w:hAnsi="微软雅黑" w:cs="宋体"/>
                <w:color w:val="000000"/>
                <w:kern w:val="0"/>
                <w:szCs w:val="21"/>
              </w:rPr>
              <w:t>assetName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作品名称，</w:t>
            </w: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媒资名称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E41240">
              <w:rPr>
                <w:rFonts w:ascii="微软雅黑" w:hAnsi="微软雅黑" w:cs="宋体"/>
                <w:color w:val="000000"/>
                <w:kern w:val="0"/>
                <w:szCs w:val="21"/>
              </w:rPr>
              <w:t>VARCHAR2(50)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3D1752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3D1752">
              <w:rPr>
                <w:rFonts w:ascii="微软雅黑" w:hAnsi="微软雅黑" w:cs="宋体"/>
                <w:color w:val="000000"/>
                <w:kern w:val="0"/>
                <w:szCs w:val="21"/>
              </w:rPr>
              <w:lastRenderedPageBreak/>
              <w:t>starId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人物id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004CD8">
              <w:rPr>
                <w:rFonts w:ascii="微软雅黑" w:hAnsi="微软雅黑" w:cs="宋体"/>
                <w:color w:val="000000"/>
                <w:kern w:val="0"/>
                <w:szCs w:val="21"/>
              </w:rPr>
              <w:t>NUMBER(19)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3D1752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3D1752">
              <w:rPr>
                <w:rFonts w:ascii="微软雅黑" w:hAnsi="微软雅黑" w:cs="宋体"/>
                <w:color w:val="000000"/>
                <w:kern w:val="0"/>
                <w:szCs w:val="21"/>
              </w:rPr>
              <w:t>starName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人物名称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E41240">
              <w:rPr>
                <w:rFonts w:ascii="微软雅黑" w:hAnsi="微软雅黑" w:cs="宋体"/>
                <w:color w:val="000000"/>
                <w:kern w:val="0"/>
                <w:szCs w:val="21"/>
              </w:rPr>
              <w:t>VARCHAR2(50)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3D1752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3D1752">
              <w:rPr>
                <w:rFonts w:ascii="微软雅黑" w:hAnsi="微软雅黑" w:cs="宋体"/>
                <w:color w:val="000000"/>
                <w:kern w:val="0"/>
                <w:szCs w:val="21"/>
              </w:rPr>
              <w:t>displayType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一级分类类型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3029C4">
              <w:rPr>
                <w:rFonts w:ascii="微软雅黑" w:hAnsi="微软雅黑" w:cs="宋体"/>
                <w:color w:val="000000"/>
                <w:kern w:val="0"/>
                <w:szCs w:val="21"/>
              </w:rPr>
              <w:t>VARCHAR2(10)</w:t>
            </w:r>
          </w:p>
        </w:tc>
      </w:tr>
      <w:tr w:rsidR="00CA35B5" w:rsidRPr="008D7439" w:rsidTr="00A561B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3D1752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3D1752">
              <w:rPr>
                <w:rFonts w:ascii="微软雅黑" w:hAnsi="微软雅黑" w:cs="宋体"/>
                <w:color w:val="000000"/>
                <w:kern w:val="0"/>
                <w:szCs w:val="21"/>
              </w:rPr>
              <w:t>displayName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一级分类名称，如：电影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3029C4">
              <w:rPr>
                <w:rFonts w:ascii="微软雅黑" w:hAnsi="微软雅黑" w:cs="宋体"/>
                <w:color w:val="000000"/>
                <w:kern w:val="0"/>
                <w:szCs w:val="21"/>
              </w:rPr>
              <w:t>VARCHAR2(50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CA35B5" w:rsidRPr="008D7439" w:rsidTr="00A561B1">
        <w:trPr>
          <w:trHeight w:val="1113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3D1752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3D1752">
              <w:rPr>
                <w:rFonts w:ascii="微软雅黑" w:hAnsi="微软雅黑" w:cs="宋体"/>
                <w:color w:val="000000"/>
                <w:kern w:val="0"/>
                <w:szCs w:val="21"/>
              </w:rPr>
              <w:t>awardType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E3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CA35B5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获奖类型，0：提名 1：获奖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CA35B5" w:rsidRPr="008D7439" w:rsidRDefault="00CA35B5" w:rsidP="00A561B1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1700EB">
              <w:rPr>
                <w:rFonts w:ascii="微软雅黑" w:hAnsi="微软雅黑" w:cs="宋体"/>
                <w:color w:val="000000"/>
                <w:kern w:val="0"/>
                <w:szCs w:val="21"/>
              </w:rPr>
              <w:t>NUMBER(2)</w:t>
            </w:r>
          </w:p>
        </w:tc>
      </w:tr>
    </w:tbl>
    <w:p w:rsidR="00CA35B5" w:rsidRDefault="00CA35B5" w:rsidP="00CA35B5"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下：</w:t>
      </w:r>
    </w:p>
    <w:p w:rsidR="00CA35B5" w:rsidRPr="00B47C6E" w:rsidRDefault="00CA35B5" w:rsidP="002B47E1">
      <w:pPr>
        <w:jc w:val="center"/>
      </w:pPr>
      <w:r>
        <w:object w:dxaOrig="1531" w:dyaOrig="960">
          <v:shape id="_x0000_i1030" type="#_x0000_t75" style="width:76.35pt;height:47pt" o:ole="">
            <v:imagedata r:id="rId28" o:title=""/>
          </v:shape>
          <o:OLEObject Type="Embed" ProgID="Package" ShapeID="_x0000_i1030" DrawAspect="Icon" ObjectID="_1545633700" r:id="rId29"/>
        </w:object>
      </w:r>
    </w:p>
    <w:p w:rsidR="00BE5B14" w:rsidRPr="004A4E38" w:rsidRDefault="00BE5B14" w:rsidP="00BE5B14">
      <w:pPr>
        <w:pStyle w:val="3"/>
        <w:tabs>
          <w:tab w:val="left" w:pos="720"/>
        </w:tabs>
        <w:spacing w:line="416" w:lineRule="auto"/>
        <w:rPr>
          <w:rFonts w:ascii="微软雅黑" w:eastAsia="微软雅黑" w:hAnsi="微软雅黑"/>
        </w:rPr>
      </w:pPr>
      <w:bookmarkStart w:id="51" w:name="_Toc450224869"/>
      <w:r>
        <w:rPr>
          <w:rFonts w:ascii="微软雅黑" w:eastAsia="微软雅黑" w:hAnsi="微软雅黑" w:hint="eastAsia"/>
        </w:rPr>
        <w:t>文件存储路径</w:t>
      </w:r>
      <w:bookmarkEnd w:id="51"/>
    </w:p>
    <w:p w:rsidR="00BE5B14" w:rsidRDefault="00BE5B14" w:rsidP="006A0C33">
      <w:pPr>
        <w:pStyle w:val="affa"/>
        <w:numPr>
          <w:ilvl w:val="1"/>
          <w:numId w:val="18"/>
        </w:numPr>
        <w:rPr>
          <w:sz w:val="24"/>
          <w:szCs w:val="24"/>
        </w:rPr>
      </w:pPr>
      <w:r w:rsidRPr="006A0C33">
        <w:rPr>
          <w:sz w:val="24"/>
          <w:szCs w:val="24"/>
        </w:rPr>
        <w:t>人物</w:t>
      </w:r>
      <w:r w:rsidRPr="006A0C33">
        <w:rPr>
          <w:sz w:val="24"/>
          <w:szCs w:val="24"/>
        </w:rPr>
        <w:t xml:space="preserve"> </w:t>
      </w:r>
      <w:r w:rsidRPr="006A0C33">
        <w:rPr>
          <w:sz w:val="24"/>
          <w:szCs w:val="24"/>
        </w:rPr>
        <w:t>发布操作路径以</w:t>
      </w:r>
      <w:r w:rsidRPr="006A0C33">
        <w:rPr>
          <w:sz w:val="24"/>
          <w:szCs w:val="24"/>
        </w:rPr>
        <w:t>/depository/star/publish/</w:t>
      </w:r>
      <w:r w:rsidR="00CA35B5" w:rsidRPr="004F0640">
        <w:rPr>
          <w:rFonts w:hint="eastAsia"/>
          <w:sz w:val="24"/>
          <w:szCs w:val="24"/>
        </w:rPr>
        <w:t>awards</w:t>
      </w:r>
      <w:r w:rsidRPr="006A0C33">
        <w:rPr>
          <w:sz w:val="24"/>
          <w:szCs w:val="24"/>
        </w:rPr>
        <w:t>/</w:t>
      </w:r>
      <w:r w:rsidRPr="006A0C33">
        <w:rPr>
          <w:sz w:val="24"/>
          <w:szCs w:val="24"/>
        </w:rPr>
        <w:t>为根节点</w:t>
      </w:r>
      <w:r w:rsidR="00CA35B5" w:rsidRPr="004F0640">
        <w:rPr>
          <w:rFonts w:hint="eastAsia"/>
          <w:sz w:val="24"/>
          <w:szCs w:val="24"/>
        </w:rPr>
        <w:t>。</w:t>
      </w:r>
      <w:proofErr w:type="gramStart"/>
      <w:r w:rsidR="00CA35B5" w:rsidRPr="004F0640">
        <w:rPr>
          <w:rFonts w:hint="eastAsia"/>
          <w:sz w:val="24"/>
          <w:szCs w:val="24"/>
        </w:rPr>
        <w:t>媒资奖项</w:t>
      </w:r>
      <w:proofErr w:type="gramEnd"/>
      <w:r w:rsidR="00CA35B5" w:rsidRPr="004F0640">
        <w:rPr>
          <w:rFonts w:hint="eastAsia"/>
          <w:sz w:val="24"/>
          <w:szCs w:val="24"/>
        </w:rPr>
        <w:t>发布根节点，后续的节点以奖项</w:t>
      </w:r>
      <w:r w:rsidR="00CA35B5" w:rsidRPr="004F0640">
        <w:rPr>
          <w:rFonts w:hint="eastAsia"/>
          <w:sz w:val="24"/>
          <w:szCs w:val="24"/>
        </w:rPr>
        <w:t>id</w:t>
      </w:r>
      <w:r w:rsidR="00CA35B5" w:rsidRPr="004F0640">
        <w:rPr>
          <w:rFonts w:hint="eastAsia"/>
          <w:sz w:val="24"/>
          <w:szCs w:val="24"/>
        </w:rPr>
        <w:t>区分。如奖项</w:t>
      </w:r>
      <w:r w:rsidR="00CA35B5" w:rsidRPr="004F0640">
        <w:rPr>
          <w:rFonts w:hint="eastAsia"/>
          <w:sz w:val="24"/>
          <w:szCs w:val="24"/>
        </w:rPr>
        <w:t>id</w:t>
      </w:r>
      <w:r w:rsidR="00CA35B5" w:rsidRPr="004F0640">
        <w:rPr>
          <w:rFonts w:hint="eastAsia"/>
          <w:sz w:val="24"/>
          <w:szCs w:val="24"/>
        </w:rPr>
        <w:t>为</w:t>
      </w:r>
      <w:r w:rsidR="00CA35B5" w:rsidRPr="004F0640">
        <w:rPr>
          <w:rFonts w:hint="eastAsia"/>
          <w:sz w:val="24"/>
          <w:szCs w:val="24"/>
        </w:rPr>
        <w:t>1001</w:t>
      </w:r>
      <w:r w:rsidR="00CA35B5" w:rsidRPr="004F0640">
        <w:rPr>
          <w:rFonts w:hint="eastAsia"/>
          <w:sz w:val="24"/>
          <w:szCs w:val="24"/>
        </w:rPr>
        <w:t>的发布根目录为</w:t>
      </w:r>
      <w:r w:rsidR="00CA35B5" w:rsidRPr="004F0640">
        <w:rPr>
          <w:rFonts w:hint="eastAsia"/>
          <w:sz w:val="24"/>
          <w:szCs w:val="24"/>
        </w:rPr>
        <w:t>/depository/awards/1001/ Metadata.xml</w:t>
      </w:r>
      <w:r w:rsidR="00CA35B5">
        <w:rPr>
          <w:rFonts w:hint="eastAsia"/>
          <w:sz w:val="24"/>
          <w:szCs w:val="24"/>
        </w:rPr>
        <w:t>。子奖项根目录为</w:t>
      </w:r>
      <w:r w:rsidR="00CA35B5">
        <w:rPr>
          <w:rFonts w:hint="eastAsia"/>
          <w:sz w:val="24"/>
          <w:szCs w:val="24"/>
        </w:rPr>
        <w:t>child</w:t>
      </w:r>
      <w:r w:rsidR="00CA35B5">
        <w:rPr>
          <w:rFonts w:hint="eastAsia"/>
          <w:sz w:val="24"/>
          <w:szCs w:val="24"/>
        </w:rPr>
        <w:t>，后续根据子奖项</w:t>
      </w:r>
      <w:r w:rsidR="00CA35B5">
        <w:rPr>
          <w:rFonts w:hint="eastAsia"/>
          <w:sz w:val="24"/>
          <w:szCs w:val="24"/>
        </w:rPr>
        <w:t>id</w:t>
      </w:r>
      <w:r w:rsidR="00CA35B5">
        <w:rPr>
          <w:rFonts w:hint="eastAsia"/>
          <w:sz w:val="24"/>
          <w:szCs w:val="24"/>
        </w:rPr>
        <w:t>区分。如奖项</w:t>
      </w:r>
      <w:r w:rsidR="00CA35B5">
        <w:rPr>
          <w:rFonts w:hint="eastAsia"/>
          <w:sz w:val="24"/>
          <w:szCs w:val="24"/>
        </w:rPr>
        <w:t>id</w:t>
      </w:r>
      <w:r w:rsidR="00CA35B5">
        <w:rPr>
          <w:rFonts w:hint="eastAsia"/>
          <w:sz w:val="24"/>
          <w:szCs w:val="24"/>
        </w:rPr>
        <w:t>为</w:t>
      </w:r>
      <w:r w:rsidR="00CA35B5">
        <w:rPr>
          <w:rFonts w:hint="eastAsia"/>
          <w:sz w:val="24"/>
          <w:szCs w:val="24"/>
        </w:rPr>
        <w:t>1001</w:t>
      </w:r>
      <w:r w:rsidR="00CA35B5">
        <w:rPr>
          <w:rFonts w:hint="eastAsia"/>
          <w:sz w:val="24"/>
          <w:szCs w:val="24"/>
        </w:rPr>
        <w:t>下的</w:t>
      </w:r>
      <w:r w:rsidR="00CA35B5">
        <w:rPr>
          <w:rFonts w:hint="eastAsia"/>
          <w:sz w:val="24"/>
          <w:szCs w:val="24"/>
        </w:rPr>
        <w:t>86</w:t>
      </w:r>
      <w:r w:rsidR="00CA35B5">
        <w:rPr>
          <w:rFonts w:hint="eastAsia"/>
          <w:sz w:val="24"/>
          <w:szCs w:val="24"/>
        </w:rPr>
        <w:t>届的子奖项</w:t>
      </w:r>
      <w:r w:rsidR="00CA35B5">
        <w:rPr>
          <w:rFonts w:hint="eastAsia"/>
          <w:sz w:val="24"/>
          <w:szCs w:val="24"/>
        </w:rPr>
        <w:t>id</w:t>
      </w:r>
      <w:r w:rsidR="00CA35B5">
        <w:rPr>
          <w:rFonts w:hint="eastAsia"/>
          <w:sz w:val="24"/>
          <w:szCs w:val="24"/>
        </w:rPr>
        <w:t>为</w:t>
      </w:r>
      <w:r w:rsidR="00CA35B5">
        <w:rPr>
          <w:rFonts w:hint="eastAsia"/>
          <w:sz w:val="24"/>
          <w:szCs w:val="24"/>
        </w:rPr>
        <w:t>3001</w:t>
      </w:r>
      <w:r w:rsidR="00CA35B5">
        <w:rPr>
          <w:rFonts w:hint="eastAsia"/>
          <w:sz w:val="24"/>
          <w:szCs w:val="24"/>
        </w:rPr>
        <w:t>的发布目录为</w:t>
      </w:r>
      <w:r w:rsidR="00CA35B5" w:rsidRPr="004F0640">
        <w:rPr>
          <w:rFonts w:hint="eastAsia"/>
          <w:sz w:val="24"/>
          <w:szCs w:val="24"/>
        </w:rPr>
        <w:t>/depository/awards/1001/</w:t>
      </w:r>
      <w:r w:rsidR="00CA35B5">
        <w:rPr>
          <w:rFonts w:hint="eastAsia"/>
          <w:sz w:val="24"/>
          <w:szCs w:val="24"/>
        </w:rPr>
        <w:t>child/86/3001.xm</w:t>
      </w:r>
      <w:r w:rsidR="006A0C33" w:rsidRPr="006A0C33">
        <w:rPr>
          <w:sz w:val="24"/>
          <w:szCs w:val="24"/>
        </w:rPr>
        <w:t>l</w:t>
      </w:r>
    </w:p>
    <w:p w:rsidR="00D719B8" w:rsidRDefault="00516A4C" w:rsidP="00D719B8">
      <w:pPr>
        <w:pStyle w:val="1"/>
        <w:rPr>
          <w:rFonts w:ascii="微软雅黑" w:eastAsia="微软雅黑" w:hAnsi="微软雅黑"/>
        </w:rPr>
      </w:pPr>
      <w:bookmarkStart w:id="52" w:name="_Toc450224870"/>
      <w:proofErr w:type="gramStart"/>
      <w:r>
        <w:rPr>
          <w:rFonts w:ascii="微软雅黑" w:eastAsia="微软雅黑" w:hAnsi="微软雅黑" w:hint="eastAsia"/>
        </w:rPr>
        <w:t>媒资</w:t>
      </w:r>
      <w:r>
        <w:rPr>
          <w:rFonts w:ascii="微软雅黑" w:eastAsia="微软雅黑" w:hAnsi="微软雅黑"/>
        </w:rPr>
        <w:t>打点</w:t>
      </w:r>
      <w:bookmarkEnd w:id="52"/>
      <w:proofErr w:type="gramEnd"/>
    </w:p>
    <w:p w:rsidR="004C6DFA" w:rsidRDefault="00683218" w:rsidP="004C6DFA">
      <w:pPr>
        <w:pStyle w:val="2"/>
        <w:rPr>
          <w:rFonts w:ascii="微软雅黑" w:eastAsia="微软雅黑" w:hAnsi="微软雅黑"/>
        </w:rPr>
      </w:pPr>
      <w:bookmarkStart w:id="53" w:name="_Toc450224871"/>
      <w:proofErr w:type="gramStart"/>
      <w:r>
        <w:rPr>
          <w:rFonts w:ascii="微软雅黑" w:eastAsia="微软雅黑" w:hAnsi="微软雅黑" w:hint="eastAsia"/>
        </w:rPr>
        <w:t>媒资打点</w:t>
      </w:r>
      <w:proofErr w:type="gramEnd"/>
      <w:r>
        <w:rPr>
          <w:rFonts w:ascii="微软雅黑" w:eastAsia="微软雅黑" w:hAnsi="微软雅黑"/>
        </w:rPr>
        <w:t>XML</w:t>
      </w:r>
      <w:r>
        <w:rPr>
          <w:rFonts w:ascii="微软雅黑" w:eastAsia="微软雅黑" w:hAnsi="微软雅黑" w:hint="eastAsia"/>
        </w:rPr>
        <w:t>规范</w:t>
      </w:r>
      <w:bookmarkEnd w:id="53"/>
    </w:p>
    <w:p w:rsidR="00C32EDA" w:rsidRDefault="00523170" w:rsidP="00C46B20">
      <w:pPr>
        <w:pStyle w:val="3"/>
        <w:tabs>
          <w:tab w:val="left" w:pos="720"/>
        </w:tabs>
        <w:spacing w:line="360" w:lineRule="auto"/>
        <w:rPr>
          <w:rFonts w:ascii="微软雅黑" w:eastAsia="微软雅黑" w:hAnsi="微软雅黑"/>
        </w:rPr>
      </w:pPr>
      <w:bookmarkStart w:id="54" w:name="_Toc450224872"/>
      <w:r>
        <w:rPr>
          <w:rFonts w:ascii="微软雅黑" w:eastAsia="微软雅黑" w:hAnsi="微软雅黑" w:hint="eastAsia"/>
        </w:rPr>
        <w:t>XML文档</w:t>
      </w:r>
      <w:r>
        <w:rPr>
          <w:rFonts w:ascii="微软雅黑" w:eastAsia="微软雅黑" w:hAnsi="微软雅黑"/>
        </w:rPr>
        <w:t>基本信息</w:t>
      </w:r>
      <w:bookmarkEnd w:id="54"/>
    </w:p>
    <w:p w:rsidR="008A5993" w:rsidRPr="00226E27" w:rsidRDefault="008A5993" w:rsidP="00E55E94">
      <w:pPr>
        <w:jc w:val="center"/>
        <w:rPr>
          <w:sz w:val="21"/>
          <w:szCs w:val="21"/>
        </w:rPr>
      </w:pPr>
      <w:r w:rsidRPr="00226E27">
        <w:rPr>
          <w:rFonts w:hint="eastAsia"/>
          <w:sz w:val="21"/>
          <w:szCs w:val="21"/>
        </w:rPr>
        <w:t>表</w:t>
      </w:r>
      <w:r w:rsidRPr="00226E27">
        <w:rPr>
          <w:rFonts w:hint="eastAsia"/>
          <w:sz w:val="21"/>
          <w:szCs w:val="21"/>
        </w:rPr>
        <w:t>1</w:t>
      </w:r>
      <w:r w:rsidR="001A440E">
        <w:rPr>
          <w:rFonts w:hint="eastAsia"/>
          <w:sz w:val="21"/>
          <w:szCs w:val="21"/>
        </w:rPr>
        <w:t>、</w:t>
      </w:r>
      <w:r w:rsidRPr="00226E27">
        <w:rPr>
          <w:rFonts w:hint="eastAsia"/>
          <w:sz w:val="21"/>
          <w:szCs w:val="21"/>
        </w:rPr>
        <w:t>XML</w:t>
      </w:r>
      <w:r w:rsidRPr="00226E27">
        <w:rPr>
          <w:rFonts w:hint="eastAsia"/>
          <w:sz w:val="21"/>
          <w:szCs w:val="21"/>
        </w:rPr>
        <w:t>文档基本信息</w:t>
      </w:r>
    </w:p>
    <w:tbl>
      <w:tblPr>
        <w:tblStyle w:val="af6"/>
        <w:tblW w:w="6442" w:type="dxa"/>
        <w:jc w:val="center"/>
        <w:tblLook w:val="04A0" w:firstRow="1" w:lastRow="0" w:firstColumn="1" w:lastColumn="0" w:noHBand="0" w:noVBand="1"/>
      </w:tblPr>
      <w:tblGrid>
        <w:gridCol w:w="2416"/>
        <w:gridCol w:w="4026"/>
      </w:tblGrid>
      <w:tr w:rsidR="008A5993" w:rsidTr="00E04998">
        <w:trPr>
          <w:trHeight w:val="413"/>
          <w:jc w:val="center"/>
        </w:trPr>
        <w:tc>
          <w:tcPr>
            <w:tcW w:w="2416" w:type="dxa"/>
            <w:vAlign w:val="center"/>
          </w:tcPr>
          <w:p w:rsidR="008A5993" w:rsidRPr="00F65E61" w:rsidRDefault="008A5993" w:rsidP="00E55E94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F65E61">
              <w:rPr>
                <w:rFonts w:ascii="微软雅黑" w:hAnsi="微软雅黑" w:cstheme="minorBidi" w:hint="eastAsia"/>
                <w:sz w:val="20"/>
                <w:szCs w:val="20"/>
              </w:rPr>
              <w:lastRenderedPageBreak/>
              <w:t>编码方式</w:t>
            </w:r>
          </w:p>
        </w:tc>
        <w:tc>
          <w:tcPr>
            <w:tcW w:w="4026" w:type="dxa"/>
            <w:vAlign w:val="center"/>
          </w:tcPr>
          <w:p w:rsidR="008A5993" w:rsidRPr="00F65E61" w:rsidRDefault="008A5993" w:rsidP="00E55E94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F65E61">
              <w:rPr>
                <w:rFonts w:ascii="微软雅黑" w:hAnsi="微软雅黑" w:cstheme="minorBidi" w:hint="eastAsia"/>
                <w:sz w:val="20"/>
                <w:szCs w:val="20"/>
              </w:rPr>
              <w:t>UTF-8</w:t>
            </w:r>
          </w:p>
        </w:tc>
      </w:tr>
      <w:tr w:rsidR="008A5993" w:rsidTr="00E04998">
        <w:trPr>
          <w:trHeight w:val="263"/>
          <w:jc w:val="center"/>
        </w:trPr>
        <w:tc>
          <w:tcPr>
            <w:tcW w:w="2416" w:type="dxa"/>
            <w:vAlign w:val="center"/>
          </w:tcPr>
          <w:p w:rsidR="008A5993" w:rsidRPr="00F65E61" w:rsidRDefault="008A5993" w:rsidP="00E55E94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F65E61">
              <w:rPr>
                <w:rFonts w:ascii="微软雅黑" w:hAnsi="微软雅黑" w:cstheme="minorBidi" w:hint="eastAsia"/>
                <w:sz w:val="20"/>
                <w:szCs w:val="20"/>
              </w:rPr>
              <w:t>转义方式</w:t>
            </w:r>
          </w:p>
        </w:tc>
        <w:tc>
          <w:tcPr>
            <w:tcW w:w="4026" w:type="dxa"/>
            <w:vAlign w:val="center"/>
          </w:tcPr>
          <w:p w:rsidR="008A5993" w:rsidRPr="00F65E61" w:rsidRDefault="008A5993" w:rsidP="00E55E94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F65E61">
              <w:rPr>
                <w:rFonts w:ascii="微软雅黑" w:hAnsi="微软雅黑" w:cstheme="minorBidi" w:hint="eastAsia"/>
                <w:sz w:val="20"/>
                <w:szCs w:val="20"/>
              </w:rPr>
              <w:t>CDATA</w:t>
            </w:r>
          </w:p>
        </w:tc>
      </w:tr>
      <w:tr w:rsidR="008A5993" w:rsidTr="00E04998">
        <w:trPr>
          <w:trHeight w:val="197"/>
          <w:jc w:val="center"/>
        </w:trPr>
        <w:tc>
          <w:tcPr>
            <w:tcW w:w="2416" w:type="dxa"/>
            <w:vAlign w:val="center"/>
          </w:tcPr>
          <w:p w:rsidR="008A5993" w:rsidRPr="00F65E61" w:rsidRDefault="008A5993" w:rsidP="00E55E94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F65E61">
              <w:rPr>
                <w:rFonts w:ascii="微软雅黑" w:hAnsi="微软雅黑" w:cstheme="minorBidi" w:hint="eastAsia"/>
                <w:sz w:val="20"/>
                <w:szCs w:val="20"/>
              </w:rPr>
              <w:t>名称</w:t>
            </w:r>
          </w:p>
        </w:tc>
        <w:tc>
          <w:tcPr>
            <w:tcW w:w="4026" w:type="dxa"/>
            <w:vAlign w:val="center"/>
          </w:tcPr>
          <w:p w:rsidR="008A5993" w:rsidRPr="00F65E61" w:rsidRDefault="008A5993" w:rsidP="00E55E94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F65E61">
              <w:rPr>
                <w:rFonts w:ascii="微软雅黑" w:hAnsi="微软雅黑" w:cstheme="minorBidi" w:hint="eastAsia"/>
                <w:sz w:val="20"/>
                <w:szCs w:val="20"/>
              </w:rPr>
              <w:t>dot.xml</w:t>
            </w:r>
          </w:p>
        </w:tc>
      </w:tr>
      <w:tr w:rsidR="008A5993" w:rsidTr="00E04998">
        <w:trPr>
          <w:trHeight w:val="131"/>
          <w:jc w:val="center"/>
        </w:trPr>
        <w:tc>
          <w:tcPr>
            <w:tcW w:w="2416" w:type="dxa"/>
            <w:vAlign w:val="center"/>
          </w:tcPr>
          <w:p w:rsidR="008A5993" w:rsidRPr="00F65E61" w:rsidRDefault="008A5993" w:rsidP="00E55E94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F65E61">
              <w:rPr>
                <w:rFonts w:ascii="微软雅黑" w:hAnsi="微软雅黑" w:cstheme="minorBidi" w:hint="eastAsia"/>
                <w:sz w:val="20"/>
                <w:szCs w:val="20"/>
              </w:rPr>
              <w:t>地址</w:t>
            </w:r>
          </w:p>
        </w:tc>
        <w:tc>
          <w:tcPr>
            <w:tcW w:w="4026" w:type="dxa"/>
            <w:vAlign w:val="center"/>
          </w:tcPr>
          <w:p w:rsidR="008A5993" w:rsidRPr="00F65E61" w:rsidRDefault="008A5993" w:rsidP="00E55E94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F65E61">
              <w:rPr>
                <w:rFonts w:ascii="微软雅黑" w:hAnsi="微软雅黑" w:cstheme="minorBidi" w:hint="eastAsia"/>
                <w:sz w:val="20"/>
                <w:szCs w:val="20"/>
              </w:rPr>
              <w:t>该视频的截</w:t>
            </w:r>
            <w:proofErr w:type="gramStart"/>
            <w:r w:rsidRPr="00F65E61">
              <w:rPr>
                <w:rFonts w:ascii="微软雅黑" w:hAnsi="微软雅黑" w:cstheme="minorBidi" w:hint="eastAsia"/>
                <w:sz w:val="20"/>
                <w:szCs w:val="20"/>
              </w:rPr>
              <w:t>图资源</w:t>
            </w:r>
            <w:proofErr w:type="gramEnd"/>
            <w:r w:rsidRPr="00F65E61">
              <w:rPr>
                <w:rFonts w:ascii="微软雅黑" w:hAnsi="微软雅黑" w:cstheme="minorBidi" w:hint="eastAsia"/>
                <w:sz w:val="20"/>
                <w:szCs w:val="20"/>
              </w:rPr>
              <w:t>的上级目录下</w:t>
            </w:r>
          </w:p>
        </w:tc>
      </w:tr>
      <w:tr w:rsidR="008A5993" w:rsidTr="00E04998">
        <w:trPr>
          <w:trHeight w:val="55"/>
          <w:jc w:val="center"/>
        </w:trPr>
        <w:tc>
          <w:tcPr>
            <w:tcW w:w="2416" w:type="dxa"/>
            <w:vAlign w:val="center"/>
          </w:tcPr>
          <w:p w:rsidR="008A5993" w:rsidRPr="00F65E61" w:rsidRDefault="008A5993" w:rsidP="00E55E94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F65E61">
              <w:rPr>
                <w:rFonts w:ascii="微软雅黑" w:hAnsi="微软雅黑" w:cstheme="minorBidi" w:hint="eastAsia"/>
                <w:sz w:val="20"/>
                <w:szCs w:val="20"/>
              </w:rPr>
              <w:t>表述内容</w:t>
            </w:r>
          </w:p>
        </w:tc>
        <w:tc>
          <w:tcPr>
            <w:tcW w:w="4026" w:type="dxa"/>
            <w:vAlign w:val="center"/>
          </w:tcPr>
          <w:p w:rsidR="008A5993" w:rsidRPr="00F65E61" w:rsidRDefault="008A5993" w:rsidP="00E55E94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F65E61">
              <w:rPr>
                <w:rFonts w:ascii="微软雅黑" w:hAnsi="微软雅黑" w:cstheme="minorBidi" w:hint="eastAsia"/>
                <w:sz w:val="20"/>
                <w:szCs w:val="20"/>
              </w:rPr>
              <w:t>单个视频的所有打点信息</w:t>
            </w:r>
          </w:p>
        </w:tc>
      </w:tr>
    </w:tbl>
    <w:p w:rsidR="00523170" w:rsidRDefault="00523170" w:rsidP="001E14CA">
      <w:pPr>
        <w:pStyle w:val="3"/>
        <w:tabs>
          <w:tab w:val="left" w:pos="720"/>
        </w:tabs>
        <w:spacing w:line="360" w:lineRule="auto"/>
        <w:rPr>
          <w:rFonts w:ascii="微软雅黑" w:eastAsia="微软雅黑" w:hAnsi="微软雅黑"/>
        </w:rPr>
      </w:pPr>
      <w:bookmarkStart w:id="55" w:name="_Toc450224873"/>
      <w:r>
        <w:rPr>
          <w:rFonts w:ascii="微软雅黑" w:eastAsia="微软雅黑" w:hAnsi="微软雅黑" w:hint="eastAsia"/>
        </w:rPr>
        <w:t>XML节点结构</w:t>
      </w:r>
      <w:r>
        <w:rPr>
          <w:rFonts w:ascii="微软雅黑" w:eastAsia="微软雅黑" w:hAnsi="微软雅黑"/>
        </w:rPr>
        <w:t>描述</w:t>
      </w:r>
      <w:bookmarkEnd w:id="55"/>
    </w:p>
    <w:p w:rsidR="00860D1A" w:rsidRPr="003C310D" w:rsidRDefault="00860D1A" w:rsidP="001E14CA">
      <w:pPr>
        <w:jc w:val="center"/>
        <w:rPr>
          <w:sz w:val="21"/>
          <w:szCs w:val="21"/>
        </w:rPr>
      </w:pPr>
      <w:r w:rsidRPr="003C310D"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2</w:t>
      </w:r>
      <w:r w:rsidR="005E1BCA">
        <w:rPr>
          <w:rFonts w:hint="eastAsia"/>
          <w:sz w:val="21"/>
          <w:szCs w:val="21"/>
        </w:rPr>
        <w:t>、</w:t>
      </w:r>
      <w:r w:rsidRPr="003C310D">
        <w:rPr>
          <w:rFonts w:hint="eastAsia"/>
          <w:sz w:val="21"/>
          <w:szCs w:val="21"/>
        </w:rPr>
        <w:t>XML</w:t>
      </w:r>
      <w:r w:rsidRPr="003C310D">
        <w:rPr>
          <w:rFonts w:hint="eastAsia"/>
          <w:sz w:val="21"/>
          <w:szCs w:val="21"/>
        </w:rPr>
        <w:t>节点</w:t>
      </w:r>
      <w:r>
        <w:rPr>
          <w:rFonts w:hint="eastAsia"/>
          <w:sz w:val="21"/>
          <w:szCs w:val="21"/>
        </w:rPr>
        <w:t>结构</w:t>
      </w:r>
      <w:r w:rsidRPr="003C310D">
        <w:rPr>
          <w:rFonts w:hint="eastAsia"/>
          <w:sz w:val="21"/>
          <w:szCs w:val="21"/>
        </w:rPr>
        <w:t>描述</w:t>
      </w:r>
    </w:p>
    <w:tbl>
      <w:tblPr>
        <w:tblStyle w:val="af6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2035"/>
        <w:gridCol w:w="1985"/>
        <w:gridCol w:w="1984"/>
        <w:gridCol w:w="1418"/>
        <w:gridCol w:w="2076"/>
      </w:tblGrid>
      <w:tr w:rsidR="00860D1A" w:rsidRPr="001E2435" w:rsidTr="001E66F0">
        <w:trPr>
          <w:trHeight w:val="464"/>
          <w:jc w:val="center"/>
        </w:trPr>
        <w:tc>
          <w:tcPr>
            <w:tcW w:w="203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父节点</w:t>
            </w:r>
          </w:p>
        </w:tc>
        <w:tc>
          <w:tcPr>
            <w:tcW w:w="1984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描述</w:t>
            </w:r>
          </w:p>
        </w:tc>
        <w:tc>
          <w:tcPr>
            <w:tcW w:w="1418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格式</w:t>
            </w:r>
          </w:p>
        </w:tc>
        <w:tc>
          <w:tcPr>
            <w:tcW w:w="2076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备注</w:t>
            </w:r>
          </w:p>
        </w:tc>
      </w:tr>
      <w:tr w:rsidR="00860D1A" w:rsidTr="001E66F0">
        <w:trPr>
          <w:jc w:val="center"/>
        </w:trPr>
        <w:tc>
          <w:tcPr>
            <w:tcW w:w="203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&lt;</w:t>
            </w:r>
            <w:proofErr w:type="spellStart"/>
            <w:r w:rsidRPr="00EC1705">
              <w:rPr>
                <w:rFonts w:ascii="微软雅黑" w:hAnsi="微软雅黑" w:cstheme="minorBidi"/>
                <w:sz w:val="20"/>
                <w:szCs w:val="20"/>
              </w:rPr>
              <w:t>AssetDotLists</w:t>
            </w:r>
            <w:proofErr w:type="spellEnd"/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&gt;</w:t>
            </w:r>
          </w:p>
        </w:tc>
        <w:tc>
          <w:tcPr>
            <w:tcW w:w="198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无(本身为根节点)</w:t>
            </w:r>
          </w:p>
        </w:tc>
        <w:tc>
          <w:tcPr>
            <w:tcW w:w="1984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打点信息列表节点</w:t>
            </w:r>
          </w:p>
        </w:tc>
        <w:tc>
          <w:tcPr>
            <w:tcW w:w="1418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无</w:t>
            </w:r>
          </w:p>
        </w:tc>
        <w:tc>
          <w:tcPr>
            <w:tcW w:w="2076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可以包含多个子节点</w:t>
            </w:r>
          </w:p>
        </w:tc>
      </w:tr>
      <w:tr w:rsidR="00860D1A" w:rsidTr="001E66F0">
        <w:trPr>
          <w:jc w:val="center"/>
        </w:trPr>
        <w:tc>
          <w:tcPr>
            <w:tcW w:w="203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/>
                <w:sz w:val="20"/>
                <w:szCs w:val="20"/>
              </w:rPr>
              <w:t>&lt;</w:t>
            </w:r>
            <w:proofErr w:type="spellStart"/>
            <w:r w:rsidRPr="00EC1705">
              <w:rPr>
                <w:rFonts w:ascii="微软雅黑" w:hAnsi="微软雅黑" w:cstheme="minorBidi"/>
                <w:sz w:val="20"/>
                <w:szCs w:val="20"/>
              </w:rPr>
              <w:t>AssetId</w:t>
            </w:r>
            <w:proofErr w:type="spellEnd"/>
            <w:r w:rsidRPr="00EC1705">
              <w:rPr>
                <w:rFonts w:ascii="微软雅黑" w:hAnsi="微软雅黑" w:cstheme="minorBidi"/>
                <w:sz w:val="20"/>
                <w:szCs w:val="20"/>
              </w:rPr>
              <w:t>&gt;</w:t>
            </w:r>
          </w:p>
        </w:tc>
        <w:tc>
          <w:tcPr>
            <w:tcW w:w="198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无(本身为根节点)</w:t>
            </w:r>
          </w:p>
        </w:tc>
        <w:tc>
          <w:tcPr>
            <w:tcW w:w="1984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视频所属</w:t>
            </w:r>
            <w:proofErr w:type="gramStart"/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的媒资</w:t>
            </w:r>
            <w:proofErr w:type="gramEnd"/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数字</w:t>
            </w:r>
          </w:p>
        </w:tc>
        <w:tc>
          <w:tcPr>
            <w:tcW w:w="2076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无</w:t>
            </w:r>
          </w:p>
        </w:tc>
      </w:tr>
      <w:tr w:rsidR="00860D1A" w:rsidTr="001E66F0">
        <w:trPr>
          <w:jc w:val="center"/>
        </w:trPr>
        <w:tc>
          <w:tcPr>
            <w:tcW w:w="203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&lt;</w:t>
            </w:r>
            <w:proofErr w:type="spellStart"/>
            <w:r w:rsidRPr="00EC1705">
              <w:rPr>
                <w:rFonts w:ascii="微软雅黑" w:hAnsi="微软雅黑" w:cstheme="minorBidi"/>
                <w:sz w:val="20"/>
                <w:szCs w:val="20"/>
              </w:rPr>
              <w:t>AssetDot</w:t>
            </w:r>
            <w:proofErr w:type="spellEnd"/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&gt;</w:t>
            </w:r>
          </w:p>
        </w:tc>
        <w:tc>
          <w:tcPr>
            <w:tcW w:w="198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&lt;</w:t>
            </w:r>
            <w:proofErr w:type="spellStart"/>
            <w:r w:rsidRPr="00EC1705">
              <w:rPr>
                <w:rFonts w:ascii="微软雅黑" w:hAnsi="微软雅黑" w:cstheme="minorBidi"/>
                <w:sz w:val="20"/>
                <w:szCs w:val="20"/>
              </w:rPr>
              <w:t>AssetDotLists</w:t>
            </w:r>
            <w:proofErr w:type="spellEnd"/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&gt;</w:t>
            </w:r>
          </w:p>
        </w:tc>
        <w:tc>
          <w:tcPr>
            <w:tcW w:w="1984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打点信息节点</w:t>
            </w:r>
          </w:p>
        </w:tc>
        <w:tc>
          <w:tcPr>
            <w:tcW w:w="1418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无</w:t>
            </w:r>
          </w:p>
        </w:tc>
        <w:tc>
          <w:tcPr>
            <w:tcW w:w="2076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无</w:t>
            </w:r>
          </w:p>
        </w:tc>
      </w:tr>
      <w:tr w:rsidR="00860D1A" w:rsidTr="001E66F0">
        <w:trPr>
          <w:jc w:val="center"/>
        </w:trPr>
        <w:tc>
          <w:tcPr>
            <w:tcW w:w="203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/>
                <w:sz w:val="20"/>
                <w:szCs w:val="20"/>
              </w:rPr>
              <w:t>&lt;Detail&gt;</w:t>
            </w:r>
          </w:p>
        </w:tc>
        <w:tc>
          <w:tcPr>
            <w:tcW w:w="198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&lt;</w:t>
            </w:r>
            <w:proofErr w:type="spellStart"/>
            <w:r w:rsidRPr="00EC1705">
              <w:rPr>
                <w:rFonts w:ascii="微软雅黑" w:hAnsi="微软雅黑" w:cstheme="minorBidi"/>
                <w:sz w:val="20"/>
                <w:szCs w:val="20"/>
              </w:rPr>
              <w:t>AssetDot</w:t>
            </w:r>
            <w:proofErr w:type="spellEnd"/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&gt;</w:t>
            </w:r>
          </w:p>
        </w:tc>
        <w:tc>
          <w:tcPr>
            <w:tcW w:w="1984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打点信息描述</w:t>
            </w:r>
          </w:p>
        </w:tc>
        <w:tc>
          <w:tcPr>
            <w:tcW w:w="1418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字符串</w:t>
            </w:r>
          </w:p>
        </w:tc>
        <w:tc>
          <w:tcPr>
            <w:tcW w:w="2076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无</w:t>
            </w:r>
          </w:p>
        </w:tc>
      </w:tr>
      <w:tr w:rsidR="00860D1A" w:rsidTr="001E66F0">
        <w:trPr>
          <w:jc w:val="center"/>
        </w:trPr>
        <w:tc>
          <w:tcPr>
            <w:tcW w:w="203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/>
                <w:sz w:val="20"/>
                <w:szCs w:val="20"/>
              </w:rPr>
              <w:t>&lt;Dot&gt;</w:t>
            </w:r>
          </w:p>
        </w:tc>
        <w:tc>
          <w:tcPr>
            <w:tcW w:w="198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&lt;</w:t>
            </w:r>
            <w:proofErr w:type="spellStart"/>
            <w:r w:rsidRPr="00EC1705">
              <w:rPr>
                <w:rFonts w:ascii="微软雅黑" w:hAnsi="微软雅黑" w:cstheme="minorBidi"/>
                <w:sz w:val="20"/>
                <w:szCs w:val="20"/>
              </w:rPr>
              <w:t>AssetDot</w:t>
            </w:r>
            <w:proofErr w:type="spellEnd"/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&gt;</w:t>
            </w:r>
          </w:p>
        </w:tc>
        <w:tc>
          <w:tcPr>
            <w:tcW w:w="1984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打点时间</w:t>
            </w:r>
          </w:p>
        </w:tc>
        <w:tc>
          <w:tcPr>
            <w:tcW w:w="1418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时:分:秒</w:t>
            </w:r>
            <w:r w:rsidR="008C1E05">
              <w:rPr>
                <w:rFonts w:ascii="微软雅黑" w:hAnsi="微软雅黑" w:cstheme="minorBidi" w:hint="eastAsia"/>
                <w:sz w:val="20"/>
                <w:szCs w:val="20"/>
              </w:rPr>
              <w:t>.毫秒</w:t>
            </w:r>
          </w:p>
        </w:tc>
        <w:tc>
          <w:tcPr>
            <w:tcW w:w="2076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时:非负整数(0,1</w:t>
            </w:r>
            <w:r w:rsidRPr="00EC1705">
              <w:rPr>
                <w:rFonts w:ascii="微软雅黑" w:hAnsi="微软雅黑" w:cstheme="minorBidi"/>
                <w:sz w:val="20"/>
                <w:szCs w:val="20"/>
              </w:rPr>
              <w:t>…</w:t>
            </w: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9,10,11</w:t>
            </w:r>
            <w:r w:rsidRPr="00EC1705">
              <w:rPr>
                <w:rFonts w:ascii="微软雅黑" w:hAnsi="微软雅黑" w:cstheme="minorBidi"/>
                <w:sz w:val="20"/>
                <w:szCs w:val="20"/>
              </w:rPr>
              <w:t>…</w:t>
            </w: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)</w:t>
            </w:r>
          </w:p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分:固定两位字符(00~59)</w:t>
            </w:r>
          </w:p>
          <w:p w:rsidR="00860D1A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秒:固定两位字符(</w:t>
            </w:r>
            <w:bookmarkStart w:id="56" w:name="OLE_LINK1"/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00~59</w:t>
            </w:r>
            <w:bookmarkEnd w:id="56"/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)</w:t>
            </w:r>
          </w:p>
          <w:p w:rsidR="002E5696" w:rsidRDefault="002E5696" w:rsidP="002E5696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毫秒：固定三位字符</w:t>
            </w:r>
          </w:p>
          <w:p w:rsidR="002E5696" w:rsidRPr="00EC1705" w:rsidRDefault="002E5696" w:rsidP="002E5696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（</w:t>
            </w: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00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0~99</w:t>
            </w: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9</w:t>
            </w:r>
            <w:r>
              <w:rPr>
                <w:rFonts w:ascii="微软雅黑" w:hAnsi="微软雅黑" w:cstheme="minorBidi" w:hint="eastAsia"/>
                <w:sz w:val="20"/>
                <w:szCs w:val="20"/>
              </w:rPr>
              <w:t>）</w:t>
            </w:r>
          </w:p>
        </w:tc>
      </w:tr>
      <w:tr w:rsidR="00860D1A" w:rsidTr="001E66F0">
        <w:trPr>
          <w:jc w:val="center"/>
        </w:trPr>
        <w:tc>
          <w:tcPr>
            <w:tcW w:w="203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/>
                <w:sz w:val="20"/>
                <w:szCs w:val="20"/>
              </w:rPr>
              <w:t>&lt;Type&gt;</w:t>
            </w:r>
          </w:p>
        </w:tc>
        <w:tc>
          <w:tcPr>
            <w:tcW w:w="198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&lt;</w:t>
            </w:r>
            <w:proofErr w:type="spellStart"/>
            <w:r w:rsidRPr="00EC1705">
              <w:rPr>
                <w:rFonts w:ascii="微软雅黑" w:hAnsi="微软雅黑" w:cstheme="minorBidi"/>
                <w:sz w:val="20"/>
                <w:szCs w:val="20"/>
              </w:rPr>
              <w:t>AssetDot</w:t>
            </w:r>
            <w:proofErr w:type="spellEnd"/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&gt;</w:t>
            </w:r>
          </w:p>
        </w:tc>
        <w:tc>
          <w:tcPr>
            <w:tcW w:w="1984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打点类型</w:t>
            </w:r>
          </w:p>
        </w:tc>
        <w:tc>
          <w:tcPr>
            <w:tcW w:w="1418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一位数字</w:t>
            </w:r>
          </w:p>
        </w:tc>
        <w:tc>
          <w:tcPr>
            <w:tcW w:w="2076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0:片头,1:片尾,2:精彩片段</w:t>
            </w:r>
          </w:p>
        </w:tc>
      </w:tr>
      <w:tr w:rsidR="00860D1A" w:rsidTr="001E66F0">
        <w:trPr>
          <w:trHeight w:val="95"/>
          <w:jc w:val="center"/>
        </w:trPr>
        <w:tc>
          <w:tcPr>
            <w:tcW w:w="203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/>
                <w:sz w:val="20"/>
                <w:szCs w:val="20"/>
              </w:rPr>
              <w:t>&lt;</w:t>
            </w:r>
            <w:proofErr w:type="spellStart"/>
            <w:r w:rsidRPr="00EC1705">
              <w:rPr>
                <w:rFonts w:ascii="微软雅黑" w:hAnsi="微软雅黑" w:cstheme="minorBidi"/>
                <w:sz w:val="20"/>
                <w:szCs w:val="20"/>
              </w:rPr>
              <w:t>ImgPath</w:t>
            </w:r>
            <w:proofErr w:type="spellEnd"/>
            <w:r w:rsidRPr="00EC1705">
              <w:rPr>
                <w:rFonts w:ascii="微软雅黑" w:hAnsi="微软雅黑" w:cstheme="minorBidi"/>
                <w:sz w:val="20"/>
                <w:szCs w:val="20"/>
              </w:rPr>
              <w:t>&gt;</w:t>
            </w:r>
          </w:p>
        </w:tc>
        <w:tc>
          <w:tcPr>
            <w:tcW w:w="1985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&lt;</w:t>
            </w:r>
            <w:proofErr w:type="spellStart"/>
            <w:r w:rsidRPr="00EC1705">
              <w:rPr>
                <w:rFonts w:ascii="微软雅黑" w:hAnsi="微软雅黑" w:cstheme="minorBidi"/>
                <w:sz w:val="20"/>
                <w:szCs w:val="20"/>
              </w:rPr>
              <w:t>AssetDot</w:t>
            </w:r>
            <w:proofErr w:type="spellEnd"/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&gt;</w:t>
            </w:r>
          </w:p>
        </w:tc>
        <w:tc>
          <w:tcPr>
            <w:tcW w:w="1984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截图预览相对地址</w:t>
            </w:r>
          </w:p>
        </w:tc>
        <w:tc>
          <w:tcPr>
            <w:tcW w:w="1418" w:type="dxa"/>
            <w:vAlign w:val="center"/>
          </w:tcPr>
          <w:p w:rsidR="00860D1A" w:rsidRPr="00EC1705" w:rsidRDefault="00860D1A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(见图</w:t>
            </w:r>
            <w:r w:rsidR="00231C34">
              <w:rPr>
                <w:rFonts w:ascii="微软雅黑" w:hAnsi="微软雅黑" w:cstheme="minorBidi" w:hint="eastAsia"/>
                <w:sz w:val="20"/>
                <w:szCs w:val="20"/>
              </w:rPr>
              <w:t>5.</w:t>
            </w:r>
            <w:r w:rsidRPr="00EC1705">
              <w:rPr>
                <w:rFonts w:ascii="微软雅黑" w:hAnsi="微软雅黑" w:cstheme="minorBidi" w:hint="eastAsia"/>
                <w:sz w:val="20"/>
                <w:szCs w:val="20"/>
              </w:rPr>
              <w:t>1)</w:t>
            </w:r>
          </w:p>
        </w:tc>
        <w:tc>
          <w:tcPr>
            <w:tcW w:w="2076" w:type="dxa"/>
            <w:vAlign w:val="center"/>
          </w:tcPr>
          <w:p w:rsidR="00860D1A" w:rsidRPr="00EC1705" w:rsidRDefault="002056C3" w:rsidP="007821AA">
            <w:pPr>
              <w:jc w:val="center"/>
              <w:rPr>
                <w:rFonts w:ascii="微软雅黑" w:hAnsi="微软雅黑" w:cstheme="minorBidi"/>
                <w:sz w:val="20"/>
                <w:szCs w:val="20"/>
              </w:rPr>
            </w:pPr>
            <w:r>
              <w:rPr>
                <w:rFonts w:ascii="微软雅黑" w:hAnsi="微软雅黑" w:cstheme="minorBidi" w:hint="eastAsia"/>
                <w:sz w:val="20"/>
                <w:szCs w:val="20"/>
              </w:rPr>
              <w:t>无</w:t>
            </w:r>
          </w:p>
        </w:tc>
      </w:tr>
    </w:tbl>
    <w:p w:rsidR="00D349F4" w:rsidRDefault="00D349F4" w:rsidP="00C82EA6">
      <w:pPr>
        <w:pStyle w:val="3"/>
        <w:tabs>
          <w:tab w:val="left" w:pos="720"/>
        </w:tabs>
        <w:spacing w:line="360" w:lineRule="auto"/>
        <w:rPr>
          <w:rFonts w:ascii="微软雅黑" w:eastAsia="微软雅黑" w:hAnsi="微软雅黑"/>
        </w:rPr>
      </w:pPr>
      <w:bookmarkStart w:id="57" w:name="_Toc450224874"/>
      <w:r>
        <w:rPr>
          <w:rFonts w:ascii="微软雅黑" w:eastAsia="微软雅黑" w:hAnsi="微软雅黑" w:hint="eastAsia"/>
        </w:rPr>
        <w:lastRenderedPageBreak/>
        <w:t>XML</w:t>
      </w:r>
      <w:r w:rsidR="00267DCC">
        <w:rPr>
          <w:rFonts w:ascii="微软雅黑" w:eastAsia="微软雅黑" w:hAnsi="微软雅黑" w:hint="eastAsia"/>
        </w:rPr>
        <w:t>访问</w:t>
      </w:r>
      <w:r w:rsidR="00267DCC">
        <w:rPr>
          <w:rFonts w:ascii="微软雅黑" w:eastAsia="微软雅黑" w:hAnsi="微软雅黑"/>
        </w:rPr>
        <w:t>地址</w:t>
      </w:r>
      <w:r w:rsidR="00DB0A7E">
        <w:rPr>
          <w:rFonts w:ascii="微软雅黑" w:eastAsia="微软雅黑" w:hAnsi="微软雅黑" w:hint="eastAsia"/>
        </w:rPr>
        <w:t>说明</w:t>
      </w:r>
      <w:bookmarkEnd w:id="57"/>
    </w:p>
    <w:p w:rsidR="00F3035F" w:rsidRPr="007D242E" w:rsidRDefault="00F3035F" w:rsidP="00C82EA6">
      <w:pPr>
        <w:rPr>
          <w:rFonts w:ascii="微软雅黑" w:hAnsi="微软雅黑" w:cs="Arial"/>
          <w:szCs w:val="24"/>
        </w:rPr>
      </w:pPr>
      <w:r w:rsidRPr="007D242E">
        <w:rPr>
          <w:rFonts w:ascii="微软雅黑" w:hAnsi="微软雅黑" w:cs="Arial" w:hint="eastAsia"/>
          <w:szCs w:val="24"/>
        </w:rPr>
        <w:t>已知</w:t>
      </w:r>
      <w:r w:rsidRPr="007D242E">
        <w:rPr>
          <w:rFonts w:ascii="微软雅黑" w:hAnsi="微软雅黑" w:cs="Arial"/>
          <w:szCs w:val="24"/>
        </w:rPr>
        <w:t>截图预览</w:t>
      </w:r>
      <w:r w:rsidRPr="007D242E">
        <w:rPr>
          <w:rFonts w:ascii="微软雅黑" w:hAnsi="微软雅黑" w:cs="Arial" w:hint="eastAsia"/>
          <w:szCs w:val="24"/>
        </w:rPr>
        <w:t>部分</w:t>
      </w:r>
      <w:r w:rsidRPr="007D242E">
        <w:rPr>
          <w:rFonts w:ascii="微软雅黑" w:hAnsi="微软雅黑" w:cs="Arial"/>
          <w:szCs w:val="24"/>
        </w:rPr>
        <w:t>地址</w:t>
      </w:r>
      <w:r w:rsidRPr="007D242E">
        <w:rPr>
          <w:rFonts w:ascii="微软雅黑" w:hAnsi="微软雅黑" w:cs="Arial" w:hint="eastAsia"/>
          <w:szCs w:val="24"/>
        </w:rPr>
        <w:t>为：(系统参数</w:t>
      </w:r>
      <w:proofErr w:type="spellStart"/>
      <w:r w:rsidRPr="007D242E">
        <w:rPr>
          <w:rFonts w:ascii="微软雅黑" w:hAnsi="微软雅黑" w:cs="Arial" w:hint="eastAsia"/>
          <w:szCs w:val="24"/>
        </w:rPr>
        <w:t>imgIP</w:t>
      </w:r>
      <w:proofErr w:type="spellEnd"/>
      <w:r w:rsidRPr="007D242E">
        <w:rPr>
          <w:rFonts w:ascii="微软雅黑" w:hAnsi="微软雅黑" w:cs="Arial" w:hint="eastAsia"/>
          <w:szCs w:val="24"/>
        </w:rPr>
        <w:t>)</w:t>
      </w:r>
    </w:p>
    <w:p w:rsidR="00F3035F" w:rsidRPr="00857386" w:rsidRDefault="00F3035F" w:rsidP="00406DD9">
      <w:pPr>
        <w:rPr>
          <w:rFonts w:ascii="微软雅黑" w:hAnsi="微软雅黑" w:cs="Arial"/>
          <w:szCs w:val="24"/>
        </w:rPr>
      </w:pPr>
      <w:r w:rsidRPr="00857386">
        <w:rPr>
          <w:rFonts w:ascii="微软雅黑" w:hAnsi="微软雅黑" w:cs="Arial"/>
          <w:szCs w:val="24"/>
        </w:rPr>
        <w:t>http://117.131.17.49/mam-admin/</w:t>
      </w:r>
      <w:r w:rsidRPr="00857386">
        <w:rPr>
          <w:rFonts w:ascii="微软雅黑" w:hAnsi="微软雅黑" w:cs="Arial" w:hint="eastAsia"/>
          <w:szCs w:val="24"/>
        </w:rPr>
        <w:t>depository</w:t>
      </w:r>
      <w:r w:rsidRPr="00857386">
        <w:rPr>
          <w:rFonts w:ascii="微软雅黑" w:hAnsi="微软雅黑" w:cs="Arial"/>
          <w:szCs w:val="24"/>
        </w:rPr>
        <w:t>/asset</w:t>
      </w:r>
      <w:r w:rsidR="00875E27">
        <w:rPr>
          <w:rFonts w:ascii="微软雅黑" w:hAnsi="微软雅黑" w:cs="Arial" w:hint="eastAsia"/>
          <w:szCs w:val="24"/>
        </w:rPr>
        <w:t>_extra</w:t>
      </w:r>
    </w:p>
    <w:p w:rsidR="00115C72" w:rsidRDefault="00115C72" w:rsidP="001F0923">
      <w:pPr>
        <w:pStyle w:val="affa"/>
        <w:numPr>
          <w:ilvl w:val="0"/>
          <w:numId w:val="22"/>
        </w:numPr>
        <w:suppressAutoHyphens w:val="0"/>
        <w:ind w:left="0"/>
        <w:rPr>
          <w:rFonts w:ascii="微软雅黑" w:eastAsia="微软雅黑" w:hAnsi="微软雅黑" w:cs="Arial" w:hint="eastAsia"/>
          <w:kern w:val="2"/>
          <w:sz w:val="24"/>
          <w:szCs w:val="24"/>
        </w:rPr>
      </w:pPr>
      <w:r>
        <w:rPr>
          <w:rFonts w:ascii="微软雅黑" w:eastAsia="微软雅黑" w:hAnsi="微软雅黑" w:cs="Arial" w:hint="eastAsia"/>
          <w:kern w:val="2"/>
          <w:sz w:val="24"/>
          <w:szCs w:val="24"/>
        </w:rPr>
        <w:t>打点视频地址：</w:t>
      </w:r>
      <w:r w:rsidRPr="00115C72">
        <w:rPr>
          <w:rFonts w:ascii="微软雅黑" w:eastAsia="微软雅黑" w:hAnsi="微软雅黑" w:cs="Arial"/>
          <w:kern w:val="2"/>
          <w:sz w:val="24"/>
          <w:szCs w:val="24"/>
        </w:rPr>
        <w:t>http://117.131.17.49/mam-admin/</w:t>
      </w:r>
      <w:r w:rsidRPr="00115C72">
        <w:rPr>
          <w:rFonts w:ascii="微软雅黑" w:eastAsia="微软雅黑" w:hAnsi="微软雅黑" w:cs="Arial" w:hint="eastAsia"/>
          <w:kern w:val="2"/>
          <w:sz w:val="24"/>
          <w:szCs w:val="24"/>
        </w:rPr>
        <w:t>depository</w:t>
      </w:r>
      <w:r>
        <w:rPr>
          <w:rFonts w:ascii="微软雅黑" w:eastAsia="微软雅黑" w:hAnsi="微软雅黑" w:cs="Arial" w:hint="eastAsia"/>
          <w:kern w:val="2"/>
          <w:sz w:val="24"/>
          <w:szCs w:val="24"/>
        </w:rPr>
        <w:t>/asset/zhengshi/</w:t>
      </w:r>
      <w:r w:rsidRPr="00115C72">
        <w:t xml:space="preserve"> </w:t>
      </w:r>
      <w:r w:rsidRPr="00115C72">
        <w:rPr>
          <w:rFonts w:ascii="微软雅黑" w:eastAsia="微软雅黑" w:hAnsi="微软雅黑" w:cs="Arial"/>
          <w:kern w:val="2"/>
          <w:sz w:val="24"/>
          <w:szCs w:val="24"/>
        </w:rPr>
        <w:t>/5100/001/391/5100001391/</w:t>
      </w:r>
      <w:r>
        <w:rPr>
          <w:rFonts w:ascii="微软雅黑" w:eastAsia="微软雅黑" w:hAnsi="微软雅黑" w:cs="Arial" w:hint="eastAsia"/>
          <w:kern w:val="2"/>
          <w:sz w:val="24"/>
          <w:szCs w:val="24"/>
        </w:rPr>
        <w:t>media/</w:t>
      </w:r>
      <w:r w:rsidRPr="00115C72">
        <w:t xml:space="preserve"> </w:t>
      </w:r>
      <w:r w:rsidRPr="00115C72">
        <w:rPr>
          <w:rFonts w:ascii="微软雅黑" w:eastAsia="微软雅黑" w:hAnsi="微软雅黑" w:cs="Arial"/>
          <w:kern w:val="2"/>
          <w:sz w:val="24"/>
          <w:szCs w:val="24"/>
        </w:rPr>
        <w:t>5100001391_54.mp4</w:t>
      </w:r>
    </w:p>
    <w:p w:rsidR="00F3035F" w:rsidRDefault="00F3035F" w:rsidP="001F0923">
      <w:pPr>
        <w:pStyle w:val="affa"/>
        <w:numPr>
          <w:ilvl w:val="0"/>
          <w:numId w:val="22"/>
        </w:numPr>
        <w:suppressAutoHyphens w:val="0"/>
        <w:ind w:left="0"/>
        <w:rPr>
          <w:rFonts w:ascii="微软雅黑" w:eastAsia="微软雅黑" w:hAnsi="微软雅黑" w:cs="Arial" w:hint="eastAsia"/>
          <w:kern w:val="2"/>
          <w:sz w:val="24"/>
          <w:szCs w:val="24"/>
        </w:rPr>
      </w:pPr>
      <w:r w:rsidRPr="00857386">
        <w:rPr>
          <w:rFonts w:ascii="微软雅黑" w:eastAsia="微软雅黑" w:hAnsi="微软雅黑" w:cs="Arial" w:hint="eastAsia"/>
          <w:kern w:val="2"/>
          <w:sz w:val="24"/>
          <w:szCs w:val="24"/>
        </w:rPr>
        <w:t>从视频地址中可得到</w:t>
      </w:r>
      <w:proofErr w:type="gramStart"/>
      <w:r w:rsidRPr="00857386">
        <w:rPr>
          <w:rFonts w:ascii="微软雅黑" w:eastAsia="微软雅黑" w:hAnsi="微软雅黑" w:cs="Arial" w:hint="eastAsia"/>
          <w:kern w:val="2"/>
          <w:sz w:val="24"/>
          <w:szCs w:val="24"/>
        </w:rPr>
        <w:t>根据媒资</w:t>
      </w:r>
      <w:proofErr w:type="gramEnd"/>
      <w:r w:rsidRPr="00857386">
        <w:rPr>
          <w:rFonts w:ascii="微软雅黑" w:eastAsia="微软雅黑" w:hAnsi="微软雅黑" w:cs="Arial" w:hint="eastAsia"/>
          <w:kern w:val="2"/>
          <w:sz w:val="24"/>
          <w:szCs w:val="24"/>
        </w:rPr>
        <w:t>ID划分的部分路径：</w:t>
      </w:r>
      <w:r w:rsidR="00115C72" w:rsidRPr="00115C72">
        <w:rPr>
          <w:rFonts w:ascii="微软雅黑" w:eastAsia="微软雅黑" w:hAnsi="微软雅黑" w:cs="Arial"/>
          <w:kern w:val="2"/>
          <w:sz w:val="24"/>
          <w:szCs w:val="24"/>
        </w:rPr>
        <w:t>/5100/001/391/5100001391/</w:t>
      </w:r>
      <w:r w:rsidR="002672A8">
        <w:rPr>
          <w:rFonts w:ascii="微软雅黑" w:eastAsia="微软雅黑" w:hAnsi="微软雅黑" w:cs="Arial" w:hint="eastAsia"/>
          <w:kern w:val="2"/>
          <w:sz w:val="24"/>
          <w:szCs w:val="24"/>
        </w:rPr>
        <w:t>；</w:t>
      </w:r>
    </w:p>
    <w:p w:rsidR="00875E27" w:rsidRDefault="00875E27" w:rsidP="001F0923">
      <w:pPr>
        <w:pStyle w:val="affa"/>
        <w:numPr>
          <w:ilvl w:val="0"/>
          <w:numId w:val="22"/>
        </w:numPr>
        <w:suppressAutoHyphens w:val="0"/>
        <w:ind w:left="0"/>
        <w:rPr>
          <w:rFonts w:ascii="微软雅黑" w:eastAsia="微软雅黑" w:hAnsi="微软雅黑" w:cs="Arial" w:hint="eastAsia"/>
          <w:kern w:val="2"/>
          <w:sz w:val="24"/>
          <w:szCs w:val="24"/>
        </w:rPr>
      </w:pPr>
      <w:r w:rsidRPr="00857386">
        <w:rPr>
          <w:rFonts w:ascii="微软雅黑" w:eastAsia="微软雅黑" w:hAnsi="微软雅黑" w:cs="Arial" w:hint="eastAsia"/>
          <w:kern w:val="2"/>
          <w:sz w:val="24"/>
          <w:szCs w:val="24"/>
        </w:rPr>
        <w:t>该路径下有TimeLine/目录</w:t>
      </w:r>
      <w:r>
        <w:rPr>
          <w:rFonts w:ascii="微软雅黑" w:eastAsia="微软雅黑" w:hAnsi="微软雅黑" w:cs="Arial" w:hint="eastAsia"/>
          <w:kern w:val="2"/>
          <w:sz w:val="24"/>
          <w:szCs w:val="24"/>
        </w:rPr>
        <w:t>,打点图片放在该目录下的image/目录下，图片命名依据打点时间：比如,0_00_04.000.jpg,意思是该打点时间为：0:00:04.000;</w:t>
      </w:r>
      <w:r w:rsidR="00115C72">
        <w:rPr>
          <w:rFonts w:ascii="微软雅黑" w:eastAsia="微软雅黑" w:hAnsi="微软雅黑" w:cs="Arial" w:hint="eastAsia"/>
          <w:kern w:val="2"/>
          <w:sz w:val="24"/>
          <w:szCs w:val="24"/>
        </w:rPr>
        <w:t>完整的截图预览地址：</w:t>
      </w:r>
    </w:p>
    <w:p w:rsidR="00115C72" w:rsidRPr="00115C72" w:rsidRDefault="00115C72" w:rsidP="00115C72">
      <w:pPr>
        <w:rPr>
          <w:rFonts w:ascii="微软雅黑" w:hAnsi="微软雅黑" w:cs="Arial"/>
          <w:szCs w:val="24"/>
        </w:rPr>
      </w:pPr>
      <w:r w:rsidRPr="00857386">
        <w:rPr>
          <w:rFonts w:ascii="微软雅黑" w:hAnsi="微软雅黑" w:cs="Arial"/>
          <w:szCs w:val="24"/>
        </w:rPr>
        <w:t>http://117.131.17.49/mam-admin/</w:t>
      </w:r>
      <w:r w:rsidRPr="00857386">
        <w:rPr>
          <w:rFonts w:ascii="微软雅黑" w:hAnsi="微软雅黑" w:cs="Arial" w:hint="eastAsia"/>
          <w:szCs w:val="24"/>
        </w:rPr>
        <w:t>depository</w:t>
      </w:r>
      <w:r w:rsidRPr="00857386">
        <w:rPr>
          <w:rFonts w:ascii="微软雅黑" w:hAnsi="微软雅黑" w:cs="Arial"/>
          <w:szCs w:val="24"/>
        </w:rPr>
        <w:t>/asset</w:t>
      </w:r>
      <w:r>
        <w:rPr>
          <w:rFonts w:ascii="微软雅黑" w:hAnsi="微软雅黑" w:cs="Arial" w:hint="eastAsia"/>
          <w:szCs w:val="24"/>
        </w:rPr>
        <w:t>_extra</w:t>
      </w:r>
      <w:r>
        <w:rPr>
          <w:rFonts w:ascii="微软雅黑" w:hAnsi="微软雅黑" w:cs="Arial"/>
          <w:szCs w:val="24"/>
        </w:rPr>
        <w:t>/5100/001/391/5100001391</w:t>
      </w:r>
      <w:r w:rsidRPr="00857386">
        <w:rPr>
          <w:rFonts w:ascii="微软雅黑" w:hAnsi="微软雅黑" w:cs="Arial"/>
          <w:szCs w:val="24"/>
        </w:rPr>
        <w:t>/</w:t>
      </w:r>
      <w:r w:rsidRPr="00857386">
        <w:rPr>
          <w:rFonts w:ascii="微软雅黑" w:hAnsi="微软雅黑" w:cs="Arial" w:hint="eastAsia"/>
          <w:szCs w:val="24"/>
        </w:rPr>
        <w:t>TimeLine/</w:t>
      </w:r>
      <w:r w:rsidRPr="00115C72">
        <w:rPr>
          <w:rFonts w:ascii="微软雅黑" w:hAnsi="微软雅黑" w:cs="Arial" w:hint="eastAsia"/>
          <w:szCs w:val="24"/>
        </w:rPr>
        <w:t xml:space="preserve"> </w:t>
      </w:r>
      <w:r>
        <w:rPr>
          <w:rFonts w:ascii="微软雅黑" w:hAnsi="微软雅黑" w:cs="Arial" w:hint="eastAsia"/>
          <w:szCs w:val="24"/>
        </w:rPr>
        <w:t>image/</w:t>
      </w:r>
      <w:r w:rsidRPr="00115C72">
        <w:rPr>
          <w:rFonts w:ascii="微软雅黑" w:hAnsi="微软雅黑" w:cs="Arial"/>
          <w:szCs w:val="24"/>
        </w:rPr>
        <w:t>0_00_04.000.jpg</w:t>
      </w:r>
    </w:p>
    <w:p w:rsidR="00875E27" w:rsidRPr="00875E27" w:rsidRDefault="00875E27" w:rsidP="00875E27">
      <w:pPr>
        <w:pStyle w:val="affa"/>
        <w:numPr>
          <w:ilvl w:val="0"/>
          <w:numId w:val="22"/>
        </w:numPr>
        <w:suppressAutoHyphens w:val="0"/>
        <w:ind w:left="0"/>
        <w:rPr>
          <w:rFonts w:ascii="微软雅黑" w:eastAsia="微软雅黑" w:hAnsi="微软雅黑" w:cs="Arial"/>
          <w:kern w:val="2"/>
          <w:sz w:val="24"/>
          <w:szCs w:val="24"/>
        </w:rPr>
      </w:pPr>
      <w:r>
        <w:rPr>
          <w:rFonts w:ascii="微软雅黑" w:eastAsia="微软雅黑" w:hAnsi="微软雅黑" w:cs="Arial" w:hint="eastAsia"/>
          <w:kern w:val="2"/>
          <w:sz w:val="24"/>
          <w:szCs w:val="24"/>
        </w:rPr>
        <w:t>发布的</w:t>
      </w:r>
      <w:r w:rsidR="00F3035F" w:rsidRPr="00857386">
        <w:rPr>
          <w:rFonts w:ascii="微软雅黑" w:eastAsia="微软雅黑" w:hAnsi="微软雅黑" w:cs="Arial" w:hint="eastAsia"/>
          <w:kern w:val="2"/>
          <w:sz w:val="24"/>
          <w:szCs w:val="24"/>
        </w:rPr>
        <w:t>dot.xml</w:t>
      </w:r>
      <w:r>
        <w:rPr>
          <w:rFonts w:ascii="微软雅黑" w:eastAsia="微软雅黑" w:hAnsi="微软雅黑" w:cs="Arial" w:hint="eastAsia"/>
          <w:kern w:val="2"/>
          <w:sz w:val="24"/>
          <w:szCs w:val="24"/>
        </w:rPr>
        <w:t>也</w:t>
      </w:r>
      <w:r w:rsidR="00F3035F" w:rsidRPr="00857386">
        <w:rPr>
          <w:rFonts w:ascii="微软雅黑" w:eastAsia="微软雅黑" w:hAnsi="微软雅黑" w:cs="Arial" w:hint="eastAsia"/>
          <w:kern w:val="2"/>
          <w:sz w:val="24"/>
          <w:szCs w:val="24"/>
        </w:rPr>
        <w:t>在</w:t>
      </w:r>
      <w:r w:rsidRPr="00857386">
        <w:rPr>
          <w:rFonts w:ascii="微软雅黑" w:eastAsia="微软雅黑" w:hAnsi="微软雅黑" w:cs="Arial" w:hint="eastAsia"/>
          <w:kern w:val="2"/>
          <w:sz w:val="24"/>
          <w:szCs w:val="24"/>
        </w:rPr>
        <w:t>TimeLine/目录</w:t>
      </w:r>
      <w:r w:rsidR="00F3035F" w:rsidRPr="00857386">
        <w:rPr>
          <w:rFonts w:ascii="微软雅黑" w:eastAsia="微软雅黑" w:hAnsi="微软雅黑" w:cs="Arial" w:hint="eastAsia"/>
          <w:kern w:val="2"/>
          <w:sz w:val="24"/>
          <w:szCs w:val="24"/>
        </w:rPr>
        <w:t>下</w:t>
      </w:r>
      <w:r w:rsidR="002672A8">
        <w:rPr>
          <w:rFonts w:ascii="微软雅黑" w:eastAsia="微软雅黑" w:hAnsi="微软雅黑" w:cs="Arial" w:hint="eastAsia"/>
          <w:kern w:val="2"/>
          <w:sz w:val="24"/>
          <w:szCs w:val="24"/>
        </w:rPr>
        <w:t>；</w:t>
      </w:r>
    </w:p>
    <w:p w:rsidR="00F3035F" w:rsidRPr="00857386" w:rsidRDefault="00F3035F" w:rsidP="001F0923">
      <w:pPr>
        <w:pStyle w:val="affa"/>
        <w:numPr>
          <w:ilvl w:val="0"/>
          <w:numId w:val="22"/>
        </w:numPr>
        <w:suppressAutoHyphens w:val="0"/>
        <w:ind w:left="0"/>
        <w:rPr>
          <w:rFonts w:ascii="微软雅黑" w:eastAsia="微软雅黑" w:hAnsi="微软雅黑" w:cs="Arial"/>
          <w:kern w:val="2"/>
          <w:sz w:val="24"/>
          <w:szCs w:val="24"/>
        </w:rPr>
      </w:pPr>
      <w:r w:rsidRPr="00857386">
        <w:rPr>
          <w:rFonts w:ascii="微软雅黑" w:eastAsia="微软雅黑" w:hAnsi="微软雅黑" w:cs="Arial" w:hint="eastAsia"/>
          <w:kern w:val="2"/>
          <w:sz w:val="24"/>
          <w:szCs w:val="24"/>
        </w:rPr>
        <w:t>最终得到dot.xml 访问地址为:</w:t>
      </w:r>
      <w:r w:rsidRPr="00857386">
        <w:rPr>
          <w:rFonts w:ascii="微软雅黑" w:eastAsia="微软雅黑" w:hAnsi="微软雅黑" w:cs="Arial"/>
          <w:kern w:val="2"/>
          <w:sz w:val="24"/>
          <w:szCs w:val="24"/>
        </w:rPr>
        <w:t xml:space="preserve"> 截图预览</w:t>
      </w:r>
      <w:r w:rsidRPr="00857386">
        <w:rPr>
          <w:rFonts w:ascii="微软雅黑" w:eastAsia="微软雅黑" w:hAnsi="微软雅黑" w:cs="Arial" w:hint="eastAsia"/>
          <w:kern w:val="2"/>
          <w:sz w:val="24"/>
          <w:szCs w:val="24"/>
        </w:rPr>
        <w:t>部分</w:t>
      </w:r>
      <w:r w:rsidRPr="00857386">
        <w:rPr>
          <w:rFonts w:ascii="微软雅黑" w:eastAsia="微软雅黑" w:hAnsi="微软雅黑" w:cs="Arial"/>
          <w:kern w:val="2"/>
          <w:sz w:val="24"/>
          <w:szCs w:val="24"/>
        </w:rPr>
        <w:t>地址</w:t>
      </w:r>
      <w:r w:rsidRPr="00857386">
        <w:rPr>
          <w:rFonts w:ascii="微软雅黑" w:eastAsia="微软雅黑" w:hAnsi="微软雅黑" w:cs="Arial" w:hint="eastAsia"/>
          <w:kern w:val="2"/>
          <w:sz w:val="24"/>
          <w:szCs w:val="24"/>
        </w:rPr>
        <w:t>+根据ID划分的部分路径+TimeLine/ dot.xml。即：</w:t>
      </w:r>
    </w:p>
    <w:p w:rsidR="00BF0806" w:rsidRDefault="00F3035F" w:rsidP="001F0923">
      <w:pPr>
        <w:rPr>
          <w:rFonts w:ascii="微软雅黑" w:hAnsi="微软雅黑" w:cs="Arial"/>
          <w:szCs w:val="24"/>
        </w:rPr>
      </w:pPr>
      <w:r w:rsidRPr="00857386">
        <w:rPr>
          <w:rFonts w:ascii="微软雅黑" w:hAnsi="微软雅黑" w:cs="Arial"/>
          <w:szCs w:val="24"/>
        </w:rPr>
        <w:t>http://117.131.17.49/mam-admin/</w:t>
      </w:r>
      <w:r w:rsidRPr="00857386">
        <w:rPr>
          <w:rFonts w:ascii="微软雅黑" w:hAnsi="微软雅黑" w:cs="Arial" w:hint="eastAsia"/>
          <w:szCs w:val="24"/>
        </w:rPr>
        <w:t>depository</w:t>
      </w:r>
      <w:r w:rsidRPr="00857386">
        <w:rPr>
          <w:rFonts w:ascii="微软雅黑" w:hAnsi="微软雅黑" w:cs="Arial"/>
          <w:szCs w:val="24"/>
        </w:rPr>
        <w:t>/asset</w:t>
      </w:r>
      <w:r w:rsidR="00875E27">
        <w:rPr>
          <w:rFonts w:ascii="微软雅黑" w:hAnsi="微软雅黑" w:cs="Arial" w:hint="eastAsia"/>
          <w:szCs w:val="24"/>
        </w:rPr>
        <w:t>_extra</w:t>
      </w:r>
      <w:r w:rsidR="00115C72">
        <w:rPr>
          <w:rFonts w:ascii="微软雅黑" w:hAnsi="微软雅黑" w:cs="Arial"/>
          <w:szCs w:val="24"/>
        </w:rPr>
        <w:t>/5100/001/391/5100001391</w:t>
      </w:r>
      <w:r w:rsidRPr="00857386">
        <w:rPr>
          <w:rFonts w:ascii="微软雅黑" w:hAnsi="微软雅黑" w:cs="Arial"/>
          <w:szCs w:val="24"/>
        </w:rPr>
        <w:t>/</w:t>
      </w:r>
      <w:r w:rsidRPr="00857386">
        <w:rPr>
          <w:rFonts w:ascii="微软雅黑" w:hAnsi="微软雅黑" w:cs="Arial" w:hint="eastAsia"/>
          <w:szCs w:val="24"/>
        </w:rPr>
        <w:t>TimeLine/ dot</w:t>
      </w:r>
      <w:r w:rsidRPr="00857386">
        <w:rPr>
          <w:rFonts w:ascii="微软雅黑" w:hAnsi="微软雅黑" w:cs="Arial"/>
          <w:szCs w:val="24"/>
        </w:rPr>
        <w:t>.xm</w:t>
      </w:r>
      <w:r w:rsidRPr="00857386">
        <w:rPr>
          <w:rFonts w:ascii="微软雅黑" w:hAnsi="微软雅黑" w:cs="Arial" w:hint="eastAsia"/>
          <w:szCs w:val="24"/>
        </w:rPr>
        <w:t>l</w:t>
      </w:r>
    </w:p>
    <w:p w:rsidR="003C3D94" w:rsidRDefault="003C3D94" w:rsidP="00073A57">
      <w:pPr>
        <w:ind w:leftChars="-60" w:left="-144" w:firstLine="566"/>
      </w:pPr>
      <w:r w:rsidRPr="003C310D">
        <w:rPr>
          <w:rFonts w:hint="eastAsia"/>
        </w:rPr>
        <w:t>XML</w:t>
      </w:r>
      <w:r>
        <w:rPr>
          <w:rFonts w:hint="eastAsia"/>
        </w:rPr>
        <w:t>文档</w:t>
      </w:r>
      <w:r w:rsidRPr="003C310D">
        <w:rPr>
          <w:rFonts w:hint="eastAsia"/>
        </w:rPr>
        <w:t>示例</w:t>
      </w:r>
    </w:p>
    <w:p w:rsidR="003C3D94" w:rsidRPr="00F3035F" w:rsidRDefault="00115C72" w:rsidP="008C2D56">
      <w:pPr>
        <w:pStyle w:val="affa"/>
        <w:ind w:left="420" w:firstLine="0"/>
        <w:jc w:val="center"/>
        <w:rPr>
          <w:sz w:val="24"/>
          <w:szCs w:val="24"/>
        </w:rPr>
      </w:pPr>
      <w:r w:rsidRPr="00875E27">
        <w:rPr>
          <w:sz w:val="24"/>
          <w:szCs w:val="24"/>
        </w:rPr>
        <w:object w:dxaOrig="852" w:dyaOrig="816">
          <v:shape id="_x0000_i1034" type="#_x0000_t75" style="width:42.65pt;height:40.65pt" o:ole="">
            <v:imagedata r:id="rId30" o:title=""/>
          </v:shape>
          <o:OLEObject Type="Embed" ProgID="Package" ShapeID="_x0000_i1034" DrawAspect="Content" ObjectID="_1545633701" r:id="rId31"/>
        </w:object>
      </w:r>
    </w:p>
    <w:sectPr w:rsidR="003C3D94" w:rsidRPr="00F3035F" w:rsidSect="00FD4D70">
      <w:headerReference w:type="default" r:id="rId32"/>
      <w:footerReference w:type="default" r:id="rId33"/>
      <w:pgSz w:w="11907" w:h="16839"/>
      <w:pgMar w:top="1440" w:right="992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C19" w:rsidRDefault="007F6C19" w:rsidP="00FD4D70">
      <w:pPr>
        <w:spacing w:line="240" w:lineRule="auto"/>
      </w:pPr>
      <w:r>
        <w:separator/>
      </w:r>
    </w:p>
  </w:endnote>
  <w:endnote w:type="continuationSeparator" w:id="0">
    <w:p w:rsidR="007F6C19" w:rsidRDefault="007F6C19" w:rsidP="00FD4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E27" w:rsidRDefault="00875E27" w:rsidP="00BA2C21">
    <w:pPr>
      <w:jc w:val="center"/>
    </w:pPr>
    <w:sdt>
      <w:sdtPr>
        <w:id w:val="250395305"/>
        <w:docPartObj>
          <w:docPartGallery w:val="Page Numbers (Top of Page)"/>
          <w:docPartUnique/>
        </w:docPartObj>
      </w:sdtPr>
      <w:sdtEndPr>
        <w:rPr>
          <w:sz w:val="18"/>
          <w:szCs w:val="18"/>
        </w:rPr>
      </w:sdtEndPr>
      <w:sdtContent>
        <w:r w:rsidRPr="00BA2C21">
          <w:rPr>
            <w:rFonts w:hint="eastAsia"/>
            <w:sz w:val="18"/>
            <w:szCs w:val="18"/>
            <w:lang w:val="zh-CN"/>
          </w:rPr>
          <w:t>第</w:t>
        </w:r>
        <w:r w:rsidRPr="00BA2C21">
          <w:rPr>
            <w:sz w:val="18"/>
            <w:szCs w:val="18"/>
          </w:rPr>
          <w:fldChar w:fldCharType="begin"/>
        </w:r>
        <w:r w:rsidRPr="00BA2C21">
          <w:rPr>
            <w:sz w:val="18"/>
            <w:szCs w:val="18"/>
          </w:rPr>
          <w:instrText xml:space="preserve"> PAGE </w:instrText>
        </w:r>
        <w:r w:rsidRPr="00BA2C21">
          <w:rPr>
            <w:sz w:val="18"/>
            <w:szCs w:val="18"/>
          </w:rPr>
          <w:fldChar w:fldCharType="separate"/>
        </w:r>
        <w:r w:rsidR="00C80BBC">
          <w:rPr>
            <w:noProof/>
            <w:sz w:val="18"/>
            <w:szCs w:val="18"/>
          </w:rPr>
          <w:t>2</w:t>
        </w:r>
        <w:r w:rsidRPr="00BA2C21">
          <w:rPr>
            <w:sz w:val="18"/>
            <w:szCs w:val="18"/>
          </w:rPr>
          <w:fldChar w:fldCharType="end"/>
        </w:r>
        <w:r w:rsidRPr="00BA2C21">
          <w:rPr>
            <w:rFonts w:hint="eastAsia"/>
            <w:sz w:val="18"/>
            <w:szCs w:val="18"/>
          </w:rPr>
          <w:t>页</w:t>
        </w:r>
        <w:r w:rsidRPr="00BA2C21">
          <w:rPr>
            <w:sz w:val="18"/>
            <w:szCs w:val="18"/>
            <w:lang w:val="zh-CN"/>
          </w:rPr>
          <w:t>/</w:t>
        </w:r>
        <w:r w:rsidRPr="00BA2C21">
          <w:rPr>
            <w:rFonts w:hint="eastAsia"/>
            <w:sz w:val="18"/>
            <w:szCs w:val="18"/>
            <w:lang w:val="zh-CN"/>
          </w:rPr>
          <w:t>共</w:t>
        </w:r>
        <w:r w:rsidRPr="00BA2C21"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=</w:instrText>
        </w:r>
        <w:r>
          <w:rPr>
            <w:sz w:val="18"/>
            <w:szCs w:val="18"/>
          </w:rPr>
          <w:fldChar w:fldCharType="begin"/>
        </w:r>
        <w:r w:rsidRPr="00BA2C21">
          <w:rPr>
            <w:sz w:val="18"/>
            <w:szCs w:val="18"/>
          </w:rPr>
          <w:instrText>NUMPAGES</w:instrText>
        </w:r>
        <w:r>
          <w:rPr>
            <w:sz w:val="18"/>
            <w:szCs w:val="18"/>
          </w:rPr>
          <w:fldChar w:fldCharType="separate"/>
        </w:r>
        <w:r w:rsidR="00C80BBC">
          <w:rPr>
            <w:noProof/>
            <w:sz w:val="18"/>
            <w:szCs w:val="18"/>
          </w:rPr>
          <w:instrText>28</w:instrTex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instrText>-5</w:instrText>
        </w:r>
        <w:r w:rsidRPr="00BA2C21">
          <w:rPr>
            <w:sz w:val="18"/>
            <w:szCs w:val="18"/>
          </w:rPr>
          <w:fldChar w:fldCharType="separate"/>
        </w:r>
        <w:r w:rsidR="00C80BBC">
          <w:rPr>
            <w:noProof/>
            <w:sz w:val="18"/>
            <w:szCs w:val="18"/>
          </w:rPr>
          <w:t>23</w:t>
        </w:r>
        <w:r w:rsidRPr="00BA2C21">
          <w:rPr>
            <w:sz w:val="18"/>
            <w:szCs w:val="18"/>
          </w:rPr>
          <w:fldChar w:fldCharType="end"/>
        </w:r>
      </w:sdtContent>
    </w:sdt>
    <w:r w:rsidRPr="00BA2C21">
      <w:rPr>
        <w:rFonts w:hint="eastAsia"/>
        <w:sz w:val="18"/>
        <w:szCs w:val="18"/>
      </w:rPr>
      <w:t>页</w:t>
    </w:r>
  </w:p>
  <w:p w:rsidR="00875E27" w:rsidRDefault="00875E2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C19" w:rsidRDefault="007F6C19" w:rsidP="00FD4D70">
      <w:pPr>
        <w:spacing w:line="240" w:lineRule="auto"/>
      </w:pPr>
      <w:r>
        <w:separator/>
      </w:r>
    </w:p>
  </w:footnote>
  <w:footnote w:type="continuationSeparator" w:id="0">
    <w:p w:rsidR="007F6C19" w:rsidRDefault="007F6C19" w:rsidP="00FD4D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E27" w:rsidRDefault="00875E27">
    <w:pPr>
      <w:pStyle w:val="ae"/>
    </w:pPr>
    <w:r>
      <w:rPr>
        <w:noProof/>
      </w:rPr>
      <w:drawing>
        <wp:inline distT="0" distB="0" distL="0" distR="0">
          <wp:extent cx="693420" cy="641350"/>
          <wp:effectExtent l="0" t="0" r="0" b="0"/>
          <wp:docPr id="19" name="图片 19" descr="cmcc_世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 descr="cmcc_世博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342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934210" cy="399415"/>
          <wp:effectExtent l="0" t="0" r="0" b="6985"/>
          <wp:docPr id="20" name="图片 20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 descr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4210" cy="399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E27" w:rsidRDefault="00875E27">
    <w:pPr>
      <w:pStyle w:val="ae"/>
    </w:pPr>
    <w:proofErr w:type="gramStart"/>
    <w:r>
      <w:rPr>
        <w:rFonts w:hint="eastAsia"/>
      </w:rPr>
      <w:t>咪咕视</w:t>
    </w:r>
    <w:proofErr w:type="gramEnd"/>
    <w:r>
      <w:rPr>
        <w:rFonts w:hint="eastAsia"/>
      </w:rPr>
      <w:t>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B16"/>
    <w:multiLevelType w:val="multilevel"/>
    <w:tmpl w:val="06966B16"/>
    <w:lvl w:ilvl="0" w:tentative="1">
      <w:start w:val="1"/>
      <w:numFmt w:val="chineseCountingThousand"/>
      <w:pStyle w:val="ParaCharCharCharCharCharCharChar"/>
      <w:lvlText w:val="第%1章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03A4160"/>
    <w:multiLevelType w:val="multilevel"/>
    <w:tmpl w:val="103A4160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ParaCharCharCharCharCharCharCharCharCharCharCharCharCharChar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5755D3"/>
    <w:multiLevelType w:val="multilevel"/>
    <w:tmpl w:val="1D5755D3"/>
    <w:lvl w:ilvl="0" w:tentative="1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0785C4D"/>
    <w:multiLevelType w:val="hybridMultilevel"/>
    <w:tmpl w:val="54281BB6"/>
    <w:lvl w:ilvl="0" w:tplc="01603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4" w:hanging="420"/>
      </w:pPr>
    </w:lvl>
    <w:lvl w:ilvl="2" w:tplc="0409001B" w:tentative="1">
      <w:start w:val="1"/>
      <w:numFmt w:val="lowerRoman"/>
      <w:lvlText w:val="%3."/>
      <w:lvlJc w:val="right"/>
      <w:pPr>
        <w:ind w:left="694" w:hanging="420"/>
      </w:pPr>
    </w:lvl>
    <w:lvl w:ilvl="3" w:tplc="0409000F" w:tentative="1">
      <w:start w:val="1"/>
      <w:numFmt w:val="decimal"/>
      <w:lvlText w:val="%4."/>
      <w:lvlJc w:val="left"/>
      <w:pPr>
        <w:ind w:left="1114" w:hanging="420"/>
      </w:pPr>
    </w:lvl>
    <w:lvl w:ilvl="4" w:tplc="04090019" w:tentative="1">
      <w:start w:val="1"/>
      <w:numFmt w:val="lowerLetter"/>
      <w:lvlText w:val="%5)"/>
      <w:lvlJc w:val="left"/>
      <w:pPr>
        <w:ind w:left="1534" w:hanging="420"/>
      </w:pPr>
    </w:lvl>
    <w:lvl w:ilvl="5" w:tplc="0409001B" w:tentative="1">
      <w:start w:val="1"/>
      <w:numFmt w:val="lowerRoman"/>
      <w:lvlText w:val="%6."/>
      <w:lvlJc w:val="right"/>
      <w:pPr>
        <w:ind w:left="1954" w:hanging="420"/>
      </w:pPr>
    </w:lvl>
    <w:lvl w:ilvl="6" w:tplc="0409000F" w:tentative="1">
      <w:start w:val="1"/>
      <w:numFmt w:val="decimal"/>
      <w:lvlText w:val="%7."/>
      <w:lvlJc w:val="left"/>
      <w:pPr>
        <w:ind w:left="2374" w:hanging="420"/>
      </w:pPr>
    </w:lvl>
    <w:lvl w:ilvl="7" w:tplc="04090019" w:tentative="1">
      <w:start w:val="1"/>
      <w:numFmt w:val="lowerLetter"/>
      <w:lvlText w:val="%8)"/>
      <w:lvlJc w:val="left"/>
      <w:pPr>
        <w:ind w:left="2794" w:hanging="420"/>
      </w:pPr>
    </w:lvl>
    <w:lvl w:ilvl="8" w:tplc="0409001B" w:tentative="1">
      <w:start w:val="1"/>
      <w:numFmt w:val="lowerRoman"/>
      <w:lvlText w:val="%9."/>
      <w:lvlJc w:val="right"/>
      <w:pPr>
        <w:ind w:left="3214" w:hanging="420"/>
      </w:pPr>
    </w:lvl>
  </w:abstractNum>
  <w:abstractNum w:abstractNumId="4">
    <w:nsid w:val="2FD117C0"/>
    <w:multiLevelType w:val="multilevel"/>
    <w:tmpl w:val="2FD117C0"/>
    <w:lvl w:ilvl="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040" w:hanging="420"/>
      </w:pPr>
    </w:lvl>
    <w:lvl w:ilvl="2" w:tentative="1">
      <w:start w:val="1"/>
      <w:numFmt w:val="lowerRoman"/>
      <w:lvlText w:val="%3."/>
      <w:lvlJc w:val="right"/>
      <w:pPr>
        <w:ind w:left="2460" w:hanging="420"/>
      </w:pPr>
    </w:lvl>
    <w:lvl w:ilvl="3" w:tentative="1">
      <w:start w:val="1"/>
      <w:numFmt w:val="decimal"/>
      <w:lvlText w:val="%4."/>
      <w:lvlJc w:val="left"/>
      <w:pPr>
        <w:ind w:left="2880" w:hanging="420"/>
      </w:pPr>
    </w:lvl>
    <w:lvl w:ilvl="4" w:tentative="1">
      <w:start w:val="1"/>
      <w:numFmt w:val="lowerLetter"/>
      <w:lvlText w:val="%5)"/>
      <w:lvlJc w:val="left"/>
      <w:pPr>
        <w:ind w:left="3300" w:hanging="420"/>
      </w:pPr>
    </w:lvl>
    <w:lvl w:ilvl="5" w:tentative="1">
      <w:start w:val="1"/>
      <w:numFmt w:val="lowerRoman"/>
      <w:lvlText w:val="%6."/>
      <w:lvlJc w:val="right"/>
      <w:pPr>
        <w:ind w:left="3720" w:hanging="420"/>
      </w:pPr>
    </w:lvl>
    <w:lvl w:ilvl="6" w:tentative="1">
      <w:start w:val="1"/>
      <w:numFmt w:val="decimal"/>
      <w:lvlText w:val="%7."/>
      <w:lvlJc w:val="left"/>
      <w:pPr>
        <w:ind w:left="4140" w:hanging="420"/>
      </w:pPr>
    </w:lvl>
    <w:lvl w:ilvl="7" w:tentative="1">
      <w:start w:val="1"/>
      <w:numFmt w:val="lowerLetter"/>
      <w:lvlText w:val="%8)"/>
      <w:lvlJc w:val="left"/>
      <w:pPr>
        <w:ind w:left="4560" w:hanging="420"/>
      </w:pPr>
    </w:lvl>
    <w:lvl w:ilvl="8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31D57466"/>
    <w:multiLevelType w:val="multilevel"/>
    <w:tmpl w:val="31D57466"/>
    <w:lvl w:ilvl="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040" w:hanging="420"/>
      </w:pPr>
    </w:lvl>
    <w:lvl w:ilvl="2" w:tentative="1">
      <w:start w:val="1"/>
      <w:numFmt w:val="lowerRoman"/>
      <w:lvlText w:val="%3."/>
      <w:lvlJc w:val="right"/>
      <w:pPr>
        <w:ind w:left="2460" w:hanging="420"/>
      </w:pPr>
    </w:lvl>
    <w:lvl w:ilvl="3" w:tentative="1">
      <w:start w:val="1"/>
      <w:numFmt w:val="decimal"/>
      <w:lvlText w:val="%4."/>
      <w:lvlJc w:val="left"/>
      <w:pPr>
        <w:ind w:left="2880" w:hanging="420"/>
      </w:pPr>
    </w:lvl>
    <w:lvl w:ilvl="4" w:tentative="1">
      <w:start w:val="1"/>
      <w:numFmt w:val="lowerLetter"/>
      <w:lvlText w:val="%5)"/>
      <w:lvlJc w:val="left"/>
      <w:pPr>
        <w:ind w:left="3300" w:hanging="420"/>
      </w:pPr>
    </w:lvl>
    <w:lvl w:ilvl="5" w:tentative="1">
      <w:start w:val="1"/>
      <w:numFmt w:val="lowerRoman"/>
      <w:lvlText w:val="%6."/>
      <w:lvlJc w:val="right"/>
      <w:pPr>
        <w:ind w:left="3720" w:hanging="420"/>
      </w:pPr>
    </w:lvl>
    <w:lvl w:ilvl="6" w:tentative="1">
      <w:start w:val="1"/>
      <w:numFmt w:val="decimal"/>
      <w:lvlText w:val="%7."/>
      <w:lvlJc w:val="left"/>
      <w:pPr>
        <w:ind w:left="4140" w:hanging="420"/>
      </w:pPr>
    </w:lvl>
    <w:lvl w:ilvl="7" w:tentative="1">
      <w:start w:val="1"/>
      <w:numFmt w:val="lowerLetter"/>
      <w:lvlText w:val="%8)"/>
      <w:lvlJc w:val="left"/>
      <w:pPr>
        <w:ind w:left="4560" w:hanging="420"/>
      </w:pPr>
    </w:lvl>
    <w:lvl w:ilvl="8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38037CE4"/>
    <w:multiLevelType w:val="multilevel"/>
    <w:tmpl w:val="38037CE4"/>
    <w:lvl w:ilvl="0" w:tentative="1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8F9606A"/>
    <w:multiLevelType w:val="multilevel"/>
    <w:tmpl w:val="569CFDA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>
    <w:nsid w:val="39077E71"/>
    <w:multiLevelType w:val="multilevel"/>
    <w:tmpl w:val="39077E71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470D05D8"/>
    <w:multiLevelType w:val="multilevel"/>
    <w:tmpl w:val="B0F672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>
    <w:nsid w:val="485644BD"/>
    <w:multiLevelType w:val="multilevel"/>
    <w:tmpl w:val="485644B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6A1C95B"/>
    <w:multiLevelType w:val="multilevel"/>
    <w:tmpl w:val="56A1C95B"/>
    <w:lvl w:ilvl="0" w:tentative="1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 w:tentative="1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 w:tentative="1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>
    <w:nsid w:val="5B495C03"/>
    <w:multiLevelType w:val="multilevel"/>
    <w:tmpl w:val="2E9A0F7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6DB3467C"/>
    <w:multiLevelType w:val="multilevel"/>
    <w:tmpl w:val="6DB3467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38F7D26"/>
    <w:multiLevelType w:val="hybridMultilevel"/>
    <w:tmpl w:val="32FEAEC2"/>
    <w:lvl w:ilvl="0" w:tplc="C7F2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1B5FC4"/>
    <w:multiLevelType w:val="multilevel"/>
    <w:tmpl w:val="751B5FC4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6">
    <w:nsid w:val="76476604"/>
    <w:multiLevelType w:val="multilevel"/>
    <w:tmpl w:val="764766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85445"/>
    <w:multiLevelType w:val="multilevel"/>
    <w:tmpl w:val="EB90987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773C35"/>
    <w:multiLevelType w:val="multilevel"/>
    <w:tmpl w:val="7F773C35"/>
    <w:lvl w:ilvl="0" w:tentative="1">
      <w:start w:val="1"/>
      <w:numFmt w:val="bullet"/>
      <w:pStyle w:val="ItemListinTable"/>
      <w:lvlText w:val=""/>
      <w:lvlJc w:val="left"/>
      <w:pPr>
        <w:tabs>
          <w:tab w:val="left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11"/>
  </w:num>
  <w:num w:numId="7">
    <w:abstractNumId w:val="18"/>
  </w:num>
  <w:num w:numId="8">
    <w:abstractNumId w:val="16"/>
  </w:num>
  <w:num w:numId="9">
    <w:abstractNumId w:val="17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10"/>
  </w:num>
  <w:num w:numId="15">
    <w:abstractNumId w:val="8"/>
  </w:num>
  <w:num w:numId="16">
    <w:abstractNumId w:val="7"/>
  </w:num>
  <w:num w:numId="17">
    <w:abstractNumId w:val="8"/>
  </w:num>
  <w:num w:numId="18">
    <w:abstractNumId w:val="9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hideSpellingErrors/>
  <w:proofState w:spelling="clean" w:grammar="clean"/>
  <w:attachedTemplate r:id="rId1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54985"/>
    <w:rsid w:val="000009DA"/>
    <w:rsid w:val="00000D22"/>
    <w:rsid w:val="00000E09"/>
    <w:rsid w:val="00000FBB"/>
    <w:rsid w:val="000015DD"/>
    <w:rsid w:val="0000185C"/>
    <w:rsid w:val="000019B3"/>
    <w:rsid w:val="00001AD5"/>
    <w:rsid w:val="00001FC7"/>
    <w:rsid w:val="00002A0D"/>
    <w:rsid w:val="00002EA6"/>
    <w:rsid w:val="00002EFC"/>
    <w:rsid w:val="00002FFF"/>
    <w:rsid w:val="00003115"/>
    <w:rsid w:val="000037B3"/>
    <w:rsid w:val="00004237"/>
    <w:rsid w:val="00004A02"/>
    <w:rsid w:val="00005015"/>
    <w:rsid w:val="000054C7"/>
    <w:rsid w:val="0000596B"/>
    <w:rsid w:val="00005A25"/>
    <w:rsid w:val="00005F16"/>
    <w:rsid w:val="00006085"/>
    <w:rsid w:val="000069EC"/>
    <w:rsid w:val="00007035"/>
    <w:rsid w:val="00007C44"/>
    <w:rsid w:val="00010415"/>
    <w:rsid w:val="000110D1"/>
    <w:rsid w:val="00012579"/>
    <w:rsid w:val="00012758"/>
    <w:rsid w:val="000127EC"/>
    <w:rsid w:val="00012B3B"/>
    <w:rsid w:val="00012EDA"/>
    <w:rsid w:val="000135E5"/>
    <w:rsid w:val="0001368C"/>
    <w:rsid w:val="00013E9E"/>
    <w:rsid w:val="00014288"/>
    <w:rsid w:val="0001444A"/>
    <w:rsid w:val="00014FC2"/>
    <w:rsid w:val="00015297"/>
    <w:rsid w:val="0001707F"/>
    <w:rsid w:val="000170BE"/>
    <w:rsid w:val="000176BD"/>
    <w:rsid w:val="00017978"/>
    <w:rsid w:val="000201C6"/>
    <w:rsid w:val="0002027A"/>
    <w:rsid w:val="00020419"/>
    <w:rsid w:val="00020DC6"/>
    <w:rsid w:val="00020E5F"/>
    <w:rsid w:val="00021288"/>
    <w:rsid w:val="00021886"/>
    <w:rsid w:val="000219D6"/>
    <w:rsid w:val="00021B22"/>
    <w:rsid w:val="00022335"/>
    <w:rsid w:val="000223DA"/>
    <w:rsid w:val="0002280D"/>
    <w:rsid w:val="00022986"/>
    <w:rsid w:val="00022A5F"/>
    <w:rsid w:val="00023564"/>
    <w:rsid w:val="000236A6"/>
    <w:rsid w:val="00023806"/>
    <w:rsid w:val="000238BA"/>
    <w:rsid w:val="00023E8B"/>
    <w:rsid w:val="00024BB0"/>
    <w:rsid w:val="00024C18"/>
    <w:rsid w:val="0002529F"/>
    <w:rsid w:val="00025351"/>
    <w:rsid w:val="00025CEA"/>
    <w:rsid w:val="00025DC4"/>
    <w:rsid w:val="000260FA"/>
    <w:rsid w:val="0002613C"/>
    <w:rsid w:val="000262EA"/>
    <w:rsid w:val="0002663B"/>
    <w:rsid w:val="00026B39"/>
    <w:rsid w:val="00026C10"/>
    <w:rsid w:val="00026CFB"/>
    <w:rsid w:val="00026EA8"/>
    <w:rsid w:val="00026FD6"/>
    <w:rsid w:val="00027126"/>
    <w:rsid w:val="000274A7"/>
    <w:rsid w:val="00027D5B"/>
    <w:rsid w:val="00027DED"/>
    <w:rsid w:val="000307C7"/>
    <w:rsid w:val="00032EF8"/>
    <w:rsid w:val="00032FD7"/>
    <w:rsid w:val="0003348D"/>
    <w:rsid w:val="00034345"/>
    <w:rsid w:val="000343D2"/>
    <w:rsid w:val="000353CD"/>
    <w:rsid w:val="00035BF8"/>
    <w:rsid w:val="000364F5"/>
    <w:rsid w:val="000371C1"/>
    <w:rsid w:val="000375B3"/>
    <w:rsid w:val="000376D2"/>
    <w:rsid w:val="000378C6"/>
    <w:rsid w:val="00037F9D"/>
    <w:rsid w:val="0004026C"/>
    <w:rsid w:val="0004095A"/>
    <w:rsid w:val="0004099D"/>
    <w:rsid w:val="00040C2F"/>
    <w:rsid w:val="00041D43"/>
    <w:rsid w:val="00041DFE"/>
    <w:rsid w:val="000426B6"/>
    <w:rsid w:val="000426BD"/>
    <w:rsid w:val="00042E5A"/>
    <w:rsid w:val="000436A2"/>
    <w:rsid w:val="00043885"/>
    <w:rsid w:val="00043C5B"/>
    <w:rsid w:val="00044586"/>
    <w:rsid w:val="00044591"/>
    <w:rsid w:val="00044629"/>
    <w:rsid w:val="00045928"/>
    <w:rsid w:val="00046C96"/>
    <w:rsid w:val="00047235"/>
    <w:rsid w:val="00047709"/>
    <w:rsid w:val="00047788"/>
    <w:rsid w:val="00047AAE"/>
    <w:rsid w:val="000504A2"/>
    <w:rsid w:val="000504AA"/>
    <w:rsid w:val="00051B00"/>
    <w:rsid w:val="0005215E"/>
    <w:rsid w:val="00052CB9"/>
    <w:rsid w:val="00053021"/>
    <w:rsid w:val="00053202"/>
    <w:rsid w:val="00053A5D"/>
    <w:rsid w:val="00053B8C"/>
    <w:rsid w:val="00054F4B"/>
    <w:rsid w:val="00055109"/>
    <w:rsid w:val="00055317"/>
    <w:rsid w:val="000557B7"/>
    <w:rsid w:val="0005583F"/>
    <w:rsid w:val="0005586A"/>
    <w:rsid w:val="00056215"/>
    <w:rsid w:val="000563B2"/>
    <w:rsid w:val="00056600"/>
    <w:rsid w:val="00056743"/>
    <w:rsid w:val="0005715D"/>
    <w:rsid w:val="0005749C"/>
    <w:rsid w:val="0005760B"/>
    <w:rsid w:val="000577E6"/>
    <w:rsid w:val="0005792C"/>
    <w:rsid w:val="00057A43"/>
    <w:rsid w:val="00057FE3"/>
    <w:rsid w:val="00060F9F"/>
    <w:rsid w:val="0006101E"/>
    <w:rsid w:val="00061207"/>
    <w:rsid w:val="00061BA3"/>
    <w:rsid w:val="00061CFA"/>
    <w:rsid w:val="00061D4B"/>
    <w:rsid w:val="00062101"/>
    <w:rsid w:val="00062DD5"/>
    <w:rsid w:val="00062FFF"/>
    <w:rsid w:val="000630A1"/>
    <w:rsid w:val="000632BC"/>
    <w:rsid w:val="000638E1"/>
    <w:rsid w:val="00064C3A"/>
    <w:rsid w:val="00065973"/>
    <w:rsid w:val="0006643B"/>
    <w:rsid w:val="00066A68"/>
    <w:rsid w:val="00066CA6"/>
    <w:rsid w:val="00066E3A"/>
    <w:rsid w:val="0006746C"/>
    <w:rsid w:val="000701F8"/>
    <w:rsid w:val="00070AB8"/>
    <w:rsid w:val="00070B97"/>
    <w:rsid w:val="00070E2B"/>
    <w:rsid w:val="00070FFB"/>
    <w:rsid w:val="000712FC"/>
    <w:rsid w:val="00071520"/>
    <w:rsid w:val="0007227E"/>
    <w:rsid w:val="00072BCA"/>
    <w:rsid w:val="00072F6E"/>
    <w:rsid w:val="0007302B"/>
    <w:rsid w:val="000731E3"/>
    <w:rsid w:val="00073232"/>
    <w:rsid w:val="000732DE"/>
    <w:rsid w:val="00073A57"/>
    <w:rsid w:val="00073EA3"/>
    <w:rsid w:val="00074572"/>
    <w:rsid w:val="00074F77"/>
    <w:rsid w:val="00075606"/>
    <w:rsid w:val="00075CFD"/>
    <w:rsid w:val="0007601E"/>
    <w:rsid w:val="00076149"/>
    <w:rsid w:val="00076336"/>
    <w:rsid w:val="00076CEF"/>
    <w:rsid w:val="00077476"/>
    <w:rsid w:val="00080D56"/>
    <w:rsid w:val="00080DBD"/>
    <w:rsid w:val="0008194C"/>
    <w:rsid w:val="00081E17"/>
    <w:rsid w:val="00081FE5"/>
    <w:rsid w:val="00082629"/>
    <w:rsid w:val="00082662"/>
    <w:rsid w:val="00082EF5"/>
    <w:rsid w:val="00083046"/>
    <w:rsid w:val="00083E1D"/>
    <w:rsid w:val="00083F5C"/>
    <w:rsid w:val="00084B40"/>
    <w:rsid w:val="00085ACB"/>
    <w:rsid w:val="00086525"/>
    <w:rsid w:val="00087000"/>
    <w:rsid w:val="0008700D"/>
    <w:rsid w:val="0008744B"/>
    <w:rsid w:val="00087570"/>
    <w:rsid w:val="00087ACB"/>
    <w:rsid w:val="00087EC4"/>
    <w:rsid w:val="000903C9"/>
    <w:rsid w:val="00090505"/>
    <w:rsid w:val="00090566"/>
    <w:rsid w:val="000905CC"/>
    <w:rsid w:val="0009091B"/>
    <w:rsid w:val="00090F11"/>
    <w:rsid w:val="00091A83"/>
    <w:rsid w:val="00092163"/>
    <w:rsid w:val="0009256F"/>
    <w:rsid w:val="00092573"/>
    <w:rsid w:val="00092604"/>
    <w:rsid w:val="0009269D"/>
    <w:rsid w:val="00093722"/>
    <w:rsid w:val="0009380E"/>
    <w:rsid w:val="00093881"/>
    <w:rsid w:val="00094724"/>
    <w:rsid w:val="000952E3"/>
    <w:rsid w:val="000953E2"/>
    <w:rsid w:val="00095B58"/>
    <w:rsid w:val="00095EF2"/>
    <w:rsid w:val="00096203"/>
    <w:rsid w:val="000969C8"/>
    <w:rsid w:val="00097A7B"/>
    <w:rsid w:val="00097ACF"/>
    <w:rsid w:val="000A01F2"/>
    <w:rsid w:val="000A0DC6"/>
    <w:rsid w:val="000A0F6B"/>
    <w:rsid w:val="000A0FC8"/>
    <w:rsid w:val="000A1C5A"/>
    <w:rsid w:val="000A1DA8"/>
    <w:rsid w:val="000A28A1"/>
    <w:rsid w:val="000A33E1"/>
    <w:rsid w:val="000A3523"/>
    <w:rsid w:val="000A3970"/>
    <w:rsid w:val="000A3EF1"/>
    <w:rsid w:val="000A4199"/>
    <w:rsid w:val="000A4703"/>
    <w:rsid w:val="000A4D95"/>
    <w:rsid w:val="000A4E43"/>
    <w:rsid w:val="000A6184"/>
    <w:rsid w:val="000A6568"/>
    <w:rsid w:val="000A6A4F"/>
    <w:rsid w:val="000A73F9"/>
    <w:rsid w:val="000A77D2"/>
    <w:rsid w:val="000A7B4C"/>
    <w:rsid w:val="000B0644"/>
    <w:rsid w:val="000B0ADA"/>
    <w:rsid w:val="000B0BBD"/>
    <w:rsid w:val="000B0F68"/>
    <w:rsid w:val="000B196D"/>
    <w:rsid w:val="000B2038"/>
    <w:rsid w:val="000B24C7"/>
    <w:rsid w:val="000B2760"/>
    <w:rsid w:val="000B2C98"/>
    <w:rsid w:val="000B39ED"/>
    <w:rsid w:val="000B3B42"/>
    <w:rsid w:val="000B4A95"/>
    <w:rsid w:val="000B50EA"/>
    <w:rsid w:val="000B5F40"/>
    <w:rsid w:val="000B6326"/>
    <w:rsid w:val="000B67E4"/>
    <w:rsid w:val="000B7189"/>
    <w:rsid w:val="000B71C9"/>
    <w:rsid w:val="000C0554"/>
    <w:rsid w:val="000C0609"/>
    <w:rsid w:val="000C0819"/>
    <w:rsid w:val="000C1573"/>
    <w:rsid w:val="000C1DC3"/>
    <w:rsid w:val="000C1FBC"/>
    <w:rsid w:val="000C2106"/>
    <w:rsid w:val="000C2B1F"/>
    <w:rsid w:val="000C308E"/>
    <w:rsid w:val="000C322B"/>
    <w:rsid w:val="000C3FC0"/>
    <w:rsid w:val="000C45EF"/>
    <w:rsid w:val="000C48F0"/>
    <w:rsid w:val="000C4BC2"/>
    <w:rsid w:val="000C53F0"/>
    <w:rsid w:val="000C54C9"/>
    <w:rsid w:val="000C5F75"/>
    <w:rsid w:val="000C6257"/>
    <w:rsid w:val="000C6C9C"/>
    <w:rsid w:val="000C7A4C"/>
    <w:rsid w:val="000C7B69"/>
    <w:rsid w:val="000D0BEF"/>
    <w:rsid w:val="000D0DF5"/>
    <w:rsid w:val="000D13E4"/>
    <w:rsid w:val="000D2766"/>
    <w:rsid w:val="000D279B"/>
    <w:rsid w:val="000D2D38"/>
    <w:rsid w:val="000D2EF9"/>
    <w:rsid w:val="000D390D"/>
    <w:rsid w:val="000D4CDC"/>
    <w:rsid w:val="000D4D24"/>
    <w:rsid w:val="000D4F59"/>
    <w:rsid w:val="000D523F"/>
    <w:rsid w:val="000D5279"/>
    <w:rsid w:val="000D590E"/>
    <w:rsid w:val="000D5EED"/>
    <w:rsid w:val="000D6192"/>
    <w:rsid w:val="000D6F6D"/>
    <w:rsid w:val="000D77A7"/>
    <w:rsid w:val="000D7A0B"/>
    <w:rsid w:val="000D7EA9"/>
    <w:rsid w:val="000E032C"/>
    <w:rsid w:val="000E0587"/>
    <w:rsid w:val="000E09F8"/>
    <w:rsid w:val="000E0B32"/>
    <w:rsid w:val="000E0C4E"/>
    <w:rsid w:val="000E0D87"/>
    <w:rsid w:val="000E13D8"/>
    <w:rsid w:val="000E191D"/>
    <w:rsid w:val="000E1967"/>
    <w:rsid w:val="000E1C0E"/>
    <w:rsid w:val="000E2648"/>
    <w:rsid w:val="000E279A"/>
    <w:rsid w:val="000E2D18"/>
    <w:rsid w:val="000E2E04"/>
    <w:rsid w:val="000E30EE"/>
    <w:rsid w:val="000E39DF"/>
    <w:rsid w:val="000E3B69"/>
    <w:rsid w:val="000E48FA"/>
    <w:rsid w:val="000E4A59"/>
    <w:rsid w:val="000E4A79"/>
    <w:rsid w:val="000E4BC8"/>
    <w:rsid w:val="000E4E51"/>
    <w:rsid w:val="000E54B6"/>
    <w:rsid w:val="000E56F3"/>
    <w:rsid w:val="000E6330"/>
    <w:rsid w:val="000E6504"/>
    <w:rsid w:val="000E666D"/>
    <w:rsid w:val="000E6DD5"/>
    <w:rsid w:val="000E7CE9"/>
    <w:rsid w:val="000F0020"/>
    <w:rsid w:val="000F03F9"/>
    <w:rsid w:val="000F0680"/>
    <w:rsid w:val="000F08CE"/>
    <w:rsid w:val="000F09C0"/>
    <w:rsid w:val="000F0C68"/>
    <w:rsid w:val="000F0E37"/>
    <w:rsid w:val="000F15D8"/>
    <w:rsid w:val="000F25C7"/>
    <w:rsid w:val="000F2DCE"/>
    <w:rsid w:val="000F3A0B"/>
    <w:rsid w:val="000F4794"/>
    <w:rsid w:val="000F51BA"/>
    <w:rsid w:val="000F52AA"/>
    <w:rsid w:val="000F52EC"/>
    <w:rsid w:val="000F530E"/>
    <w:rsid w:val="000F5A65"/>
    <w:rsid w:val="000F5CD4"/>
    <w:rsid w:val="000F5D3A"/>
    <w:rsid w:val="000F5F94"/>
    <w:rsid w:val="000F684E"/>
    <w:rsid w:val="000F6956"/>
    <w:rsid w:val="000F6A48"/>
    <w:rsid w:val="000F6FD7"/>
    <w:rsid w:val="000F717B"/>
    <w:rsid w:val="000F7798"/>
    <w:rsid w:val="001003F1"/>
    <w:rsid w:val="001007CE"/>
    <w:rsid w:val="00100E6B"/>
    <w:rsid w:val="00101342"/>
    <w:rsid w:val="0010207E"/>
    <w:rsid w:val="001025C9"/>
    <w:rsid w:val="00102650"/>
    <w:rsid w:val="001031EB"/>
    <w:rsid w:val="001034C3"/>
    <w:rsid w:val="00103C5C"/>
    <w:rsid w:val="0010454A"/>
    <w:rsid w:val="0010496C"/>
    <w:rsid w:val="00104A32"/>
    <w:rsid w:val="00105B09"/>
    <w:rsid w:val="00106529"/>
    <w:rsid w:val="0010699B"/>
    <w:rsid w:val="00107010"/>
    <w:rsid w:val="00107B30"/>
    <w:rsid w:val="00107DF4"/>
    <w:rsid w:val="00107FC5"/>
    <w:rsid w:val="00110536"/>
    <w:rsid w:val="001116B9"/>
    <w:rsid w:val="00112658"/>
    <w:rsid w:val="00112F88"/>
    <w:rsid w:val="0011363E"/>
    <w:rsid w:val="001140F8"/>
    <w:rsid w:val="001147E2"/>
    <w:rsid w:val="001149C2"/>
    <w:rsid w:val="00114CB4"/>
    <w:rsid w:val="0011539E"/>
    <w:rsid w:val="001155E6"/>
    <w:rsid w:val="00115C72"/>
    <w:rsid w:val="00115D75"/>
    <w:rsid w:val="00115F74"/>
    <w:rsid w:val="001160DE"/>
    <w:rsid w:val="00116E77"/>
    <w:rsid w:val="00117681"/>
    <w:rsid w:val="0011776C"/>
    <w:rsid w:val="00117DA1"/>
    <w:rsid w:val="00120199"/>
    <w:rsid w:val="0012080C"/>
    <w:rsid w:val="00120ED8"/>
    <w:rsid w:val="00120F40"/>
    <w:rsid w:val="001211F9"/>
    <w:rsid w:val="00121444"/>
    <w:rsid w:val="00121557"/>
    <w:rsid w:val="00121853"/>
    <w:rsid w:val="00122027"/>
    <w:rsid w:val="00122463"/>
    <w:rsid w:val="00122CDF"/>
    <w:rsid w:val="00122E65"/>
    <w:rsid w:val="0012312E"/>
    <w:rsid w:val="0012343F"/>
    <w:rsid w:val="0012411E"/>
    <w:rsid w:val="001251B7"/>
    <w:rsid w:val="001251DB"/>
    <w:rsid w:val="0012590E"/>
    <w:rsid w:val="001261CC"/>
    <w:rsid w:val="00126547"/>
    <w:rsid w:val="00126C15"/>
    <w:rsid w:val="00126DDE"/>
    <w:rsid w:val="00126FA5"/>
    <w:rsid w:val="00126FBA"/>
    <w:rsid w:val="0012730C"/>
    <w:rsid w:val="00127665"/>
    <w:rsid w:val="00127E1F"/>
    <w:rsid w:val="00130CDD"/>
    <w:rsid w:val="00130DA1"/>
    <w:rsid w:val="00131AEA"/>
    <w:rsid w:val="001320BD"/>
    <w:rsid w:val="0013212A"/>
    <w:rsid w:val="0013248B"/>
    <w:rsid w:val="0013267D"/>
    <w:rsid w:val="00133A8A"/>
    <w:rsid w:val="001342C9"/>
    <w:rsid w:val="00135053"/>
    <w:rsid w:val="00135380"/>
    <w:rsid w:val="00136C5F"/>
    <w:rsid w:val="00136CC3"/>
    <w:rsid w:val="00137084"/>
    <w:rsid w:val="001370F7"/>
    <w:rsid w:val="00137A06"/>
    <w:rsid w:val="001400E8"/>
    <w:rsid w:val="00140F59"/>
    <w:rsid w:val="001411D9"/>
    <w:rsid w:val="0014138F"/>
    <w:rsid w:val="001413CA"/>
    <w:rsid w:val="00141C07"/>
    <w:rsid w:val="0014201F"/>
    <w:rsid w:val="001424D1"/>
    <w:rsid w:val="001425FE"/>
    <w:rsid w:val="00142B95"/>
    <w:rsid w:val="00142ED1"/>
    <w:rsid w:val="00142FEC"/>
    <w:rsid w:val="001432E7"/>
    <w:rsid w:val="00144086"/>
    <w:rsid w:val="001447A6"/>
    <w:rsid w:val="00144B9A"/>
    <w:rsid w:val="00144D6B"/>
    <w:rsid w:val="001450EA"/>
    <w:rsid w:val="0015009D"/>
    <w:rsid w:val="001502F9"/>
    <w:rsid w:val="00150C87"/>
    <w:rsid w:val="00150D26"/>
    <w:rsid w:val="001516EB"/>
    <w:rsid w:val="00151968"/>
    <w:rsid w:val="00152167"/>
    <w:rsid w:val="00152D12"/>
    <w:rsid w:val="00152F41"/>
    <w:rsid w:val="00153B73"/>
    <w:rsid w:val="00154A0A"/>
    <w:rsid w:val="00154C77"/>
    <w:rsid w:val="00154CD0"/>
    <w:rsid w:val="00155821"/>
    <w:rsid w:val="00155F8B"/>
    <w:rsid w:val="00156FC9"/>
    <w:rsid w:val="0015728D"/>
    <w:rsid w:val="001574D4"/>
    <w:rsid w:val="00157F75"/>
    <w:rsid w:val="001604F1"/>
    <w:rsid w:val="00160CB2"/>
    <w:rsid w:val="0016103B"/>
    <w:rsid w:val="001611A2"/>
    <w:rsid w:val="00161996"/>
    <w:rsid w:val="00161C4B"/>
    <w:rsid w:val="00161F5A"/>
    <w:rsid w:val="001623EB"/>
    <w:rsid w:val="001630B1"/>
    <w:rsid w:val="00163140"/>
    <w:rsid w:val="001631A5"/>
    <w:rsid w:val="001637C6"/>
    <w:rsid w:val="00163D8C"/>
    <w:rsid w:val="00163FE8"/>
    <w:rsid w:val="0016418E"/>
    <w:rsid w:val="0016425C"/>
    <w:rsid w:val="001642B5"/>
    <w:rsid w:val="0016442D"/>
    <w:rsid w:val="00164CE8"/>
    <w:rsid w:val="00164D32"/>
    <w:rsid w:val="00164EDF"/>
    <w:rsid w:val="00164FA3"/>
    <w:rsid w:val="00165000"/>
    <w:rsid w:val="001653D9"/>
    <w:rsid w:val="00165465"/>
    <w:rsid w:val="00165B1E"/>
    <w:rsid w:val="00165DCB"/>
    <w:rsid w:val="00165F4D"/>
    <w:rsid w:val="00165F8C"/>
    <w:rsid w:val="001664F1"/>
    <w:rsid w:val="00166BEF"/>
    <w:rsid w:val="00167C61"/>
    <w:rsid w:val="001713DC"/>
    <w:rsid w:val="001716EA"/>
    <w:rsid w:val="00172272"/>
    <w:rsid w:val="00172CDB"/>
    <w:rsid w:val="00172F68"/>
    <w:rsid w:val="001733F7"/>
    <w:rsid w:val="00173CF2"/>
    <w:rsid w:val="00175883"/>
    <w:rsid w:val="0017591B"/>
    <w:rsid w:val="00175DB8"/>
    <w:rsid w:val="00175FA0"/>
    <w:rsid w:val="001761CA"/>
    <w:rsid w:val="001765F8"/>
    <w:rsid w:val="001766D4"/>
    <w:rsid w:val="00176A6F"/>
    <w:rsid w:val="0017763B"/>
    <w:rsid w:val="001776C2"/>
    <w:rsid w:val="001777F1"/>
    <w:rsid w:val="00177B5E"/>
    <w:rsid w:val="00177CCD"/>
    <w:rsid w:val="0018061B"/>
    <w:rsid w:val="00181102"/>
    <w:rsid w:val="0018133A"/>
    <w:rsid w:val="001814CE"/>
    <w:rsid w:val="00182D41"/>
    <w:rsid w:val="0018337C"/>
    <w:rsid w:val="00183506"/>
    <w:rsid w:val="00184135"/>
    <w:rsid w:val="00184354"/>
    <w:rsid w:val="00185593"/>
    <w:rsid w:val="00185A6F"/>
    <w:rsid w:val="00185B82"/>
    <w:rsid w:val="00185CCF"/>
    <w:rsid w:val="00185F59"/>
    <w:rsid w:val="0018676E"/>
    <w:rsid w:val="001869E0"/>
    <w:rsid w:val="00187148"/>
    <w:rsid w:val="00187923"/>
    <w:rsid w:val="00190413"/>
    <w:rsid w:val="00191345"/>
    <w:rsid w:val="00191558"/>
    <w:rsid w:val="0019166D"/>
    <w:rsid w:val="0019182C"/>
    <w:rsid w:val="00191DF4"/>
    <w:rsid w:val="001925CF"/>
    <w:rsid w:val="0019290D"/>
    <w:rsid w:val="001932AD"/>
    <w:rsid w:val="001934F0"/>
    <w:rsid w:val="00193B22"/>
    <w:rsid w:val="00193BCE"/>
    <w:rsid w:val="00194393"/>
    <w:rsid w:val="00194466"/>
    <w:rsid w:val="00194B75"/>
    <w:rsid w:val="001950B8"/>
    <w:rsid w:val="0019618E"/>
    <w:rsid w:val="0019632B"/>
    <w:rsid w:val="00197247"/>
    <w:rsid w:val="0019752C"/>
    <w:rsid w:val="00197D4A"/>
    <w:rsid w:val="001A02C0"/>
    <w:rsid w:val="001A12A6"/>
    <w:rsid w:val="001A1C70"/>
    <w:rsid w:val="001A26A9"/>
    <w:rsid w:val="001A3650"/>
    <w:rsid w:val="001A3C83"/>
    <w:rsid w:val="001A440E"/>
    <w:rsid w:val="001A464D"/>
    <w:rsid w:val="001A469F"/>
    <w:rsid w:val="001A4D62"/>
    <w:rsid w:val="001A4E25"/>
    <w:rsid w:val="001A591A"/>
    <w:rsid w:val="001A5D69"/>
    <w:rsid w:val="001A622C"/>
    <w:rsid w:val="001A6CC5"/>
    <w:rsid w:val="001A7260"/>
    <w:rsid w:val="001A7BB9"/>
    <w:rsid w:val="001B0523"/>
    <w:rsid w:val="001B07BB"/>
    <w:rsid w:val="001B1604"/>
    <w:rsid w:val="001B372D"/>
    <w:rsid w:val="001B3D24"/>
    <w:rsid w:val="001B3E40"/>
    <w:rsid w:val="001B44AD"/>
    <w:rsid w:val="001B460B"/>
    <w:rsid w:val="001B480B"/>
    <w:rsid w:val="001B4BF6"/>
    <w:rsid w:val="001B63C9"/>
    <w:rsid w:val="001B6701"/>
    <w:rsid w:val="001B6820"/>
    <w:rsid w:val="001B68E6"/>
    <w:rsid w:val="001B759C"/>
    <w:rsid w:val="001B7A71"/>
    <w:rsid w:val="001C0E7D"/>
    <w:rsid w:val="001C1052"/>
    <w:rsid w:val="001C1CF7"/>
    <w:rsid w:val="001C1E55"/>
    <w:rsid w:val="001C24AF"/>
    <w:rsid w:val="001C24F9"/>
    <w:rsid w:val="001C30C2"/>
    <w:rsid w:val="001C35BF"/>
    <w:rsid w:val="001C445C"/>
    <w:rsid w:val="001C58A9"/>
    <w:rsid w:val="001C6D47"/>
    <w:rsid w:val="001C6DB4"/>
    <w:rsid w:val="001C73C2"/>
    <w:rsid w:val="001C7659"/>
    <w:rsid w:val="001C76CE"/>
    <w:rsid w:val="001C7883"/>
    <w:rsid w:val="001C7A97"/>
    <w:rsid w:val="001C7D8F"/>
    <w:rsid w:val="001D03EF"/>
    <w:rsid w:val="001D072A"/>
    <w:rsid w:val="001D0749"/>
    <w:rsid w:val="001D153A"/>
    <w:rsid w:val="001D17E8"/>
    <w:rsid w:val="001D1830"/>
    <w:rsid w:val="001D1B02"/>
    <w:rsid w:val="001D1DE6"/>
    <w:rsid w:val="001D2529"/>
    <w:rsid w:val="001D2781"/>
    <w:rsid w:val="001D282A"/>
    <w:rsid w:val="001D2AC6"/>
    <w:rsid w:val="001D2F8F"/>
    <w:rsid w:val="001D3047"/>
    <w:rsid w:val="001D324E"/>
    <w:rsid w:val="001D3475"/>
    <w:rsid w:val="001D3D7A"/>
    <w:rsid w:val="001D3E9D"/>
    <w:rsid w:val="001D4BB2"/>
    <w:rsid w:val="001D551E"/>
    <w:rsid w:val="001D55B2"/>
    <w:rsid w:val="001D55F2"/>
    <w:rsid w:val="001D5843"/>
    <w:rsid w:val="001D626B"/>
    <w:rsid w:val="001D6382"/>
    <w:rsid w:val="001D70B8"/>
    <w:rsid w:val="001D70E9"/>
    <w:rsid w:val="001E001A"/>
    <w:rsid w:val="001E14CA"/>
    <w:rsid w:val="001E1EB1"/>
    <w:rsid w:val="001E32CF"/>
    <w:rsid w:val="001E5900"/>
    <w:rsid w:val="001E5AE9"/>
    <w:rsid w:val="001E5B55"/>
    <w:rsid w:val="001E66F0"/>
    <w:rsid w:val="001E670C"/>
    <w:rsid w:val="001E6AFD"/>
    <w:rsid w:val="001E6F7B"/>
    <w:rsid w:val="001E7E9A"/>
    <w:rsid w:val="001F0923"/>
    <w:rsid w:val="001F0D61"/>
    <w:rsid w:val="001F19BF"/>
    <w:rsid w:val="001F1AE6"/>
    <w:rsid w:val="001F1BD7"/>
    <w:rsid w:val="001F3C6E"/>
    <w:rsid w:val="001F4539"/>
    <w:rsid w:val="001F47AA"/>
    <w:rsid w:val="001F4A4A"/>
    <w:rsid w:val="001F4F10"/>
    <w:rsid w:val="001F55A3"/>
    <w:rsid w:val="001F5849"/>
    <w:rsid w:val="001F61CE"/>
    <w:rsid w:val="001F6ACE"/>
    <w:rsid w:val="00200624"/>
    <w:rsid w:val="002016C4"/>
    <w:rsid w:val="00201D33"/>
    <w:rsid w:val="00201E7B"/>
    <w:rsid w:val="00201F6A"/>
    <w:rsid w:val="002028CE"/>
    <w:rsid w:val="00202E09"/>
    <w:rsid w:val="0020337B"/>
    <w:rsid w:val="00203496"/>
    <w:rsid w:val="00203DA3"/>
    <w:rsid w:val="00203EED"/>
    <w:rsid w:val="00203FA1"/>
    <w:rsid w:val="00205111"/>
    <w:rsid w:val="002056C3"/>
    <w:rsid w:val="00205CD3"/>
    <w:rsid w:val="00205D8E"/>
    <w:rsid w:val="002062EA"/>
    <w:rsid w:val="0020713F"/>
    <w:rsid w:val="00207714"/>
    <w:rsid w:val="00207D10"/>
    <w:rsid w:val="00210023"/>
    <w:rsid w:val="002104DB"/>
    <w:rsid w:val="00210637"/>
    <w:rsid w:val="0021072B"/>
    <w:rsid w:val="002114F3"/>
    <w:rsid w:val="0021170F"/>
    <w:rsid w:val="00211AA0"/>
    <w:rsid w:val="00211F3B"/>
    <w:rsid w:val="00211F9C"/>
    <w:rsid w:val="0021273A"/>
    <w:rsid w:val="00212B10"/>
    <w:rsid w:val="00212F30"/>
    <w:rsid w:val="002135C0"/>
    <w:rsid w:val="00213D94"/>
    <w:rsid w:val="0021443C"/>
    <w:rsid w:val="002151F7"/>
    <w:rsid w:val="0021560D"/>
    <w:rsid w:val="00216344"/>
    <w:rsid w:val="00216E98"/>
    <w:rsid w:val="00216EC7"/>
    <w:rsid w:val="002171E6"/>
    <w:rsid w:val="002209C9"/>
    <w:rsid w:val="002219EC"/>
    <w:rsid w:val="00221AC6"/>
    <w:rsid w:val="0022212E"/>
    <w:rsid w:val="00222194"/>
    <w:rsid w:val="002222FF"/>
    <w:rsid w:val="0022301E"/>
    <w:rsid w:val="002237C9"/>
    <w:rsid w:val="00223EBD"/>
    <w:rsid w:val="00225339"/>
    <w:rsid w:val="002254C8"/>
    <w:rsid w:val="00225719"/>
    <w:rsid w:val="002260A2"/>
    <w:rsid w:val="002260CB"/>
    <w:rsid w:val="002271D6"/>
    <w:rsid w:val="00227C7E"/>
    <w:rsid w:val="00230458"/>
    <w:rsid w:val="002305B6"/>
    <w:rsid w:val="00230A37"/>
    <w:rsid w:val="00230AA7"/>
    <w:rsid w:val="00230B89"/>
    <w:rsid w:val="002311DF"/>
    <w:rsid w:val="0023150F"/>
    <w:rsid w:val="00231C34"/>
    <w:rsid w:val="002328B8"/>
    <w:rsid w:val="00233835"/>
    <w:rsid w:val="00233D9F"/>
    <w:rsid w:val="00234A20"/>
    <w:rsid w:val="002361CC"/>
    <w:rsid w:val="00236270"/>
    <w:rsid w:val="002364F1"/>
    <w:rsid w:val="002369AD"/>
    <w:rsid w:val="002369E6"/>
    <w:rsid w:val="00236C09"/>
    <w:rsid w:val="00236DAE"/>
    <w:rsid w:val="00236F92"/>
    <w:rsid w:val="00236FC2"/>
    <w:rsid w:val="0023705C"/>
    <w:rsid w:val="00237A48"/>
    <w:rsid w:val="00237F47"/>
    <w:rsid w:val="0024054D"/>
    <w:rsid w:val="0024197E"/>
    <w:rsid w:val="00241F90"/>
    <w:rsid w:val="002422B7"/>
    <w:rsid w:val="002427B7"/>
    <w:rsid w:val="00243FF7"/>
    <w:rsid w:val="00244442"/>
    <w:rsid w:val="00244A1A"/>
    <w:rsid w:val="00244D61"/>
    <w:rsid w:val="00245779"/>
    <w:rsid w:val="002458E2"/>
    <w:rsid w:val="00245BF2"/>
    <w:rsid w:val="00246485"/>
    <w:rsid w:val="002464F1"/>
    <w:rsid w:val="00246897"/>
    <w:rsid w:val="00246A2F"/>
    <w:rsid w:val="00247429"/>
    <w:rsid w:val="00247575"/>
    <w:rsid w:val="00247C20"/>
    <w:rsid w:val="0025065E"/>
    <w:rsid w:val="00251EC5"/>
    <w:rsid w:val="002521CC"/>
    <w:rsid w:val="00252306"/>
    <w:rsid w:val="00252BFB"/>
    <w:rsid w:val="00253182"/>
    <w:rsid w:val="0025334E"/>
    <w:rsid w:val="002535F1"/>
    <w:rsid w:val="002539D9"/>
    <w:rsid w:val="00253A6F"/>
    <w:rsid w:val="0025410D"/>
    <w:rsid w:val="00254E5C"/>
    <w:rsid w:val="00255148"/>
    <w:rsid w:val="002552B0"/>
    <w:rsid w:val="0025550A"/>
    <w:rsid w:val="0025593A"/>
    <w:rsid w:val="00255D3A"/>
    <w:rsid w:val="00256948"/>
    <w:rsid w:val="00256C38"/>
    <w:rsid w:val="00256E97"/>
    <w:rsid w:val="002575DD"/>
    <w:rsid w:val="00257EA1"/>
    <w:rsid w:val="002601EA"/>
    <w:rsid w:val="00260733"/>
    <w:rsid w:val="002611EC"/>
    <w:rsid w:val="0026120F"/>
    <w:rsid w:val="00261678"/>
    <w:rsid w:val="002617E2"/>
    <w:rsid w:val="00261F69"/>
    <w:rsid w:val="00262302"/>
    <w:rsid w:val="00262482"/>
    <w:rsid w:val="0026382A"/>
    <w:rsid w:val="00263BA7"/>
    <w:rsid w:val="00263E3C"/>
    <w:rsid w:val="00264108"/>
    <w:rsid w:val="00264921"/>
    <w:rsid w:val="00264DBA"/>
    <w:rsid w:val="00265349"/>
    <w:rsid w:val="0026578F"/>
    <w:rsid w:val="00266FEF"/>
    <w:rsid w:val="002671BA"/>
    <w:rsid w:val="002672A8"/>
    <w:rsid w:val="00267A2E"/>
    <w:rsid w:val="00267DCC"/>
    <w:rsid w:val="00267DCD"/>
    <w:rsid w:val="00270ABE"/>
    <w:rsid w:val="00270BC5"/>
    <w:rsid w:val="00270C3C"/>
    <w:rsid w:val="0027130D"/>
    <w:rsid w:val="00271330"/>
    <w:rsid w:val="00271B09"/>
    <w:rsid w:val="00271D58"/>
    <w:rsid w:val="00272643"/>
    <w:rsid w:val="00272EEE"/>
    <w:rsid w:val="002732C9"/>
    <w:rsid w:val="00273BEC"/>
    <w:rsid w:val="00273F6D"/>
    <w:rsid w:val="00274BAD"/>
    <w:rsid w:val="00274E1E"/>
    <w:rsid w:val="00274E64"/>
    <w:rsid w:val="00274EAB"/>
    <w:rsid w:val="00275635"/>
    <w:rsid w:val="00276AD3"/>
    <w:rsid w:val="00276DAF"/>
    <w:rsid w:val="002774CF"/>
    <w:rsid w:val="0027771E"/>
    <w:rsid w:val="00277A20"/>
    <w:rsid w:val="00277A9B"/>
    <w:rsid w:val="00277C3F"/>
    <w:rsid w:val="00277C54"/>
    <w:rsid w:val="00281067"/>
    <w:rsid w:val="002810A7"/>
    <w:rsid w:val="00281388"/>
    <w:rsid w:val="0028148B"/>
    <w:rsid w:val="002827A2"/>
    <w:rsid w:val="002829D4"/>
    <w:rsid w:val="0028368B"/>
    <w:rsid w:val="00283777"/>
    <w:rsid w:val="002839BA"/>
    <w:rsid w:val="00283A19"/>
    <w:rsid w:val="002844AA"/>
    <w:rsid w:val="002846AE"/>
    <w:rsid w:val="002849C2"/>
    <w:rsid w:val="0028547E"/>
    <w:rsid w:val="0028558D"/>
    <w:rsid w:val="002855B4"/>
    <w:rsid w:val="00285B9F"/>
    <w:rsid w:val="00286247"/>
    <w:rsid w:val="00286CB0"/>
    <w:rsid w:val="002900DA"/>
    <w:rsid w:val="00290110"/>
    <w:rsid w:val="00290724"/>
    <w:rsid w:val="0029093C"/>
    <w:rsid w:val="00290BEA"/>
    <w:rsid w:val="00291289"/>
    <w:rsid w:val="00291E47"/>
    <w:rsid w:val="00292501"/>
    <w:rsid w:val="002927B9"/>
    <w:rsid w:val="00292A4E"/>
    <w:rsid w:val="00293751"/>
    <w:rsid w:val="002943F4"/>
    <w:rsid w:val="00294C23"/>
    <w:rsid w:val="00295684"/>
    <w:rsid w:val="00296C22"/>
    <w:rsid w:val="002970B4"/>
    <w:rsid w:val="00297263"/>
    <w:rsid w:val="00297371"/>
    <w:rsid w:val="002974BC"/>
    <w:rsid w:val="002975B8"/>
    <w:rsid w:val="002978CC"/>
    <w:rsid w:val="00297C6D"/>
    <w:rsid w:val="00297CB2"/>
    <w:rsid w:val="002A04D1"/>
    <w:rsid w:val="002A0C14"/>
    <w:rsid w:val="002A0EF9"/>
    <w:rsid w:val="002A1598"/>
    <w:rsid w:val="002A1691"/>
    <w:rsid w:val="002A1830"/>
    <w:rsid w:val="002A3128"/>
    <w:rsid w:val="002A39E7"/>
    <w:rsid w:val="002A40D8"/>
    <w:rsid w:val="002A4D18"/>
    <w:rsid w:val="002A5013"/>
    <w:rsid w:val="002A59A5"/>
    <w:rsid w:val="002A61C7"/>
    <w:rsid w:val="002A7E63"/>
    <w:rsid w:val="002B03CC"/>
    <w:rsid w:val="002B0BC7"/>
    <w:rsid w:val="002B2B54"/>
    <w:rsid w:val="002B2C44"/>
    <w:rsid w:val="002B2FB7"/>
    <w:rsid w:val="002B36F5"/>
    <w:rsid w:val="002B406D"/>
    <w:rsid w:val="002B47E1"/>
    <w:rsid w:val="002B5C3F"/>
    <w:rsid w:val="002B6353"/>
    <w:rsid w:val="002B63F8"/>
    <w:rsid w:val="002B65EA"/>
    <w:rsid w:val="002B6792"/>
    <w:rsid w:val="002B6A0B"/>
    <w:rsid w:val="002B6C49"/>
    <w:rsid w:val="002B6DB1"/>
    <w:rsid w:val="002B6E0C"/>
    <w:rsid w:val="002B79A1"/>
    <w:rsid w:val="002B7BED"/>
    <w:rsid w:val="002B7C99"/>
    <w:rsid w:val="002B7E17"/>
    <w:rsid w:val="002C11A3"/>
    <w:rsid w:val="002C1209"/>
    <w:rsid w:val="002C14D8"/>
    <w:rsid w:val="002C1534"/>
    <w:rsid w:val="002C1BEA"/>
    <w:rsid w:val="002C2FE3"/>
    <w:rsid w:val="002C3775"/>
    <w:rsid w:val="002C37A7"/>
    <w:rsid w:val="002C45A7"/>
    <w:rsid w:val="002C4CE3"/>
    <w:rsid w:val="002C5249"/>
    <w:rsid w:val="002C5470"/>
    <w:rsid w:val="002C5C2F"/>
    <w:rsid w:val="002C70A0"/>
    <w:rsid w:val="002C79AA"/>
    <w:rsid w:val="002D1500"/>
    <w:rsid w:val="002D1ADE"/>
    <w:rsid w:val="002D2278"/>
    <w:rsid w:val="002D27B6"/>
    <w:rsid w:val="002D2921"/>
    <w:rsid w:val="002D31FB"/>
    <w:rsid w:val="002D347D"/>
    <w:rsid w:val="002D3999"/>
    <w:rsid w:val="002D3A12"/>
    <w:rsid w:val="002D3A29"/>
    <w:rsid w:val="002D3DB8"/>
    <w:rsid w:val="002D4376"/>
    <w:rsid w:val="002D4E26"/>
    <w:rsid w:val="002D5352"/>
    <w:rsid w:val="002D53B2"/>
    <w:rsid w:val="002D5DB8"/>
    <w:rsid w:val="002D6AFF"/>
    <w:rsid w:val="002D6CFD"/>
    <w:rsid w:val="002D7228"/>
    <w:rsid w:val="002D7AA7"/>
    <w:rsid w:val="002D7CE5"/>
    <w:rsid w:val="002D7EFB"/>
    <w:rsid w:val="002E0F70"/>
    <w:rsid w:val="002E1362"/>
    <w:rsid w:val="002E2346"/>
    <w:rsid w:val="002E2981"/>
    <w:rsid w:val="002E2AA5"/>
    <w:rsid w:val="002E2F7C"/>
    <w:rsid w:val="002E4281"/>
    <w:rsid w:val="002E444D"/>
    <w:rsid w:val="002E4826"/>
    <w:rsid w:val="002E4992"/>
    <w:rsid w:val="002E5407"/>
    <w:rsid w:val="002E5633"/>
    <w:rsid w:val="002E5696"/>
    <w:rsid w:val="002E57C9"/>
    <w:rsid w:val="002E5BAE"/>
    <w:rsid w:val="002E5CCC"/>
    <w:rsid w:val="002E6C34"/>
    <w:rsid w:val="002E6D65"/>
    <w:rsid w:val="002E72E9"/>
    <w:rsid w:val="002E7443"/>
    <w:rsid w:val="002E7600"/>
    <w:rsid w:val="002E78E7"/>
    <w:rsid w:val="002E7FFC"/>
    <w:rsid w:val="002F0E5B"/>
    <w:rsid w:val="002F0FA3"/>
    <w:rsid w:val="002F176B"/>
    <w:rsid w:val="002F2414"/>
    <w:rsid w:val="002F3253"/>
    <w:rsid w:val="002F32CB"/>
    <w:rsid w:val="002F3640"/>
    <w:rsid w:val="002F3720"/>
    <w:rsid w:val="002F44C3"/>
    <w:rsid w:val="002F56C5"/>
    <w:rsid w:val="002F59E8"/>
    <w:rsid w:val="002F5D7E"/>
    <w:rsid w:val="002F72C0"/>
    <w:rsid w:val="002F771E"/>
    <w:rsid w:val="0030066C"/>
    <w:rsid w:val="00300680"/>
    <w:rsid w:val="00300C34"/>
    <w:rsid w:val="003010F1"/>
    <w:rsid w:val="00301CE3"/>
    <w:rsid w:val="00301EA4"/>
    <w:rsid w:val="00301EBC"/>
    <w:rsid w:val="003024E8"/>
    <w:rsid w:val="00302B86"/>
    <w:rsid w:val="00302BB9"/>
    <w:rsid w:val="00302DA9"/>
    <w:rsid w:val="003037C9"/>
    <w:rsid w:val="00303D6D"/>
    <w:rsid w:val="00303DEC"/>
    <w:rsid w:val="00304069"/>
    <w:rsid w:val="00304534"/>
    <w:rsid w:val="00305031"/>
    <w:rsid w:val="00305649"/>
    <w:rsid w:val="003064BD"/>
    <w:rsid w:val="00306A61"/>
    <w:rsid w:val="0030740C"/>
    <w:rsid w:val="00307618"/>
    <w:rsid w:val="003105DB"/>
    <w:rsid w:val="00310B00"/>
    <w:rsid w:val="00310CBA"/>
    <w:rsid w:val="00310F72"/>
    <w:rsid w:val="00311286"/>
    <w:rsid w:val="00311C85"/>
    <w:rsid w:val="00312314"/>
    <w:rsid w:val="00312DBF"/>
    <w:rsid w:val="00312DF7"/>
    <w:rsid w:val="00312F7C"/>
    <w:rsid w:val="003133A8"/>
    <w:rsid w:val="00313D0A"/>
    <w:rsid w:val="00314280"/>
    <w:rsid w:val="00315049"/>
    <w:rsid w:val="00315E0A"/>
    <w:rsid w:val="00320497"/>
    <w:rsid w:val="003206D0"/>
    <w:rsid w:val="003218C9"/>
    <w:rsid w:val="00321BC4"/>
    <w:rsid w:val="00321BDD"/>
    <w:rsid w:val="0032213F"/>
    <w:rsid w:val="003230E4"/>
    <w:rsid w:val="00324928"/>
    <w:rsid w:val="00324A16"/>
    <w:rsid w:val="0032545C"/>
    <w:rsid w:val="00326050"/>
    <w:rsid w:val="00326327"/>
    <w:rsid w:val="003277FF"/>
    <w:rsid w:val="0033016F"/>
    <w:rsid w:val="00330F00"/>
    <w:rsid w:val="003314D4"/>
    <w:rsid w:val="00331884"/>
    <w:rsid w:val="00331965"/>
    <w:rsid w:val="00332079"/>
    <w:rsid w:val="0033210A"/>
    <w:rsid w:val="003322DB"/>
    <w:rsid w:val="003323AF"/>
    <w:rsid w:val="0033246B"/>
    <w:rsid w:val="00332B9B"/>
    <w:rsid w:val="00332E20"/>
    <w:rsid w:val="00332EB7"/>
    <w:rsid w:val="0033308E"/>
    <w:rsid w:val="0033330C"/>
    <w:rsid w:val="003340C9"/>
    <w:rsid w:val="00335001"/>
    <w:rsid w:val="00335CD9"/>
    <w:rsid w:val="003366AB"/>
    <w:rsid w:val="00336F19"/>
    <w:rsid w:val="0033701E"/>
    <w:rsid w:val="00337DA2"/>
    <w:rsid w:val="00337E8A"/>
    <w:rsid w:val="0034039A"/>
    <w:rsid w:val="003409C0"/>
    <w:rsid w:val="00340B3B"/>
    <w:rsid w:val="00341336"/>
    <w:rsid w:val="00341416"/>
    <w:rsid w:val="00341489"/>
    <w:rsid w:val="0034170A"/>
    <w:rsid w:val="00341771"/>
    <w:rsid w:val="003418CB"/>
    <w:rsid w:val="00341F1D"/>
    <w:rsid w:val="003424C7"/>
    <w:rsid w:val="00342933"/>
    <w:rsid w:val="00342988"/>
    <w:rsid w:val="00342F4F"/>
    <w:rsid w:val="00343278"/>
    <w:rsid w:val="00343384"/>
    <w:rsid w:val="00343BE2"/>
    <w:rsid w:val="00343E3F"/>
    <w:rsid w:val="00344785"/>
    <w:rsid w:val="003448C1"/>
    <w:rsid w:val="00344BA2"/>
    <w:rsid w:val="00345654"/>
    <w:rsid w:val="00345AD3"/>
    <w:rsid w:val="003462D0"/>
    <w:rsid w:val="00346639"/>
    <w:rsid w:val="00346AF9"/>
    <w:rsid w:val="00347363"/>
    <w:rsid w:val="00351686"/>
    <w:rsid w:val="003519B2"/>
    <w:rsid w:val="0035253B"/>
    <w:rsid w:val="0035287F"/>
    <w:rsid w:val="00352A97"/>
    <w:rsid w:val="00352C47"/>
    <w:rsid w:val="003537A5"/>
    <w:rsid w:val="00353D3B"/>
    <w:rsid w:val="00353E26"/>
    <w:rsid w:val="003558E1"/>
    <w:rsid w:val="003565C8"/>
    <w:rsid w:val="00356DCA"/>
    <w:rsid w:val="00356EFA"/>
    <w:rsid w:val="00360048"/>
    <w:rsid w:val="003609C9"/>
    <w:rsid w:val="00360F7A"/>
    <w:rsid w:val="0036169D"/>
    <w:rsid w:val="00361945"/>
    <w:rsid w:val="00361B4B"/>
    <w:rsid w:val="0036249B"/>
    <w:rsid w:val="00362A0C"/>
    <w:rsid w:val="00362A8B"/>
    <w:rsid w:val="00362AB9"/>
    <w:rsid w:val="00363859"/>
    <w:rsid w:val="00363D2A"/>
    <w:rsid w:val="00363E81"/>
    <w:rsid w:val="00364C40"/>
    <w:rsid w:val="0036504C"/>
    <w:rsid w:val="00365780"/>
    <w:rsid w:val="00365B12"/>
    <w:rsid w:val="00365E12"/>
    <w:rsid w:val="00365E2F"/>
    <w:rsid w:val="00366924"/>
    <w:rsid w:val="003674AC"/>
    <w:rsid w:val="00367934"/>
    <w:rsid w:val="00367BE7"/>
    <w:rsid w:val="0037041F"/>
    <w:rsid w:val="0037051A"/>
    <w:rsid w:val="00370D29"/>
    <w:rsid w:val="00370FA5"/>
    <w:rsid w:val="00371820"/>
    <w:rsid w:val="00371A2D"/>
    <w:rsid w:val="003728CB"/>
    <w:rsid w:val="003728D4"/>
    <w:rsid w:val="00372BB3"/>
    <w:rsid w:val="00373242"/>
    <w:rsid w:val="00373D2A"/>
    <w:rsid w:val="00374152"/>
    <w:rsid w:val="00374970"/>
    <w:rsid w:val="00374C07"/>
    <w:rsid w:val="0037559B"/>
    <w:rsid w:val="00375A12"/>
    <w:rsid w:val="00375A82"/>
    <w:rsid w:val="00375B68"/>
    <w:rsid w:val="003761AE"/>
    <w:rsid w:val="0037697A"/>
    <w:rsid w:val="00376F30"/>
    <w:rsid w:val="0037756A"/>
    <w:rsid w:val="0037784F"/>
    <w:rsid w:val="003813B0"/>
    <w:rsid w:val="003817D2"/>
    <w:rsid w:val="00381EF6"/>
    <w:rsid w:val="00383146"/>
    <w:rsid w:val="00384044"/>
    <w:rsid w:val="0038436F"/>
    <w:rsid w:val="003843AC"/>
    <w:rsid w:val="003849A7"/>
    <w:rsid w:val="00384A79"/>
    <w:rsid w:val="0038571C"/>
    <w:rsid w:val="00385925"/>
    <w:rsid w:val="00386592"/>
    <w:rsid w:val="0038663A"/>
    <w:rsid w:val="003866F9"/>
    <w:rsid w:val="00387E6F"/>
    <w:rsid w:val="003902BF"/>
    <w:rsid w:val="00390DB5"/>
    <w:rsid w:val="00391FC4"/>
    <w:rsid w:val="00392052"/>
    <w:rsid w:val="003925C1"/>
    <w:rsid w:val="00392869"/>
    <w:rsid w:val="00392CA3"/>
    <w:rsid w:val="00392CD4"/>
    <w:rsid w:val="00393184"/>
    <w:rsid w:val="0039318A"/>
    <w:rsid w:val="00393E02"/>
    <w:rsid w:val="0039462B"/>
    <w:rsid w:val="003949F0"/>
    <w:rsid w:val="00394C76"/>
    <w:rsid w:val="00394DE5"/>
    <w:rsid w:val="003952E5"/>
    <w:rsid w:val="0039576E"/>
    <w:rsid w:val="00395A95"/>
    <w:rsid w:val="00395C40"/>
    <w:rsid w:val="00396392"/>
    <w:rsid w:val="00396801"/>
    <w:rsid w:val="00396C87"/>
    <w:rsid w:val="0039758F"/>
    <w:rsid w:val="003975DF"/>
    <w:rsid w:val="0039774B"/>
    <w:rsid w:val="0039799A"/>
    <w:rsid w:val="003A06A1"/>
    <w:rsid w:val="003A135F"/>
    <w:rsid w:val="003A13CD"/>
    <w:rsid w:val="003A1D83"/>
    <w:rsid w:val="003A23C9"/>
    <w:rsid w:val="003A2859"/>
    <w:rsid w:val="003A2D00"/>
    <w:rsid w:val="003A2DE9"/>
    <w:rsid w:val="003A3473"/>
    <w:rsid w:val="003A382C"/>
    <w:rsid w:val="003A3B41"/>
    <w:rsid w:val="003A40D8"/>
    <w:rsid w:val="003A4629"/>
    <w:rsid w:val="003A49B3"/>
    <w:rsid w:val="003A5097"/>
    <w:rsid w:val="003A53E3"/>
    <w:rsid w:val="003A57E6"/>
    <w:rsid w:val="003A5937"/>
    <w:rsid w:val="003A6695"/>
    <w:rsid w:val="003A6CE9"/>
    <w:rsid w:val="003A6D90"/>
    <w:rsid w:val="003A7423"/>
    <w:rsid w:val="003A7890"/>
    <w:rsid w:val="003A7B32"/>
    <w:rsid w:val="003A7E24"/>
    <w:rsid w:val="003B05E8"/>
    <w:rsid w:val="003B0B2D"/>
    <w:rsid w:val="003B0E19"/>
    <w:rsid w:val="003B0EA8"/>
    <w:rsid w:val="003B149C"/>
    <w:rsid w:val="003B14D6"/>
    <w:rsid w:val="003B1709"/>
    <w:rsid w:val="003B1EA4"/>
    <w:rsid w:val="003B253E"/>
    <w:rsid w:val="003B2A2D"/>
    <w:rsid w:val="003B36DE"/>
    <w:rsid w:val="003B39E6"/>
    <w:rsid w:val="003B3C13"/>
    <w:rsid w:val="003B3E55"/>
    <w:rsid w:val="003B416A"/>
    <w:rsid w:val="003B46B0"/>
    <w:rsid w:val="003B4D99"/>
    <w:rsid w:val="003B4EF6"/>
    <w:rsid w:val="003B597F"/>
    <w:rsid w:val="003B6037"/>
    <w:rsid w:val="003B673E"/>
    <w:rsid w:val="003B6BA9"/>
    <w:rsid w:val="003B7921"/>
    <w:rsid w:val="003C0A20"/>
    <w:rsid w:val="003C0A4A"/>
    <w:rsid w:val="003C0C34"/>
    <w:rsid w:val="003C199F"/>
    <w:rsid w:val="003C1F7C"/>
    <w:rsid w:val="003C28DD"/>
    <w:rsid w:val="003C2B1C"/>
    <w:rsid w:val="003C2CD3"/>
    <w:rsid w:val="003C3135"/>
    <w:rsid w:val="003C32B1"/>
    <w:rsid w:val="003C3C0C"/>
    <w:rsid w:val="003C3D94"/>
    <w:rsid w:val="003C3EA9"/>
    <w:rsid w:val="003C3FFA"/>
    <w:rsid w:val="003C410C"/>
    <w:rsid w:val="003C45DA"/>
    <w:rsid w:val="003C4A66"/>
    <w:rsid w:val="003C4E32"/>
    <w:rsid w:val="003C6022"/>
    <w:rsid w:val="003C6087"/>
    <w:rsid w:val="003C6352"/>
    <w:rsid w:val="003C6877"/>
    <w:rsid w:val="003C694C"/>
    <w:rsid w:val="003C6E97"/>
    <w:rsid w:val="003C7901"/>
    <w:rsid w:val="003C7F2B"/>
    <w:rsid w:val="003D037E"/>
    <w:rsid w:val="003D073D"/>
    <w:rsid w:val="003D132C"/>
    <w:rsid w:val="003D139B"/>
    <w:rsid w:val="003D15E3"/>
    <w:rsid w:val="003D26FA"/>
    <w:rsid w:val="003D2E8B"/>
    <w:rsid w:val="003D40B3"/>
    <w:rsid w:val="003D4314"/>
    <w:rsid w:val="003D50BC"/>
    <w:rsid w:val="003D54BF"/>
    <w:rsid w:val="003D5F71"/>
    <w:rsid w:val="003D658E"/>
    <w:rsid w:val="003D6C39"/>
    <w:rsid w:val="003D788D"/>
    <w:rsid w:val="003E077B"/>
    <w:rsid w:val="003E0B57"/>
    <w:rsid w:val="003E0BFB"/>
    <w:rsid w:val="003E1323"/>
    <w:rsid w:val="003E167B"/>
    <w:rsid w:val="003E1AA7"/>
    <w:rsid w:val="003E28AF"/>
    <w:rsid w:val="003E2FD0"/>
    <w:rsid w:val="003E426B"/>
    <w:rsid w:val="003E4AA2"/>
    <w:rsid w:val="003E4B06"/>
    <w:rsid w:val="003E58C0"/>
    <w:rsid w:val="003E5D04"/>
    <w:rsid w:val="003E62CE"/>
    <w:rsid w:val="003E6A42"/>
    <w:rsid w:val="003E7E2C"/>
    <w:rsid w:val="003F00D6"/>
    <w:rsid w:val="003F060E"/>
    <w:rsid w:val="003F1F29"/>
    <w:rsid w:val="003F23EA"/>
    <w:rsid w:val="003F29C7"/>
    <w:rsid w:val="003F3B2A"/>
    <w:rsid w:val="003F3C73"/>
    <w:rsid w:val="003F6DA5"/>
    <w:rsid w:val="003F7380"/>
    <w:rsid w:val="003F7933"/>
    <w:rsid w:val="00400122"/>
    <w:rsid w:val="00400162"/>
    <w:rsid w:val="00400F13"/>
    <w:rsid w:val="0040116A"/>
    <w:rsid w:val="004015F7"/>
    <w:rsid w:val="00401788"/>
    <w:rsid w:val="00401C4A"/>
    <w:rsid w:val="00401E2A"/>
    <w:rsid w:val="00402890"/>
    <w:rsid w:val="00402DB8"/>
    <w:rsid w:val="00402EED"/>
    <w:rsid w:val="00403D1E"/>
    <w:rsid w:val="00404F6B"/>
    <w:rsid w:val="00406072"/>
    <w:rsid w:val="004067DB"/>
    <w:rsid w:val="00406DD9"/>
    <w:rsid w:val="00406F24"/>
    <w:rsid w:val="00407AB5"/>
    <w:rsid w:val="00411594"/>
    <w:rsid w:val="00411619"/>
    <w:rsid w:val="0041165E"/>
    <w:rsid w:val="004117EB"/>
    <w:rsid w:val="00411E3E"/>
    <w:rsid w:val="0041213B"/>
    <w:rsid w:val="00412540"/>
    <w:rsid w:val="004126EC"/>
    <w:rsid w:val="00412A27"/>
    <w:rsid w:val="004132A7"/>
    <w:rsid w:val="00414E92"/>
    <w:rsid w:val="0041511F"/>
    <w:rsid w:val="0041513D"/>
    <w:rsid w:val="00415456"/>
    <w:rsid w:val="00415722"/>
    <w:rsid w:val="00415889"/>
    <w:rsid w:val="00416467"/>
    <w:rsid w:val="00416AD1"/>
    <w:rsid w:val="004179CB"/>
    <w:rsid w:val="00420BFB"/>
    <w:rsid w:val="004211B2"/>
    <w:rsid w:val="00421475"/>
    <w:rsid w:val="00421881"/>
    <w:rsid w:val="00422703"/>
    <w:rsid w:val="00422F24"/>
    <w:rsid w:val="00422FC4"/>
    <w:rsid w:val="00423A29"/>
    <w:rsid w:val="00423B55"/>
    <w:rsid w:val="00424428"/>
    <w:rsid w:val="004249AD"/>
    <w:rsid w:val="00424A9E"/>
    <w:rsid w:val="00424C5C"/>
    <w:rsid w:val="0042533E"/>
    <w:rsid w:val="00425A3B"/>
    <w:rsid w:val="00425FCF"/>
    <w:rsid w:val="00426D0A"/>
    <w:rsid w:val="00426F30"/>
    <w:rsid w:val="00427792"/>
    <w:rsid w:val="00430708"/>
    <w:rsid w:val="00431DF2"/>
    <w:rsid w:val="0043247B"/>
    <w:rsid w:val="00432DF3"/>
    <w:rsid w:val="00433106"/>
    <w:rsid w:val="004332A5"/>
    <w:rsid w:val="00433413"/>
    <w:rsid w:val="00434B84"/>
    <w:rsid w:val="00434C21"/>
    <w:rsid w:val="00434CCC"/>
    <w:rsid w:val="00434CE6"/>
    <w:rsid w:val="00435133"/>
    <w:rsid w:val="0043529A"/>
    <w:rsid w:val="00435772"/>
    <w:rsid w:val="00436405"/>
    <w:rsid w:val="0043640E"/>
    <w:rsid w:val="004365C7"/>
    <w:rsid w:val="004366C2"/>
    <w:rsid w:val="00436D21"/>
    <w:rsid w:val="00437DA1"/>
    <w:rsid w:val="00437E87"/>
    <w:rsid w:val="004402AD"/>
    <w:rsid w:val="00440F95"/>
    <w:rsid w:val="0044184D"/>
    <w:rsid w:val="00441919"/>
    <w:rsid w:val="00441B7B"/>
    <w:rsid w:val="00441C7C"/>
    <w:rsid w:val="00442B24"/>
    <w:rsid w:val="00442FA7"/>
    <w:rsid w:val="00443141"/>
    <w:rsid w:val="00443283"/>
    <w:rsid w:val="00443502"/>
    <w:rsid w:val="00443820"/>
    <w:rsid w:val="00443EA6"/>
    <w:rsid w:val="0044443C"/>
    <w:rsid w:val="00444590"/>
    <w:rsid w:val="00444B76"/>
    <w:rsid w:val="00444D6D"/>
    <w:rsid w:val="00445538"/>
    <w:rsid w:val="00445B78"/>
    <w:rsid w:val="00445C48"/>
    <w:rsid w:val="00445EE0"/>
    <w:rsid w:val="00446032"/>
    <w:rsid w:val="00446594"/>
    <w:rsid w:val="004501BD"/>
    <w:rsid w:val="00450622"/>
    <w:rsid w:val="004507B6"/>
    <w:rsid w:val="004508D3"/>
    <w:rsid w:val="00450CAF"/>
    <w:rsid w:val="00454AAB"/>
    <w:rsid w:val="004550C9"/>
    <w:rsid w:val="0045528A"/>
    <w:rsid w:val="00455585"/>
    <w:rsid w:val="00456849"/>
    <w:rsid w:val="0045693C"/>
    <w:rsid w:val="00456F26"/>
    <w:rsid w:val="0045794B"/>
    <w:rsid w:val="004579A5"/>
    <w:rsid w:val="004605E0"/>
    <w:rsid w:val="0046069F"/>
    <w:rsid w:val="00460743"/>
    <w:rsid w:val="00460C33"/>
    <w:rsid w:val="00461157"/>
    <w:rsid w:val="00461682"/>
    <w:rsid w:val="004616FB"/>
    <w:rsid w:val="00461C29"/>
    <w:rsid w:val="00462064"/>
    <w:rsid w:val="00462552"/>
    <w:rsid w:val="00462C05"/>
    <w:rsid w:val="0046315D"/>
    <w:rsid w:val="00463371"/>
    <w:rsid w:val="0046365B"/>
    <w:rsid w:val="00463823"/>
    <w:rsid w:val="00463AC6"/>
    <w:rsid w:val="00464593"/>
    <w:rsid w:val="0046568B"/>
    <w:rsid w:val="0046602C"/>
    <w:rsid w:val="00466860"/>
    <w:rsid w:val="00466A5C"/>
    <w:rsid w:val="00466CBC"/>
    <w:rsid w:val="004701E2"/>
    <w:rsid w:val="00470D0B"/>
    <w:rsid w:val="00470F27"/>
    <w:rsid w:val="004716B2"/>
    <w:rsid w:val="00471A01"/>
    <w:rsid w:val="00471B05"/>
    <w:rsid w:val="00471DB6"/>
    <w:rsid w:val="00471EEE"/>
    <w:rsid w:val="00472586"/>
    <w:rsid w:val="004729D2"/>
    <w:rsid w:val="00472DA5"/>
    <w:rsid w:val="0047327B"/>
    <w:rsid w:val="004734E2"/>
    <w:rsid w:val="00473650"/>
    <w:rsid w:val="00473985"/>
    <w:rsid w:val="00474418"/>
    <w:rsid w:val="004748E6"/>
    <w:rsid w:val="00474E1A"/>
    <w:rsid w:val="004752F5"/>
    <w:rsid w:val="00475ADA"/>
    <w:rsid w:val="00476297"/>
    <w:rsid w:val="004764AB"/>
    <w:rsid w:val="0047769F"/>
    <w:rsid w:val="00477A6C"/>
    <w:rsid w:val="004801A4"/>
    <w:rsid w:val="00480BF2"/>
    <w:rsid w:val="00480FB7"/>
    <w:rsid w:val="00481006"/>
    <w:rsid w:val="004811D5"/>
    <w:rsid w:val="004816E8"/>
    <w:rsid w:val="00482216"/>
    <w:rsid w:val="00482472"/>
    <w:rsid w:val="0048285A"/>
    <w:rsid w:val="00482B1F"/>
    <w:rsid w:val="00482E59"/>
    <w:rsid w:val="00483558"/>
    <w:rsid w:val="004835C1"/>
    <w:rsid w:val="0048513F"/>
    <w:rsid w:val="00485261"/>
    <w:rsid w:val="00485277"/>
    <w:rsid w:val="004853A8"/>
    <w:rsid w:val="00486260"/>
    <w:rsid w:val="0048644B"/>
    <w:rsid w:val="00486A82"/>
    <w:rsid w:val="00486DC7"/>
    <w:rsid w:val="00487193"/>
    <w:rsid w:val="00487BC2"/>
    <w:rsid w:val="00490B53"/>
    <w:rsid w:val="00491082"/>
    <w:rsid w:val="004917B9"/>
    <w:rsid w:val="00491CA8"/>
    <w:rsid w:val="00492CE2"/>
    <w:rsid w:val="00493080"/>
    <w:rsid w:val="00493970"/>
    <w:rsid w:val="004940F0"/>
    <w:rsid w:val="00494436"/>
    <w:rsid w:val="004944CB"/>
    <w:rsid w:val="0049537B"/>
    <w:rsid w:val="00495FF2"/>
    <w:rsid w:val="00496637"/>
    <w:rsid w:val="004968D4"/>
    <w:rsid w:val="00496CD3"/>
    <w:rsid w:val="004A038C"/>
    <w:rsid w:val="004A0790"/>
    <w:rsid w:val="004A0937"/>
    <w:rsid w:val="004A1671"/>
    <w:rsid w:val="004A17E7"/>
    <w:rsid w:val="004A19A9"/>
    <w:rsid w:val="004A1D2B"/>
    <w:rsid w:val="004A2077"/>
    <w:rsid w:val="004A3C63"/>
    <w:rsid w:val="004A3CBE"/>
    <w:rsid w:val="004A3F8F"/>
    <w:rsid w:val="004A4B23"/>
    <w:rsid w:val="004A4C61"/>
    <w:rsid w:val="004A4E37"/>
    <w:rsid w:val="004A4E38"/>
    <w:rsid w:val="004A4E50"/>
    <w:rsid w:val="004A5039"/>
    <w:rsid w:val="004A5D66"/>
    <w:rsid w:val="004A61D9"/>
    <w:rsid w:val="004A642B"/>
    <w:rsid w:val="004A67E9"/>
    <w:rsid w:val="004A6875"/>
    <w:rsid w:val="004A6DE8"/>
    <w:rsid w:val="004A6EA1"/>
    <w:rsid w:val="004A6F13"/>
    <w:rsid w:val="004A6F18"/>
    <w:rsid w:val="004A6FD3"/>
    <w:rsid w:val="004A7575"/>
    <w:rsid w:val="004A792F"/>
    <w:rsid w:val="004A7F59"/>
    <w:rsid w:val="004B06BA"/>
    <w:rsid w:val="004B08D9"/>
    <w:rsid w:val="004B23E3"/>
    <w:rsid w:val="004B24E6"/>
    <w:rsid w:val="004B27F5"/>
    <w:rsid w:val="004B2ABE"/>
    <w:rsid w:val="004B2F42"/>
    <w:rsid w:val="004B3582"/>
    <w:rsid w:val="004B3855"/>
    <w:rsid w:val="004B3FAF"/>
    <w:rsid w:val="004B4AC1"/>
    <w:rsid w:val="004B540D"/>
    <w:rsid w:val="004B55E7"/>
    <w:rsid w:val="004B58C8"/>
    <w:rsid w:val="004B627B"/>
    <w:rsid w:val="004B633C"/>
    <w:rsid w:val="004B6988"/>
    <w:rsid w:val="004B79D8"/>
    <w:rsid w:val="004B7DE9"/>
    <w:rsid w:val="004C0087"/>
    <w:rsid w:val="004C01DD"/>
    <w:rsid w:val="004C0845"/>
    <w:rsid w:val="004C11CE"/>
    <w:rsid w:val="004C13EA"/>
    <w:rsid w:val="004C16D8"/>
    <w:rsid w:val="004C213C"/>
    <w:rsid w:val="004C239F"/>
    <w:rsid w:val="004C25FC"/>
    <w:rsid w:val="004C2A36"/>
    <w:rsid w:val="004C30FD"/>
    <w:rsid w:val="004C33AF"/>
    <w:rsid w:val="004C357A"/>
    <w:rsid w:val="004C3B28"/>
    <w:rsid w:val="004C3C8F"/>
    <w:rsid w:val="004C478F"/>
    <w:rsid w:val="004C492B"/>
    <w:rsid w:val="004C506A"/>
    <w:rsid w:val="004C5BED"/>
    <w:rsid w:val="004C6262"/>
    <w:rsid w:val="004C66F2"/>
    <w:rsid w:val="004C6DFA"/>
    <w:rsid w:val="004C7086"/>
    <w:rsid w:val="004C7385"/>
    <w:rsid w:val="004C7C75"/>
    <w:rsid w:val="004D001B"/>
    <w:rsid w:val="004D0146"/>
    <w:rsid w:val="004D06B7"/>
    <w:rsid w:val="004D0C26"/>
    <w:rsid w:val="004D1186"/>
    <w:rsid w:val="004D119D"/>
    <w:rsid w:val="004D1F76"/>
    <w:rsid w:val="004D22D7"/>
    <w:rsid w:val="004D24B1"/>
    <w:rsid w:val="004D4038"/>
    <w:rsid w:val="004D5C12"/>
    <w:rsid w:val="004D65A1"/>
    <w:rsid w:val="004D733A"/>
    <w:rsid w:val="004D7CD2"/>
    <w:rsid w:val="004D7FAF"/>
    <w:rsid w:val="004E0514"/>
    <w:rsid w:val="004E0BEE"/>
    <w:rsid w:val="004E0C98"/>
    <w:rsid w:val="004E0F90"/>
    <w:rsid w:val="004E111D"/>
    <w:rsid w:val="004E1659"/>
    <w:rsid w:val="004E1862"/>
    <w:rsid w:val="004E22F5"/>
    <w:rsid w:val="004E2436"/>
    <w:rsid w:val="004E2818"/>
    <w:rsid w:val="004E2CEE"/>
    <w:rsid w:val="004E2EE2"/>
    <w:rsid w:val="004E36A1"/>
    <w:rsid w:val="004E375E"/>
    <w:rsid w:val="004E3867"/>
    <w:rsid w:val="004E435A"/>
    <w:rsid w:val="004E55E0"/>
    <w:rsid w:val="004E5772"/>
    <w:rsid w:val="004E597B"/>
    <w:rsid w:val="004E600F"/>
    <w:rsid w:val="004E655E"/>
    <w:rsid w:val="004E6772"/>
    <w:rsid w:val="004E71B3"/>
    <w:rsid w:val="004E7727"/>
    <w:rsid w:val="004F0640"/>
    <w:rsid w:val="004F08D6"/>
    <w:rsid w:val="004F0BE8"/>
    <w:rsid w:val="004F107E"/>
    <w:rsid w:val="004F1833"/>
    <w:rsid w:val="004F28AA"/>
    <w:rsid w:val="004F29BA"/>
    <w:rsid w:val="004F2C9F"/>
    <w:rsid w:val="004F2DF1"/>
    <w:rsid w:val="004F31E9"/>
    <w:rsid w:val="004F335F"/>
    <w:rsid w:val="004F3468"/>
    <w:rsid w:val="004F3CB4"/>
    <w:rsid w:val="004F5BCF"/>
    <w:rsid w:val="004F5E3D"/>
    <w:rsid w:val="004F656C"/>
    <w:rsid w:val="004F70EB"/>
    <w:rsid w:val="004F7DCE"/>
    <w:rsid w:val="005001E4"/>
    <w:rsid w:val="0050077C"/>
    <w:rsid w:val="00500AB7"/>
    <w:rsid w:val="0050112B"/>
    <w:rsid w:val="00501720"/>
    <w:rsid w:val="005019DC"/>
    <w:rsid w:val="00502511"/>
    <w:rsid w:val="005034E6"/>
    <w:rsid w:val="00503978"/>
    <w:rsid w:val="00503A08"/>
    <w:rsid w:val="00503F3B"/>
    <w:rsid w:val="005040D5"/>
    <w:rsid w:val="00504225"/>
    <w:rsid w:val="0050448A"/>
    <w:rsid w:val="00504B4B"/>
    <w:rsid w:val="00504E2E"/>
    <w:rsid w:val="00505A79"/>
    <w:rsid w:val="005062E1"/>
    <w:rsid w:val="005065B9"/>
    <w:rsid w:val="00506953"/>
    <w:rsid w:val="005071B0"/>
    <w:rsid w:val="005072E2"/>
    <w:rsid w:val="005073F6"/>
    <w:rsid w:val="005075CF"/>
    <w:rsid w:val="00507EA7"/>
    <w:rsid w:val="00510538"/>
    <w:rsid w:val="0051054D"/>
    <w:rsid w:val="005109D8"/>
    <w:rsid w:val="00510B45"/>
    <w:rsid w:val="00510C75"/>
    <w:rsid w:val="00511225"/>
    <w:rsid w:val="00511265"/>
    <w:rsid w:val="0051183D"/>
    <w:rsid w:val="00512226"/>
    <w:rsid w:val="005131B0"/>
    <w:rsid w:val="00513304"/>
    <w:rsid w:val="00513AA7"/>
    <w:rsid w:val="00513FDF"/>
    <w:rsid w:val="005140B2"/>
    <w:rsid w:val="00514494"/>
    <w:rsid w:val="00514BFF"/>
    <w:rsid w:val="00515772"/>
    <w:rsid w:val="00515DBA"/>
    <w:rsid w:val="00516687"/>
    <w:rsid w:val="005166BC"/>
    <w:rsid w:val="00516A4C"/>
    <w:rsid w:val="00516BB8"/>
    <w:rsid w:val="00516DD5"/>
    <w:rsid w:val="00516DFF"/>
    <w:rsid w:val="00516EEA"/>
    <w:rsid w:val="005176A0"/>
    <w:rsid w:val="00520A6A"/>
    <w:rsid w:val="00520BD5"/>
    <w:rsid w:val="00520D55"/>
    <w:rsid w:val="00520D61"/>
    <w:rsid w:val="00521761"/>
    <w:rsid w:val="00521C90"/>
    <w:rsid w:val="00522871"/>
    <w:rsid w:val="00522F9D"/>
    <w:rsid w:val="00522FD3"/>
    <w:rsid w:val="00523170"/>
    <w:rsid w:val="00523562"/>
    <w:rsid w:val="005236F9"/>
    <w:rsid w:val="00523A7B"/>
    <w:rsid w:val="00523E03"/>
    <w:rsid w:val="00524130"/>
    <w:rsid w:val="00524948"/>
    <w:rsid w:val="00524A8F"/>
    <w:rsid w:val="00525512"/>
    <w:rsid w:val="00525F41"/>
    <w:rsid w:val="00526789"/>
    <w:rsid w:val="00527115"/>
    <w:rsid w:val="005278C0"/>
    <w:rsid w:val="00530237"/>
    <w:rsid w:val="00532060"/>
    <w:rsid w:val="00533C7D"/>
    <w:rsid w:val="00533C83"/>
    <w:rsid w:val="0053516D"/>
    <w:rsid w:val="005355A1"/>
    <w:rsid w:val="005360C2"/>
    <w:rsid w:val="005366F4"/>
    <w:rsid w:val="005379A4"/>
    <w:rsid w:val="00540010"/>
    <w:rsid w:val="005401C1"/>
    <w:rsid w:val="005401C5"/>
    <w:rsid w:val="0054077D"/>
    <w:rsid w:val="00541830"/>
    <w:rsid w:val="0054183A"/>
    <w:rsid w:val="00541BBC"/>
    <w:rsid w:val="00541F7C"/>
    <w:rsid w:val="00542015"/>
    <w:rsid w:val="00542394"/>
    <w:rsid w:val="00542C39"/>
    <w:rsid w:val="00542C47"/>
    <w:rsid w:val="00543105"/>
    <w:rsid w:val="0054313C"/>
    <w:rsid w:val="00543698"/>
    <w:rsid w:val="005440AA"/>
    <w:rsid w:val="00544C3B"/>
    <w:rsid w:val="00544E01"/>
    <w:rsid w:val="005450F1"/>
    <w:rsid w:val="005452FE"/>
    <w:rsid w:val="00545307"/>
    <w:rsid w:val="00546874"/>
    <w:rsid w:val="00547356"/>
    <w:rsid w:val="00551107"/>
    <w:rsid w:val="0055111B"/>
    <w:rsid w:val="005524FC"/>
    <w:rsid w:val="005527C2"/>
    <w:rsid w:val="00552EA4"/>
    <w:rsid w:val="005530DC"/>
    <w:rsid w:val="0055344D"/>
    <w:rsid w:val="0055378A"/>
    <w:rsid w:val="00553A2A"/>
    <w:rsid w:val="00553D66"/>
    <w:rsid w:val="005540EA"/>
    <w:rsid w:val="00555312"/>
    <w:rsid w:val="00555445"/>
    <w:rsid w:val="00556228"/>
    <w:rsid w:val="00556293"/>
    <w:rsid w:val="00556A0D"/>
    <w:rsid w:val="00556A61"/>
    <w:rsid w:val="0055745F"/>
    <w:rsid w:val="005602CE"/>
    <w:rsid w:val="005604DF"/>
    <w:rsid w:val="00561083"/>
    <w:rsid w:val="005614A5"/>
    <w:rsid w:val="00562712"/>
    <w:rsid w:val="00562EDC"/>
    <w:rsid w:val="00563255"/>
    <w:rsid w:val="0056362B"/>
    <w:rsid w:val="00563BA8"/>
    <w:rsid w:val="005647E5"/>
    <w:rsid w:val="0056501D"/>
    <w:rsid w:val="00565353"/>
    <w:rsid w:val="00565EC7"/>
    <w:rsid w:val="00566A6A"/>
    <w:rsid w:val="00566A8E"/>
    <w:rsid w:val="00566E52"/>
    <w:rsid w:val="00567BA3"/>
    <w:rsid w:val="005710AC"/>
    <w:rsid w:val="00571367"/>
    <w:rsid w:val="00571723"/>
    <w:rsid w:val="00571A5B"/>
    <w:rsid w:val="00571FA1"/>
    <w:rsid w:val="00572F80"/>
    <w:rsid w:val="0057353C"/>
    <w:rsid w:val="00573A15"/>
    <w:rsid w:val="005741D4"/>
    <w:rsid w:val="0057519B"/>
    <w:rsid w:val="00575219"/>
    <w:rsid w:val="0057531A"/>
    <w:rsid w:val="0057550D"/>
    <w:rsid w:val="00575EA0"/>
    <w:rsid w:val="00576459"/>
    <w:rsid w:val="00576780"/>
    <w:rsid w:val="00576CF1"/>
    <w:rsid w:val="00576D10"/>
    <w:rsid w:val="00577743"/>
    <w:rsid w:val="00577A37"/>
    <w:rsid w:val="00577B61"/>
    <w:rsid w:val="00577C5B"/>
    <w:rsid w:val="00580379"/>
    <w:rsid w:val="00580D55"/>
    <w:rsid w:val="0058196E"/>
    <w:rsid w:val="005825B3"/>
    <w:rsid w:val="00582757"/>
    <w:rsid w:val="00583A7D"/>
    <w:rsid w:val="00583C94"/>
    <w:rsid w:val="00583CC7"/>
    <w:rsid w:val="00583E16"/>
    <w:rsid w:val="005852AD"/>
    <w:rsid w:val="00585EAF"/>
    <w:rsid w:val="005864D2"/>
    <w:rsid w:val="005864F9"/>
    <w:rsid w:val="005865DA"/>
    <w:rsid w:val="005866A3"/>
    <w:rsid w:val="005867D1"/>
    <w:rsid w:val="00586870"/>
    <w:rsid w:val="00586983"/>
    <w:rsid w:val="00587775"/>
    <w:rsid w:val="00587882"/>
    <w:rsid w:val="00587C70"/>
    <w:rsid w:val="00587E73"/>
    <w:rsid w:val="005900C5"/>
    <w:rsid w:val="0059135D"/>
    <w:rsid w:val="005913CC"/>
    <w:rsid w:val="0059158E"/>
    <w:rsid w:val="00591D8D"/>
    <w:rsid w:val="005927A4"/>
    <w:rsid w:val="00592B5E"/>
    <w:rsid w:val="0059364C"/>
    <w:rsid w:val="00593653"/>
    <w:rsid w:val="005938F0"/>
    <w:rsid w:val="00593CEA"/>
    <w:rsid w:val="00594222"/>
    <w:rsid w:val="005948BD"/>
    <w:rsid w:val="00596162"/>
    <w:rsid w:val="0059621E"/>
    <w:rsid w:val="005969D8"/>
    <w:rsid w:val="00597117"/>
    <w:rsid w:val="0059784F"/>
    <w:rsid w:val="00597AD3"/>
    <w:rsid w:val="005A0E39"/>
    <w:rsid w:val="005A1C4A"/>
    <w:rsid w:val="005A2A12"/>
    <w:rsid w:val="005A343C"/>
    <w:rsid w:val="005A3624"/>
    <w:rsid w:val="005A37CF"/>
    <w:rsid w:val="005A3D68"/>
    <w:rsid w:val="005A3F32"/>
    <w:rsid w:val="005A4394"/>
    <w:rsid w:val="005A46A4"/>
    <w:rsid w:val="005A47C8"/>
    <w:rsid w:val="005A4907"/>
    <w:rsid w:val="005A5032"/>
    <w:rsid w:val="005A51A1"/>
    <w:rsid w:val="005A5752"/>
    <w:rsid w:val="005A5B7E"/>
    <w:rsid w:val="005A5D08"/>
    <w:rsid w:val="005A5E09"/>
    <w:rsid w:val="005A61A2"/>
    <w:rsid w:val="005A62E4"/>
    <w:rsid w:val="005A6812"/>
    <w:rsid w:val="005A72B2"/>
    <w:rsid w:val="005A7B40"/>
    <w:rsid w:val="005A7E4A"/>
    <w:rsid w:val="005A7F04"/>
    <w:rsid w:val="005B0B4D"/>
    <w:rsid w:val="005B0DFA"/>
    <w:rsid w:val="005B13B0"/>
    <w:rsid w:val="005B19CD"/>
    <w:rsid w:val="005B1F75"/>
    <w:rsid w:val="005B2454"/>
    <w:rsid w:val="005B2568"/>
    <w:rsid w:val="005B344A"/>
    <w:rsid w:val="005B3461"/>
    <w:rsid w:val="005B3A13"/>
    <w:rsid w:val="005B3CFA"/>
    <w:rsid w:val="005B3E0F"/>
    <w:rsid w:val="005B40E3"/>
    <w:rsid w:val="005B4111"/>
    <w:rsid w:val="005B440E"/>
    <w:rsid w:val="005B4E87"/>
    <w:rsid w:val="005B524D"/>
    <w:rsid w:val="005B5A84"/>
    <w:rsid w:val="005B5D2A"/>
    <w:rsid w:val="005B65AB"/>
    <w:rsid w:val="005B72FA"/>
    <w:rsid w:val="005B76DB"/>
    <w:rsid w:val="005B7D01"/>
    <w:rsid w:val="005C0589"/>
    <w:rsid w:val="005C0F30"/>
    <w:rsid w:val="005C0F8F"/>
    <w:rsid w:val="005C1AE6"/>
    <w:rsid w:val="005C1CA3"/>
    <w:rsid w:val="005C2037"/>
    <w:rsid w:val="005C21B8"/>
    <w:rsid w:val="005C25F8"/>
    <w:rsid w:val="005C33EF"/>
    <w:rsid w:val="005C38AC"/>
    <w:rsid w:val="005C38E5"/>
    <w:rsid w:val="005C4260"/>
    <w:rsid w:val="005C4FF4"/>
    <w:rsid w:val="005C51C5"/>
    <w:rsid w:val="005C65DA"/>
    <w:rsid w:val="005C661F"/>
    <w:rsid w:val="005C66C2"/>
    <w:rsid w:val="005C6F96"/>
    <w:rsid w:val="005C7D14"/>
    <w:rsid w:val="005D0075"/>
    <w:rsid w:val="005D0391"/>
    <w:rsid w:val="005D0E65"/>
    <w:rsid w:val="005D1047"/>
    <w:rsid w:val="005D20A1"/>
    <w:rsid w:val="005D2772"/>
    <w:rsid w:val="005D27C7"/>
    <w:rsid w:val="005D2AEE"/>
    <w:rsid w:val="005D2E70"/>
    <w:rsid w:val="005D5863"/>
    <w:rsid w:val="005D5B45"/>
    <w:rsid w:val="005D5EEC"/>
    <w:rsid w:val="005D7033"/>
    <w:rsid w:val="005D774A"/>
    <w:rsid w:val="005E1457"/>
    <w:rsid w:val="005E1BCA"/>
    <w:rsid w:val="005E1F4C"/>
    <w:rsid w:val="005E1FD3"/>
    <w:rsid w:val="005E2374"/>
    <w:rsid w:val="005E24A8"/>
    <w:rsid w:val="005E3572"/>
    <w:rsid w:val="005E44F0"/>
    <w:rsid w:val="005E44FF"/>
    <w:rsid w:val="005E5383"/>
    <w:rsid w:val="005E579B"/>
    <w:rsid w:val="005E6774"/>
    <w:rsid w:val="005E718A"/>
    <w:rsid w:val="005E71F8"/>
    <w:rsid w:val="005E7C18"/>
    <w:rsid w:val="005E7C4C"/>
    <w:rsid w:val="005E7C87"/>
    <w:rsid w:val="005F03E4"/>
    <w:rsid w:val="005F0A60"/>
    <w:rsid w:val="005F0C83"/>
    <w:rsid w:val="005F0DF9"/>
    <w:rsid w:val="005F1152"/>
    <w:rsid w:val="005F142E"/>
    <w:rsid w:val="005F1540"/>
    <w:rsid w:val="005F1C70"/>
    <w:rsid w:val="005F21BF"/>
    <w:rsid w:val="005F2500"/>
    <w:rsid w:val="005F2562"/>
    <w:rsid w:val="005F2CD0"/>
    <w:rsid w:val="005F2F8B"/>
    <w:rsid w:val="005F35EB"/>
    <w:rsid w:val="005F381C"/>
    <w:rsid w:val="005F3850"/>
    <w:rsid w:val="005F3C63"/>
    <w:rsid w:val="005F40B5"/>
    <w:rsid w:val="005F563B"/>
    <w:rsid w:val="005F5B37"/>
    <w:rsid w:val="005F5ED2"/>
    <w:rsid w:val="005F6428"/>
    <w:rsid w:val="005F6EEC"/>
    <w:rsid w:val="005F6FF8"/>
    <w:rsid w:val="005F738A"/>
    <w:rsid w:val="005F7B55"/>
    <w:rsid w:val="00600917"/>
    <w:rsid w:val="00600DB9"/>
    <w:rsid w:val="00600FC6"/>
    <w:rsid w:val="00601269"/>
    <w:rsid w:val="006019D7"/>
    <w:rsid w:val="00601DED"/>
    <w:rsid w:val="00601EC7"/>
    <w:rsid w:val="00602769"/>
    <w:rsid w:val="006038A3"/>
    <w:rsid w:val="00603BDA"/>
    <w:rsid w:val="00603C30"/>
    <w:rsid w:val="00604241"/>
    <w:rsid w:val="0060447A"/>
    <w:rsid w:val="00604B95"/>
    <w:rsid w:val="00605AEF"/>
    <w:rsid w:val="00605DC0"/>
    <w:rsid w:val="0060616A"/>
    <w:rsid w:val="006065CD"/>
    <w:rsid w:val="0060708B"/>
    <w:rsid w:val="006072E6"/>
    <w:rsid w:val="00607807"/>
    <w:rsid w:val="00610B31"/>
    <w:rsid w:val="00610BF5"/>
    <w:rsid w:val="00610FC1"/>
    <w:rsid w:val="00611A12"/>
    <w:rsid w:val="00612BD2"/>
    <w:rsid w:val="00614565"/>
    <w:rsid w:val="00615373"/>
    <w:rsid w:val="00615612"/>
    <w:rsid w:val="00615CAD"/>
    <w:rsid w:val="00616332"/>
    <w:rsid w:val="00617506"/>
    <w:rsid w:val="0061779A"/>
    <w:rsid w:val="00617CD6"/>
    <w:rsid w:val="00620E07"/>
    <w:rsid w:val="006214E7"/>
    <w:rsid w:val="006236EC"/>
    <w:rsid w:val="00623761"/>
    <w:rsid w:val="00623CE7"/>
    <w:rsid w:val="00624AA1"/>
    <w:rsid w:val="00624D80"/>
    <w:rsid w:val="00624E4E"/>
    <w:rsid w:val="00626B9B"/>
    <w:rsid w:val="00627EBA"/>
    <w:rsid w:val="0063014B"/>
    <w:rsid w:val="0063031C"/>
    <w:rsid w:val="0063035B"/>
    <w:rsid w:val="0063121A"/>
    <w:rsid w:val="006315BA"/>
    <w:rsid w:val="00631D50"/>
    <w:rsid w:val="006326D6"/>
    <w:rsid w:val="0063391E"/>
    <w:rsid w:val="006341E0"/>
    <w:rsid w:val="006347A1"/>
    <w:rsid w:val="00634DDA"/>
    <w:rsid w:val="00635BE1"/>
    <w:rsid w:val="00635C4E"/>
    <w:rsid w:val="00635EE9"/>
    <w:rsid w:val="0063711B"/>
    <w:rsid w:val="00637151"/>
    <w:rsid w:val="00637762"/>
    <w:rsid w:val="00637B4A"/>
    <w:rsid w:val="00640059"/>
    <w:rsid w:val="00640082"/>
    <w:rsid w:val="006414DB"/>
    <w:rsid w:val="00641872"/>
    <w:rsid w:val="006424C7"/>
    <w:rsid w:val="00642C34"/>
    <w:rsid w:val="00643363"/>
    <w:rsid w:val="006449F9"/>
    <w:rsid w:val="00645F80"/>
    <w:rsid w:val="006464AC"/>
    <w:rsid w:val="00647A98"/>
    <w:rsid w:val="006500E0"/>
    <w:rsid w:val="00651246"/>
    <w:rsid w:val="006518CF"/>
    <w:rsid w:val="00651FF2"/>
    <w:rsid w:val="00653283"/>
    <w:rsid w:val="00653923"/>
    <w:rsid w:val="0065397B"/>
    <w:rsid w:val="00653F7D"/>
    <w:rsid w:val="006546A4"/>
    <w:rsid w:val="00654D86"/>
    <w:rsid w:val="0065537A"/>
    <w:rsid w:val="00655B0A"/>
    <w:rsid w:val="00655E68"/>
    <w:rsid w:val="0065653D"/>
    <w:rsid w:val="00657613"/>
    <w:rsid w:val="00661650"/>
    <w:rsid w:val="006618C3"/>
    <w:rsid w:val="00661C09"/>
    <w:rsid w:val="00662284"/>
    <w:rsid w:val="00663211"/>
    <w:rsid w:val="006632C0"/>
    <w:rsid w:val="00663913"/>
    <w:rsid w:val="00666F5A"/>
    <w:rsid w:val="0066738E"/>
    <w:rsid w:val="006675F6"/>
    <w:rsid w:val="006676B6"/>
    <w:rsid w:val="00667CC7"/>
    <w:rsid w:val="00667F55"/>
    <w:rsid w:val="006704BB"/>
    <w:rsid w:val="00670B1D"/>
    <w:rsid w:val="0067107D"/>
    <w:rsid w:val="0067124E"/>
    <w:rsid w:val="006712B1"/>
    <w:rsid w:val="00671B71"/>
    <w:rsid w:val="00671E28"/>
    <w:rsid w:val="00671F2B"/>
    <w:rsid w:val="00673164"/>
    <w:rsid w:val="006737B2"/>
    <w:rsid w:val="00674008"/>
    <w:rsid w:val="006740F9"/>
    <w:rsid w:val="00674A96"/>
    <w:rsid w:val="00674C8F"/>
    <w:rsid w:val="006755D5"/>
    <w:rsid w:val="0067560E"/>
    <w:rsid w:val="006756D7"/>
    <w:rsid w:val="00675F05"/>
    <w:rsid w:val="00677774"/>
    <w:rsid w:val="006807D4"/>
    <w:rsid w:val="00680AF2"/>
    <w:rsid w:val="0068257A"/>
    <w:rsid w:val="006829CD"/>
    <w:rsid w:val="00682F00"/>
    <w:rsid w:val="00683110"/>
    <w:rsid w:val="00683218"/>
    <w:rsid w:val="00683EC3"/>
    <w:rsid w:val="006843E7"/>
    <w:rsid w:val="0068441C"/>
    <w:rsid w:val="00684911"/>
    <w:rsid w:val="006852AC"/>
    <w:rsid w:val="0068586D"/>
    <w:rsid w:val="00685AE2"/>
    <w:rsid w:val="00686BA5"/>
    <w:rsid w:val="00686CED"/>
    <w:rsid w:val="006876CA"/>
    <w:rsid w:val="00690637"/>
    <w:rsid w:val="00690922"/>
    <w:rsid w:val="0069099E"/>
    <w:rsid w:val="00690D37"/>
    <w:rsid w:val="0069101E"/>
    <w:rsid w:val="006913D4"/>
    <w:rsid w:val="00691A24"/>
    <w:rsid w:val="00691A4F"/>
    <w:rsid w:val="00692282"/>
    <w:rsid w:val="0069298F"/>
    <w:rsid w:val="00692CFB"/>
    <w:rsid w:val="006935BE"/>
    <w:rsid w:val="00693A84"/>
    <w:rsid w:val="0069476D"/>
    <w:rsid w:val="00695147"/>
    <w:rsid w:val="00695AEC"/>
    <w:rsid w:val="006961BF"/>
    <w:rsid w:val="0069667F"/>
    <w:rsid w:val="006971F9"/>
    <w:rsid w:val="006A033D"/>
    <w:rsid w:val="006A09AB"/>
    <w:rsid w:val="006A0ACE"/>
    <w:rsid w:val="006A0C33"/>
    <w:rsid w:val="006A0CAD"/>
    <w:rsid w:val="006A131F"/>
    <w:rsid w:val="006A1BC4"/>
    <w:rsid w:val="006A2184"/>
    <w:rsid w:val="006A2D8D"/>
    <w:rsid w:val="006A3894"/>
    <w:rsid w:val="006A4257"/>
    <w:rsid w:val="006A4C4D"/>
    <w:rsid w:val="006A5C35"/>
    <w:rsid w:val="006A60C7"/>
    <w:rsid w:val="006A65B6"/>
    <w:rsid w:val="006A6722"/>
    <w:rsid w:val="006A6812"/>
    <w:rsid w:val="006A7515"/>
    <w:rsid w:val="006A79D7"/>
    <w:rsid w:val="006B0734"/>
    <w:rsid w:val="006B0C58"/>
    <w:rsid w:val="006B0CED"/>
    <w:rsid w:val="006B136D"/>
    <w:rsid w:val="006B2293"/>
    <w:rsid w:val="006B2FE1"/>
    <w:rsid w:val="006B32FF"/>
    <w:rsid w:val="006B4769"/>
    <w:rsid w:val="006B47AD"/>
    <w:rsid w:val="006B5045"/>
    <w:rsid w:val="006B5128"/>
    <w:rsid w:val="006B58BD"/>
    <w:rsid w:val="006B5A62"/>
    <w:rsid w:val="006B5CE1"/>
    <w:rsid w:val="006B727D"/>
    <w:rsid w:val="006B7710"/>
    <w:rsid w:val="006C0BC7"/>
    <w:rsid w:val="006C0E25"/>
    <w:rsid w:val="006C132F"/>
    <w:rsid w:val="006C171C"/>
    <w:rsid w:val="006C1738"/>
    <w:rsid w:val="006C1A8E"/>
    <w:rsid w:val="006C230A"/>
    <w:rsid w:val="006C2595"/>
    <w:rsid w:val="006C2C68"/>
    <w:rsid w:val="006C3479"/>
    <w:rsid w:val="006C3A20"/>
    <w:rsid w:val="006C5B55"/>
    <w:rsid w:val="006C69F7"/>
    <w:rsid w:val="006C6B31"/>
    <w:rsid w:val="006C7173"/>
    <w:rsid w:val="006C74B5"/>
    <w:rsid w:val="006C79F7"/>
    <w:rsid w:val="006C7CA3"/>
    <w:rsid w:val="006C7CB1"/>
    <w:rsid w:val="006D0D4A"/>
    <w:rsid w:val="006D0F49"/>
    <w:rsid w:val="006D0FCE"/>
    <w:rsid w:val="006D11A4"/>
    <w:rsid w:val="006D18A8"/>
    <w:rsid w:val="006D1FF2"/>
    <w:rsid w:val="006D1FFB"/>
    <w:rsid w:val="006D208E"/>
    <w:rsid w:val="006D2877"/>
    <w:rsid w:val="006D2892"/>
    <w:rsid w:val="006D29FD"/>
    <w:rsid w:val="006D2D17"/>
    <w:rsid w:val="006D300D"/>
    <w:rsid w:val="006D32B0"/>
    <w:rsid w:val="006D3555"/>
    <w:rsid w:val="006D3640"/>
    <w:rsid w:val="006D3840"/>
    <w:rsid w:val="006D41E6"/>
    <w:rsid w:val="006D5031"/>
    <w:rsid w:val="006D54D9"/>
    <w:rsid w:val="006D590C"/>
    <w:rsid w:val="006D66C7"/>
    <w:rsid w:val="006D6826"/>
    <w:rsid w:val="006D6D62"/>
    <w:rsid w:val="006D6F6D"/>
    <w:rsid w:val="006D7520"/>
    <w:rsid w:val="006D7853"/>
    <w:rsid w:val="006D799C"/>
    <w:rsid w:val="006E0812"/>
    <w:rsid w:val="006E0F09"/>
    <w:rsid w:val="006E1446"/>
    <w:rsid w:val="006E1DB3"/>
    <w:rsid w:val="006E2274"/>
    <w:rsid w:val="006E2A12"/>
    <w:rsid w:val="006E2D6C"/>
    <w:rsid w:val="006E2FDC"/>
    <w:rsid w:val="006E33C9"/>
    <w:rsid w:val="006E3DDD"/>
    <w:rsid w:val="006E4365"/>
    <w:rsid w:val="006E4C02"/>
    <w:rsid w:val="006E4F20"/>
    <w:rsid w:val="006E5590"/>
    <w:rsid w:val="006E5F57"/>
    <w:rsid w:val="006E6327"/>
    <w:rsid w:val="006E6723"/>
    <w:rsid w:val="006E685D"/>
    <w:rsid w:val="006E712F"/>
    <w:rsid w:val="006E737F"/>
    <w:rsid w:val="006E74D9"/>
    <w:rsid w:val="006E7975"/>
    <w:rsid w:val="006E7CA7"/>
    <w:rsid w:val="006F0377"/>
    <w:rsid w:val="006F0702"/>
    <w:rsid w:val="006F0A90"/>
    <w:rsid w:val="006F0A9E"/>
    <w:rsid w:val="006F0B34"/>
    <w:rsid w:val="006F1366"/>
    <w:rsid w:val="006F1774"/>
    <w:rsid w:val="006F190B"/>
    <w:rsid w:val="006F1AAA"/>
    <w:rsid w:val="006F2A91"/>
    <w:rsid w:val="006F2E7F"/>
    <w:rsid w:val="006F3126"/>
    <w:rsid w:val="006F320C"/>
    <w:rsid w:val="006F539C"/>
    <w:rsid w:val="006F5C84"/>
    <w:rsid w:val="006F5E62"/>
    <w:rsid w:val="006F6EC0"/>
    <w:rsid w:val="00700511"/>
    <w:rsid w:val="00700636"/>
    <w:rsid w:val="00700E2E"/>
    <w:rsid w:val="00700E41"/>
    <w:rsid w:val="00702D9F"/>
    <w:rsid w:val="007031AC"/>
    <w:rsid w:val="0070430A"/>
    <w:rsid w:val="007046CC"/>
    <w:rsid w:val="00704A91"/>
    <w:rsid w:val="00704F74"/>
    <w:rsid w:val="007055F8"/>
    <w:rsid w:val="007058A1"/>
    <w:rsid w:val="00705D37"/>
    <w:rsid w:val="007067B5"/>
    <w:rsid w:val="00706DBA"/>
    <w:rsid w:val="00707459"/>
    <w:rsid w:val="00707898"/>
    <w:rsid w:val="007101FB"/>
    <w:rsid w:val="007102A1"/>
    <w:rsid w:val="0071072A"/>
    <w:rsid w:val="00710E57"/>
    <w:rsid w:val="00710FD1"/>
    <w:rsid w:val="00711C29"/>
    <w:rsid w:val="00712613"/>
    <w:rsid w:val="00712E18"/>
    <w:rsid w:val="00712E4A"/>
    <w:rsid w:val="00712FC3"/>
    <w:rsid w:val="0071312B"/>
    <w:rsid w:val="007136C1"/>
    <w:rsid w:val="007140C7"/>
    <w:rsid w:val="00714B25"/>
    <w:rsid w:val="00715C1A"/>
    <w:rsid w:val="007163B4"/>
    <w:rsid w:val="0071642E"/>
    <w:rsid w:val="00716677"/>
    <w:rsid w:val="0071670E"/>
    <w:rsid w:val="00716848"/>
    <w:rsid w:val="00716A32"/>
    <w:rsid w:val="00716DDB"/>
    <w:rsid w:val="00717078"/>
    <w:rsid w:val="0071740A"/>
    <w:rsid w:val="007175CF"/>
    <w:rsid w:val="00717EB0"/>
    <w:rsid w:val="00720777"/>
    <w:rsid w:val="00720C66"/>
    <w:rsid w:val="00720CD2"/>
    <w:rsid w:val="007213EB"/>
    <w:rsid w:val="00722178"/>
    <w:rsid w:val="00722200"/>
    <w:rsid w:val="0072298A"/>
    <w:rsid w:val="00722D6D"/>
    <w:rsid w:val="00722FA9"/>
    <w:rsid w:val="00724002"/>
    <w:rsid w:val="007240AD"/>
    <w:rsid w:val="00725D1C"/>
    <w:rsid w:val="00726680"/>
    <w:rsid w:val="00726991"/>
    <w:rsid w:val="007269DF"/>
    <w:rsid w:val="007276BA"/>
    <w:rsid w:val="00727F88"/>
    <w:rsid w:val="00730E42"/>
    <w:rsid w:val="007319E8"/>
    <w:rsid w:val="007320EF"/>
    <w:rsid w:val="007323AB"/>
    <w:rsid w:val="00732FC1"/>
    <w:rsid w:val="0073372B"/>
    <w:rsid w:val="00734C49"/>
    <w:rsid w:val="00734FA7"/>
    <w:rsid w:val="0073564C"/>
    <w:rsid w:val="0073564D"/>
    <w:rsid w:val="00735A3F"/>
    <w:rsid w:val="00736626"/>
    <w:rsid w:val="00737BE9"/>
    <w:rsid w:val="00740230"/>
    <w:rsid w:val="00740294"/>
    <w:rsid w:val="007404FF"/>
    <w:rsid w:val="007407A3"/>
    <w:rsid w:val="00740F52"/>
    <w:rsid w:val="00741434"/>
    <w:rsid w:val="00741947"/>
    <w:rsid w:val="00741B24"/>
    <w:rsid w:val="00741CD0"/>
    <w:rsid w:val="00741EDE"/>
    <w:rsid w:val="00742A79"/>
    <w:rsid w:val="00742B88"/>
    <w:rsid w:val="007431B4"/>
    <w:rsid w:val="00743746"/>
    <w:rsid w:val="007443AE"/>
    <w:rsid w:val="00744BB3"/>
    <w:rsid w:val="007451BF"/>
    <w:rsid w:val="00745361"/>
    <w:rsid w:val="0074593F"/>
    <w:rsid w:val="00745D64"/>
    <w:rsid w:val="00746F11"/>
    <w:rsid w:val="007472A6"/>
    <w:rsid w:val="00747A42"/>
    <w:rsid w:val="00747F37"/>
    <w:rsid w:val="0075025D"/>
    <w:rsid w:val="00750586"/>
    <w:rsid w:val="007507AC"/>
    <w:rsid w:val="007507F4"/>
    <w:rsid w:val="00751651"/>
    <w:rsid w:val="007532BF"/>
    <w:rsid w:val="007532F6"/>
    <w:rsid w:val="00753B22"/>
    <w:rsid w:val="00753ECC"/>
    <w:rsid w:val="00753F1C"/>
    <w:rsid w:val="007541EB"/>
    <w:rsid w:val="00754818"/>
    <w:rsid w:val="00754C3F"/>
    <w:rsid w:val="007557AD"/>
    <w:rsid w:val="00755C46"/>
    <w:rsid w:val="00756903"/>
    <w:rsid w:val="00756EBF"/>
    <w:rsid w:val="007571D8"/>
    <w:rsid w:val="007577DC"/>
    <w:rsid w:val="00757B45"/>
    <w:rsid w:val="00757FBF"/>
    <w:rsid w:val="00760F62"/>
    <w:rsid w:val="007612F7"/>
    <w:rsid w:val="007619E4"/>
    <w:rsid w:val="00761EE2"/>
    <w:rsid w:val="00762673"/>
    <w:rsid w:val="00762ADC"/>
    <w:rsid w:val="00763BA0"/>
    <w:rsid w:val="00764611"/>
    <w:rsid w:val="00764B66"/>
    <w:rsid w:val="007650F9"/>
    <w:rsid w:val="0076544A"/>
    <w:rsid w:val="00766517"/>
    <w:rsid w:val="0076651B"/>
    <w:rsid w:val="007672E0"/>
    <w:rsid w:val="00767652"/>
    <w:rsid w:val="0076780E"/>
    <w:rsid w:val="00767EE8"/>
    <w:rsid w:val="00767FD3"/>
    <w:rsid w:val="007706A3"/>
    <w:rsid w:val="00770C2E"/>
    <w:rsid w:val="00771EF6"/>
    <w:rsid w:val="00772285"/>
    <w:rsid w:val="00772A25"/>
    <w:rsid w:val="00773050"/>
    <w:rsid w:val="0077373C"/>
    <w:rsid w:val="00774794"/>
    <w:rsid w:val="00774817"/>
    <w:rsid w:val="007757FE"/>
    <w:rsid w:val="00775D5E"/>
    <w:rsid w:val="00775D9C"/>
    <w:rsid w:val="00775FE9"/>
    <w:rsid w:val="0077604A"/>
    <w:rsid w:val="0077616B"/>
    <w:rsid w:val="00777B0A"/>
    <w:rsid w:val="00780509"/>
    <w:rsid w:val="00780B6D"/>
    <w:rsid w:val="00780C86"/>
    <w:rsid w:val="00781499"/>
    <w:rsid w:val="00781774"/>
    <w:rsid w:val="00781E2B"/>
    <w:rsid w:val="007821AA"/>
    <w:rsid w:val="007836A3"/>
    <w:rsid w:val="00783B59"/>
    <w:rsid w:val="0078420A"/>
    <w:rsid w:val="007847F5"/>
    <w:rsid w:val="00784892"/>
    <w:rsid w:val="00784B88"/>
    <w:rsid w:val="00784E7E"/>
    <w:rsid w:val="00784F08"/>
    <w:rsid w:val="00785F38"/>
    <w:rsid w:val="007861FD"/>
    <w:rsid w:val="0078644B"/>
    <w:rsid w:val="007864F2"/>
    <w:rsid w:val="00786E72"/>
    <w:rsid w:val="00787334"/>
    <w:rsid w:val="00787B41"/>
    <w:rsid w:val="00787E08"/>
    <w:rsid w:val="00790684"/>
    <w:rsid w:val="00790AD6"/>
    <w:rsid w:val="007916E3"/>
    <w:rsid w:val="00791748"/>
    <w:rsid w:val="00791957"/>
    <w:rsid w:val="00792540"/>
    <w:rsid w:val="0079394C"/>
    <w:rsid w:val="00793E60"/>
    <w:rsid w:val="007942EF"/>
    <w:rsid w:val="00794494"/>
    <w:rsid w:val="007944F6"/>
    <w:rsid w:val="00794747"/>
    <w:rsid w:val="00794D69"/>
    <w:rsid w:val="0079523D"/>
    <w:rsid w:val="00795B5B"/>
    <w:rsid w:val="00795DA3"/>
    <w:rsid w:val="00796376"/>
    <w:rsid w:val="00796586"/>
    <w:rsid w:val="0079663C"/>
    <w:rsid w:val="007966C4"/>
    <w:rsid w:val="00796848"/>
    <w:rsid w:val="00796EA3"/>
    <w:rsid w:val="00797C81"/>
    <w:rsid w:val="00797EAA"/>
    <w:rsid w:val="007A0898"/>
    <w:rsid w:val="007A0E12"/>
    <w:rsid w:val="007A1200"/>
    <w:rsid w:val="007A14C2"/>
    <w:rsid w:val="007A1B8D"/>
    <w:rsid w:val="007A2063"/>
    <w:rsid w:val="007A2128"/>
    <w:rsid w:val="007A22FB"/>
    <w:rsid w:val="007A2319"/>
    <w:rsid w:val="007A3F9D"/>
    <w:rsid w:val="007A42F4"/>
    <w:rsid w:val="007A43B2"/>
    <w:rsid w:val="007A458B"/>
    <w:rsid w:val="007A489C"/>
    <w:rsid w:val="007A4E00"/>
    <w:rsid w:val="007A4FA7"/>
    <w:rsid w:val="007A50A9"/>
    <w:rsid w:val="007A52AD"/>
    <w:rsid w:val="007A5BB9"/>
    <w:rsid w:val="007A6D16"/>
    <w:rsid w:val="007A733F"/>
    <w:rsid w:val="007A7388"/>
    <w:rsid w:val="007A7E9D"/>
    <w:rsid w:val="007B00DE"/>
    <w:rsid w:val="007B02F9"/>
    <w:rsid w:val="007B03AD"/>
    <w:rsid w:val="007B099F"/>
    <w:rsid w:val="007B0BBF"/>
    <w:rsid w:val="007B1293"/>
    <w:rsid w:val="007B1310"/>
    <w:rsid w:val="007B1D72"/>
    <w:rsid w:val="007B1EEA"/>
    <w:rsid w:val="007B2746"/>
    <w:rsid w:val="007B28E4"/>
    <w:rsid w:val="007B32F4"/>
    <w:rsid w:val="007B3735"/>
    <w:rsid w:val="007B47ED"/>
    <w:rsid w:val="007B4ACA"/>
    <w:rsid w:val="007B4D06"/>
    <w:rsid w:val="007B5084"/>
    <w:rsid w:val="007B52C4"/>
    <w:rsid w:val="007B5AEB"/>
    <w:rsid w:val="007B5B11"/>
    <w:rsid w:val="007B5F9C"/>
    <w:rsid w:val="007B60BF"/>
    <w:rsid w:val="007B613E"/>
    <w:rsid w:val="007B61EB"/>
    <w:rsid w:val="007B6AA2"/>
    <w:rsid w:val="007B6AF8"/>
    <w:rsid w:val="007B6D31"/>
    <w:rsid w:val="007B6D92"/>
    <w:rsid w:val="007B7BBD"/>
    <w:rsid w:val="007B7D15"/>
    <w:rsid w:val="007C07EC"/>
    <w:rsid w:val="007C11BA"/>
    <w:rsid w:val="007C1211"/>
    <w:rsid w:val="007C14AF"/>
    <w:rsid w:val="007C1544"/>
    <w:rsid w:val="007C16D5"/>
    <w:rsid w:val="007C177B"/>
    <w:rsid w:val="007C1A5B"/>
    <w:rsid w:val="007C1DE3"/>
    <w:rsid w:val="007C1FD2"/>
    <w:rsid w:val="007C3D86"/>
    <w:rsid w:val="007C4A2F"/>
    <w:rsid w:val="007C4B17"/>
    <w:rsid w:val="007C4E7F"/>
    <w:rsid w:val="007C5238"/>
    <w:rsid w:val="007C5322"/>
    <w:rsid w:val="007C55AE"/>
    <w:rsid w:val="007C6D10"/>
    <w:rsid w:val="007C6D54"/>
    <w:rsid w:val="007C7543"/>
    <w:rsid w:val="007C7B88"/>
    <w:rsid w:val="007D0A14"/>
    <w:rsid w:val="007D0B58"/>
    <w:rsid w:val="007D1442"/>
    <w:rsid w:val="007D179B"/>
    <w:rsid w:val="007D1EF9"/>
    <w:rsid w:val="007D21B7"/>
    <w:rsid w:val="007D242E"/>
    <w:rsid w:val="007D2683"/>
    <w:rsid w:val="007D2737"/>
    <w:rsid w:val="007D2979"/>
    <w:rsid w:val="007D2CFB"/>
    <w:rsid w:val="007D32B2"/>
    <w:rsid w:val="007D3DBE"/>
    <w:rsid w:val="007D41A8"/>
    <w:rsid w:val="007D430C"/>
    <w:rsid w:val="007D47F9"/>
    <w:rsid w:val="007D48E3"/>
    <w:rsid w:val="007D4CED"/>
    <w:rsid w:val="007D53E6"/>
    <w:rsid w:val="007D551D"/>
    <w:rsid w:val="007D624F"/>
    <w:rsid w:val="007D6332"/>
    <w:rsid w:val="007D6D38"/>
    <w:rsid w:val="007D6E17"/>
    <w:rsid w:val="007D6E2C"/>
    <w:rsid w:val="007D735C"/>
    <w:rsid w:val="007E06A9"/>
    <w:rsid w:val="007E0D2A"/>
    <w:rsid w:val="007E1494"/>
    <w:rsid w:val="007E1A23"/>
    <w:rsid w:val="007E1A4B"/>
    <w:rsid w:val="007E1DBF"/>
    <w:rsid w:val="007E20A2"/>
    <w:rsid w:val="007E2B0A"/>
    <w:rsid w:val="007E2D7C"/>
    <w:rsid w:val="007E2E79"/>
    <w:rsid w:val="007E321E"/>
    <w:rsid w:val="007E33D8"/>
    <w:rsid w:val="007E3772"/>
    <w:rsid w:val="007E3BE8"/>
    <w:rsid w:val="007E5053"/>
    <w:rsid w:val="007E79EC"/>
    <w:rsid w:val="007F0B9D"/>
    <w:rsid w:val="007F1764"/>
    <w:rsid w:val="007F1B4A"/>
    <w:rsid w:val="007F1EC0"/>
    <w:rsid w:val="007F25AB"/>
    <w:rsid w:val="007F2891"/>
    <w:rsid w:val="007F2EA5"/>
    <w:rsid w:val="007F374E"/>
    <w:rsid w:val="007F3B58"/>
    <w:rsid w:val="007F3F58"/>
    <w:rsid w:val="007F46B8"/>
    <w:rsid w:val="007F47D7"/>
    <w:rsid w:val="007F52BD"/>
    <w:rsid w:val="007F5C37"/>
    <w:rsid w:val="007F630C"/>
    <w:rsid w:val="007F6A6B"/>
    <w:rsid w:val="007F6C19"/>
    <w:rsid w:val="007F7C02"/>
    <w:rsid w:val="007F7D2E"/>
    <w:rsid w:val="007F7DFF"/>
    <w:rsid w:val="007F7EE0"/>
    <w:rsid w:val="008001B5"/>
    <w:rsid w:val="008002CD"/>
    <w:rsid w:val="00800826"/>
    <w:rsid w:val="00800F83"/>
    <w:rsid w:val="008010A9"/>
    <w:rsid w:val="00801AF1"/>
    <w:rsid w:val="00802081"/>
    <w:rsid w:val="00802327"/>
    <w:rsid w:val="00802B25"/>
    <w:rsid w:val="00804168"/>
    <w:rsid w:val="00804447"/>
    <w:rsid w:val="00804608"/>
    <w:rsid w:val="008046EE"/>
    <w:rsid w:val="00805BF1"/>
    <w:rsid w:val="00805C32"/>
    <w:rsid w:val="00805F19"/>
    <w:rsid w:val="00806EC9"/>
    <w:rsid w:val="00807011"/>
    <w:rsid w:val="008072F0"/>
    <w:rsid w:val="00807355"/>
    <w:rsid w:val="00807807"/>
    <w:rsid w:val="00807E8D"/>
    <w:rsid w:val="00810263"/>
    <w:rsid w:val="0081099A"/>
    <w:rsid w:val="00810E5B"/>
    <w:rsid w:val="00811027"/>
    <w:rsid w:val="00811043"/>
    <w:rsid w:val="008117FA"/>
    <w:rsid w:val="00812758"/>
    <w:rsid w:val="008127F9"/>
    <w:rsid w:val="008137E8"/>
    <w:rsid w:val="008138D8"/>
    <w:rsid w:val="008142D8"/>
    <w:rsid w:val="00814DD5"/>
    <w:rsid w:val="00815F4B"/>
    <w:rsid w:val="00817DE3"/>
    <w:rsid w:val="00817F7F"/>
    <w:rsid w:val="008202BA"/>
    <w:rsid w:val="00820641"/>
    <w:rsid w:val="0082081B"/>
    <w:rsid w:val="00820943"/>
    <w:rsid w:val="00820ED7"/>
    <w:rsid w:val="00821071"/>
    <w:rsid w:val="00822461"/>
    <w:rsid w:val="00822793"/>
    <w:rsid w:val="00822F63"/>
    <w:rsid w:val="008237F6"/>
    <w:rsid w:val="00823824"/>
    <w:rsid w:val="00823887"/>
    <w:rsid w:val="00823A42"/>
    <w:rsid w:val="00823EBE"/>
    <w:rsid w:val="00824A1C"/>
    <w:rsid w:val="00824A28"/>
    <w:rsid w:val="00824B47"/>
    <w:rsid w:val="00824FDA"/>
    <w:rsid w:val="008250D8"/>
    <w:rsid w:val="00825126"/>
    <w:rsid w:val="00825547"/>
    <w:rsid w:val="008260A4"/>
    <w:rsid w:val="0082611D"/>
    <w:rsid w:val="00826211"/>
    <w:rsid w:val="008263AB"/>
    <w:rsid w:val="00826A90"/>
    <w:rsid w:val="00827372"/>
    <w:rsid w:val="00830027"/>
    <w:rsid w:val="008307D5"/>
    <w:rsid w:val="00830A66"/>
    <w:rsid w:val="008312FA"/>
    <w:rsid w:val="00831351"/>
    <w:rsid w:val="008314FB"/>
    <w:rsid w:val="00831A60"/>
    <w:rsid w:val="008320E0"/>
    <w:rsid w:val="00832866"/>
    <w:rsid w:val="008329F8"/>
    <w:rsid w:val="00832EC1"/>
    <w:rsid w:val="00833764"/>
    <w:rsid w:val="00834185"/>
    <w:rsid w:val="008343C6"/>
    <w:rsid w:val="00834E10"/>
    <w:rsid w:val="00835C3D"/>
    <w:rsid w:val="008361A6"/>
    <w:rsid w:val="008361D3"/>
    <w:rsid w:val="008364B5"/>
    <w:rsid w:val="00836607"/>
    <w:rsid w:val="00836AA7"/>
    <w:rsid w:val="00836F63"/>
    <w:rsid w:val="00836FF0"/>
    <w:rsid w:val="00837051"/>
    <w:rsid w:val="008373C5"/>
    <w:rsid w:val="008377C1"/>
    <w:rsid w:val="00837965"/>
    <w:rsid w:val="00837C7D"/>
    <w:rsid w:val="00840040"/>
    <w:rsid w:val="008400D3"/>
    <w:rsid w:val="00840134"/>
    <w:rsid w:val="00840163"/>
    <w:rsid w:val="00840A86"/>
    <w:rsid w:val="00840A94"/>
    <w:rsid w:val="00841826"/>
    <w:rsid w:val="008419D5"/>
    <w:rsid w:val="00841F3A"/>
    <w:rsid w:val="008425D9"/>
    <w:rsid w:val="00842849"/>
    <w:rsid w:val="00842E5C"/>
    <w:rsid w:val="0084368D"/>
    <w:rsid w:val="00843C45"/>
    <w:rsid w:val="00843F09"/>
    <w:rsid w:val="008454BE"/>
    <w:rsid w:val="00845585"/>
    <w:rsid w:val="008457EB"/>
    <w:rsid w:val="00846952"/>
    <w:rsid w:val="00846E83"/>
    <w:rsid w:val="0084719B"/>
    <w:rsid w:val="008471DF"/>
    <w:rsid w:val="0084725A"/>
    <w:rsid w:val="00847413"/>
    <w:rsid w:val="00847C42"/>
    <w:rsid w:val="00850F76"/>
    <w:rsid w:val="0085114E"/>
    <w:rsid w:val="00851223"/>
    <w:rsid w:val="00852A00"/>
    <w:rsid w:val="00852C7D"/>
    <w:rsid w:val="00853172"/>
    <w:rsid w:val="0085392B"/>
    <w:rsid w:val="00853AC7"/>
    <w:rsid w:val="00854E1D"/>
    <w:rsid w:val="0085507B"/>
    <w:rsid w:val="0085510A"/>
    <w:rsid w:val="00855320"/>
    <w:rsid w:val="00855944"/>
    <w:rsid w:val="00855C23"/>
    <w:rsid w:val="00856750"/>
    <w:rsid w:val="00856767"/>
    <w:rsid w:val="00856EAB"/>
    <w:rsid w:val="00857386"/>
    <w:rsid w:val="00857A0D"/>
    <w:rsid w:val="00857AA7"/>
    <w:rsid w:val="00860231"/>
    <w:rsid w:val="00860294"/>
    <w:rsid w:val="008603B7"/>
    <w:rsid w:val="00860B65"/>
    <w:rsid w:val="00860D1A"/>
    <w:rsid w:val="00860E12"/>
    <w:rsid w:val="00861FFF"/>
    <w:rsid w:val="00862A92"/>
    <w:rsid w:val="0086303B"/>
    <w:rsid w:val="00863C8F"/>
    <w:rsid w:val="0086418D"/>
    <w:rsid w:val="00865184"/>
    <w:rsid w:val="0086576F"/>
    <w:rsid w:val="00865818"/>
    <w:rsid w:val="00865927"/>
    <w:rsid w:val="0086621E"/>
    <w:rsid w:val="00866C1A"/>
    <w:rsid w:val="00866D41"/>
    <w:rsid w:val="0086708F"/>
    <w:rsid w:val="008676A4"/>
    <w:rsid w:val="00867B3B"/>
    <w:rsid w:val="0087019E"/>
    <w:rsid w:val="00870B6C"/>
    <w:rsid w:val="00871178"/>
    <w:rsid w:val="00871E92"/>
    <w:rsid w:val="00871F96"/>
    <w:rsid w:val="00872460"/>
    <w:rsid w:val="00872701"/>
    <w:rsid w:val="00873455"/>
    <w:rsid w:val="0087391F"/>
    <w:rsid w:val="00873C99"/>
    <w:rsid w:val="00873D57"/>
    <w:rsid w:val="00873FB0"/>
    <w:rsid w:val="0087418E"/>
    <w:rsid w:val="0087449D"/>
    <w:rsid w:val="008745FA"/>
    <w:rsid w:val="00874AD8"/>
    <w:rsid w:val="008755DD"/>
    <w:rsid w:val="00875C0F"/>
    <w:rsid w:val="00875C4B"/>
    <w:rsid w:val="00875E27"/>
    <w:rsid w:val="008773BE"/>
    <w:rsid w:val="00877514"/>
    <w:rsid w:val="00880D8D"/>
    <w:rsid w:val="008822CA"/>
    <w:rsid w:val="00882FDB"/>
    <w:rsid w:val="00883559"/>
    <w:rsid w:val="00884707"/>
    <w:rsid w:val="008849AF"/>
    <w:rsid w:val="00884A5E"/>
    <w:rsid w:val="00884EB9"/>
    <w:rsid w:val="00884EE5"/>
    <w:rsid w:val="00885284"/>
    <w:rsid w:val="008853D1"/>
    <w:rsid w:val="00885424"/>
    <w:rsid w:val="008859A3"/>
    <w:rsid w:val="00885FE8"/>
    <w:rsid w:val="0088645E"/>
    <w:rsid w:val="00886829"/>
    <w:rsid w:val="008869F5"/>
    <w:rsid w:val="00886CF1"/>
    <w:rsid w:val="00886D3F"/>
    <w:rsid w:val="00886E8A"/>
    <w:rsid w:val="00886EC2"/>
    <w:rsid w:val="00886ED2"/>
    <w:rsid w:val="008876B2"/>
    <w:rsid w:val="0088781A"/>
    <w:rsid w:val="00887887"/>
    <w:rsid w:val="008878A8"/>
    <w:rsid w:val="008879AA"/>
    <w:rsid w:val="00887A84"/>
    <w:rsid w:val="00887B65"/>
    <w:rsid w:val="00887D3E"/>
    <w:rsid w:val="00887E31"/>
    <w:rsid w:val="00890150"/>
    <w:rsid w:val="008908B0"/>
    <w:rsid w:val="00890C47"/>
    <w:rsid w:val="008910A4"/>
    <w:rsid w:val="008911B4"/>
    <w:rsid w:val="00891299"/>
    <w:rsid w:val="008912CE"/>
    <w:rsid w:val="00891B5D"/>
    <w:rsid w:val="00892F4E"/>
    <w:rsid w:val="00893AB7"/>
    <w:rsid w:val="00893B3F"/>
    <w:rsid w:val="00893D31"/>
    <w:rsid w:val="00893F56"/>
    <w:rsid w:val="00894A8F"/>
    <w:rsid w:val="00894D8B"/>
    <w:rsid w:val="00894FB7"/>
    <w:rsid w:val="00896008"/>
    <w:rsid w:val="0089739C"/>
    <w:rsid w:val="00897631"/>
    <w:rsid w:val="00897762"/>
    <w:rsid w:val="008978E0"/>
    <w:rsid w:val="00897EAC"/>
    <w:rsid w:val="008A0135"/>
    <w:rsid w:val="008A052D"/>
    <w:rsid w:val="008A0744"/>
    <w:rsid w:val="008A0D35"/>
    <w:rsid w:val="008A1098"/>
    <w:rsid w:val="008A126D"/>
    <w:rsid w:val="008A1B61"/>
    <w:rsid w:val="008A220D"/>
    <w:rsid w:val="008A2E34"/>
    <w:rsid w:val="008A4076"/>
    <w:rsid w:val="008A426D"/>
    <w:rsid w:val="008A430B"/>
    <w:rsid w:val="008A4C09"/>
    <w:rsid w:val="008A57DE"/>
    <w:rsid w:val="008A5993"/>
    <w:rsid w:val="008A60F2"/>
    <w:rsid w:val="008A6941"/>
    <w:rsid w:val="008A694A"/>
    <w:rsid w:val="008A6B33"/>
    <w:rsid w:val="008A72D6"/>
    <w:rsid w:val="008B0865"/>
    <w:rsid w:val="008B12DA"/>
    <w:rsid w:val="008B14CD"/>
    <w:rsid w:val="008B1FF1"/>
    <w:rsid w:val="008B24BC"/>
    <w:rsid w:val="008B2738"/>
    <w:rsid w:val="008B2CD0"/>
    <w:rsid w:val="008B2D09"/>
    <w:rsid w:val="008B38BA"/>
    <w:rsid w:val="008B44FB"/>
    <w:rsid w:val="008B4AAC"/>
    <w:rsid w:val="008B514C"/>
    <w:rsid w:val="008B5319"/>
    <w:rsid w:val="008B537A"/>
    <w:rsid w:val="008B568A"/>
    <w:rsid w:val="008B599A"/>
    <w:rsid w:val="008B5DF1"/>
    <w:rsid w:val="008B5EE8"/>
    <w:rsid w:val="008B6CDD"/>
    <w:rsid w:val="008B7019"/>
    <w:rsid w:val="008B7287"/>
    <w:rsid w:val="008B76F3"/>
    <w:rsid w:val="008C035A"/>
    <w:rsid w:val="008C04DB"/>
    <w:rsid w:val="008C0AB4"/>
    <w:rsid w:val="008C0BC6"/>
    <w:rsid w:val="008C1058"/>
    <w:rsid w:val="008C1245"/>
    <w:rsid w:val="008C1E05"/>
    <w:rsid w:val="008C25AA"/>
    <w:rsid w:val="008C26AB"/>
    <w:rsid w:val="008C29DA"/>
    <w:rsid w:val="008C2D56"/>
    <w:rsid w:val="008C3218"/>
    <w:rsid w:val="008C3779"/>
    <w:rsid w:val="008C3E1B"/>
    <w:rsid w:val="008C3F72"/>
    <w:rsid w:val="008C536E"/>
    <w:rsid w:val="008C565B"/>
    <w:rsid w:val="008C5CC7"/>
    <w:rsid w:val="008C5CFA"/>
    <w:rsid w:val="008C6762"/>
    <w:rsid w:val="008C6892"/>
    <w:rsid w:val="008C6FEA"/>
    <w:rsid w:val="008C7200"/>
    <w:rsid w:val="008C7579"/>
    <w:rsid w:val="008C7793"/>
    <w:rsid w:val="008C7B6E"/>
    <w:rsid w:val="008D036F"/>
    <w:rsid w:val="008D04E2"/>
    <w:rsid w:val="008D132B"/>
    <w:rsid w:val="008D17FE"/>
    <w:rsid w:val="008D1EBA"/>
    <w:rsid w:val="008D228A"/>
    <w:rsid w:val="008D2DE1"/>
    <w:rsid w:val="008D2F0B"/>
    <w:rsid w:val="008D301C"/>
    <w:rsid w:val="008D35BE"/>
    <w:rsid w:val="008D3CD9"/>
    <w:rsid w:val="008D41FE"/>
    <w:rsid w:val="008D4447"/>
    <w:rsid w:val="008D48DE"/>
    <w:rsid w:val="008D5B09"/>
    <w:rsid w:val="008D6BFF"/>
    <w:rsid w:val="008D6ED7"/>
    <w:rsid w:val="008D7439"/>
    <w:rsid w:val="008D76DE"/>
    <w:rsid w:val="008D7B04"/>
    <w:rsid w:val="008E05FB"/>
    <w:rsid w:val="008E1089"/>
    <w:rsid w:val="008E10FF"/>
    <w:rsid w:val="008E14DF"/>
    <w:rsid w:val="008E1668"/>
    <w:rsid w:val="008E1818"/>
    <w:rsid w:val="008E192C"/>
    <w:rsid w:val="008E1B6E"/>
    <w:rsid w:val="008E341D"/>
    <w:rsid w:val="008E3504"/>
    <w:rsid w:val="008E3DD4"/>
    <w:rsid w:val="008E3DF9"/>
    <w:rsid w:val="008E4098"/>
    <w:rsid w:val="008E4762"/>
    <w:rsid w:val="008E543B"/>
    <w:rsid w:val="008E5CEA"/>
    <w:rsid w:val="008E5DE7"/>
    <w:rsid w:val="008E5FE4"/>
    <w:rsid w:val="008E6376"/>
    <w:rsid w:val="008E6557"/>
    <w:rsid w:val="008E6CD1"/>
    <w:rsid w:val="008E6D99"/>
    <w:rsid w:val="008E6FB6"/>
    <w:rsid w:val="008E7796"/>
    <w:rsid w:val="008E77F7"/>
    <w:rsid w:val="008E79C4"/>
    <w:rsid w:val="008F0CE5"/>
    <w:rsid w:val="008F0F57"/>
    <w:rsid w:val="008F1015"/>
    <w:rsid w:val="008F12FE"/>
    <w:rsid w:val="008F1A80"/>
    <w:rsid w:val="008F23CB"/>
    <w:rsid w:val="008F25C7"/>
    <w:rsid w:val="008F2B4D"/>
    <w:rsid w:val="008F317E"/>
    <w:rsid w:val="008F327D"/>
    <w:rsid w:val="008F34C3"/>
    <w:rsid w:val="008F4214"/>
    <w:rsid w:val="008F4356"/>
    <w:rsid w:val="008F45AB"/>
    <w:rsid w:val="008F591C"/>
    <w:rsid w:val="008F63F5"/>
    <w:rsid w:val="008F7EB8"/>
    <w:rsid w:val="0090014B"/>
    <w:rsid w:val="009004D1"/>
    <w:rsid w:val="00900675"/>
    <w:rsid w:val="0090070A"/>
    <w:rsid w:val="0090076A"/>
    <w:rsid w:val="009007CD"/>
    <w:rsid w:val="00900D92"/>
    <w:rsid w:val="00901773"/>
    <w:rsid w:val="0090189D"/>
    <w:rsid w:val="00901B77"/>
    <w:rsid w:val="00902167"/>
    <w:rsid w:val="009034CD"/>
    <w:rsid w:val="00904127"/>
    <w:rsid w:val="00904954"/>
    <w:rsid w:val="00905119"/>
    <w:rsid w:val="009064E9"/>
    <w:rsid w:val="00906583"/>
    <w:rsid w:val="009065C9"/>
    <w:rsid w:val="00906844"/>
    <w:rsid w:val="00906C8B"/>
    <w:rsid w:val="00906E81"/>
    <w:rsid w:val="009071F5"/>
    <w:rsid w:val="00907573"/>
    <w:rsid w:val="00907B8B"/>
    <w:rsid w:val="00907F08"/>
    <w:rsid w:val="0091059C"/>
    <w:rsid w:val="00910602"/>
    <w:rsid w:val="009108EE"/>
    <w:rsid w:val="00910E19"/>
    <w:rsid w:val="009117B5"/>
    <w:rsid w:val="00911928"/>
    <w:rsid w:val="00911DA5"/>
    <w:rsid w:val="00912368"/>
    <w:rsid w:val="009123F3"/>
    <w:rsid w:val="0091253A"/>
    <w:rsid w:val="00912EA5"/>
    <w:rsid w:val="0091422E"/>
    <w:rsid w:val="00914362"/>
    <w:rsid w:val="0091446F"/>
    <w:rsid w:val="009147BB"/>
    <w:rsid w:val="009148CD"/>
    <w:rsid w:val="00914A69"/>
    <w:rsid w:val="00914CEE"/>
    <w:rsid w:val="00915413"/>
    <w:rsid w:val="00915465"/>
    <w:rsid w:val="009158EC"/>
    <w:rsid w:val="009167CA"/>
    <w:rsid w:val="009171CD"/>
    <w:rsid w:val="009171F3"/>
    <w:rsid w:val="00921431"/>
    <w:rsid w:val="0092163B"/>
    <w:rsid w:val="00921899"/>
    <w:rsid w:val="00921C9F"/>
    <w:rsid w:val="0092299F"/>
    <w:rsid w:val="0092313F"/>
    <w:rsid w:val="0092388F"/>
    <w:rsid w:val="00923BB4"/>
    <w:rsid w:val="00924246"/>
    <w:rsid w:val="009247DC"/>
    <w:rsid w:val="009247E8"/>
    <w:rsid w:val="00924924"/>
    <w:rsid w:val="00924B64"/>
    <w:rsid w:val="00924F49"/>
    <w:rsid w:val="009261A8"/>
    <w:rsid w:val="0092633F"/>
    <w:rsid w:val="0092665C"/>
    <w:rsid w:val="00926D3D"/>
    <w:rsid w:val="009272DA"/>
    <w:rsid w:val="00927AB7"/>
    <w:rsid w:val="00927D03"/>
    <w:rsid w:val="00930832"/>
    <w:rsid w:val="00930863"/>
    <w:rsid w:val="00930ACD"/>
    <w:rsid w:val="00931337"/>
    <w:rsid w:val="0093199B"/>
    <w:rsid w:val="00931DB8"/>
    <w:rsid w:val="00932771"/>
    <w:rsid w:val="009334B8"/>
    <w:rsid w:val="00933501"/>
    <w:rsid w:val="00933672"/>
    <w:rsid w:val="009342A8"/>
    <w:rsid w:val="009347FD"/>
    <w:rsid w:val="00934F32"/>
    <w:rsid w:val="009355EF"/>
    <w:rsid w:val="00935B3C"/>
    <w:rsid w:val="00935F59"/>
    <w:rsid w:val="00937322"/>
    <w:rsid w:val="00940EBE"/>
    <w:rsid w:val="00941489"/>
    <w:rsid w:val="00941B83"/>
    <w:rsid w:val="00942372"/>
    <w:rsid w:val="00942869"/>
    <w:rsid w:val="00942AFD"/>
    <w:rsid w:val="00942F85"/>
    <w:rsid w:val="009430DC"/>
    <w:rsid w:val="009437A7"/>
    <w:rsid w:val="00943D61"/>
    <w:rsid w:val="00943E06"/>
    <w:rsid w:val="00944444"/>
    <w:rsid w:val="00945A9E"/>
    <w:rsid w:val="00945DAF"/>
    <w:rsid w:val="00946604"/>
    <w:rsid w:val="00946B20"/>
    <w:rsid w:val="00946E88"/>
    <w:rsid w:val="00946FE4"/>
    <w:rsid w:val="00947131"/>
    <w:rsid w:val="00950814"/>
    <w:rsid w:val="00950D30"/>
    <w:rsid w:val="009515AF"/>
    <w:rsid w:val="00951FFF"/>
    <w:rsid w:val="0095202F"/>
    <w:rsid w:val="0095256D"/>
    <w:rsid w:val="009525B2"/>
    <w:rsid w:val="00953B3F"/>
    <w:rsid w:val="00953C23"/>
    <w:rsid w:val="00954C76"/>
    <w:rsid w:val="009555AA"/>
    <w:rsid w:val="0095584D"/>
    <w:rsid w:val="00955926"/>
    <w:rsid w:val="00955FF4"/>
    <w:rsid w:val="00956503"/>
    <w:rsid w:val="00956B6D"/>
    <w:rsid w:val="00956E41"/>
    <w:rsid w:val="00957053"/>
    <w:rsid w:val="00957290"/>
    <w:rsid w:val="00960432"/>
    <w:rsid w:val="00961178"/>
    <w:rsid w:val="00961463"/>
    <w:rsid w:val="0096193D"/>
    <w:rsid w:val="00961C5A"/>
    <w:rsid w:val="009620D3"/>
    <w:rsid w:val="00962EE8"/>
    <w:rsid w:val="00963628"/>
    <w:rsid w:val="00963684"/>
    <w:rsid w:val="00963E93"/>
    <w:rsid w:val="00963EB4"/>
    <w:rsid w:val="009640B4"/>
    <w:rsid w:val="009644F2"/>
    <w:rsid w:val="00964BF7"/>
    <w:rsid w:val="00964E6B"/>
    <w:rsid w:val="009654F9"/>
    <w:rsid w:val="00965698"/>
    <w:rsid w:val="00965DB5"/>
    <w:rsid w:val="00966F44"/>
    <w:rsid w:val="0096729F"/>
    <w:rsid w:val="009679CB"/>
    <w:rsid w:val="00967D4B"/>
    <w:rsid w:val="00967E7A"/>
    <w:rsid w:val="00970517"/>
    <w:rsid w:val="00971B2A"/>
    <w:rsid w:val="00973111"/>
    <w:rsid w:val="00973E4D"/>
    <w:rsid w:val="00974571"/>
    <w:rsid w:val="00974B09"/>
    <w:rsid w:val="00974D52"/>
    <w:rsid w:val="00975184"/>
    <w:rsid w:val="00975A74"/>
    <w:rsid w:val="009770CC"/>
    <w:rsid w:val="00977984"/>
    <w:rsid w:val="00977CD1"/>
    <w:rsid w:val="00977FDC"/>
    <w:rsid w:val="009802DA"/>
    <w:rsid w:val="00980422"/>
    <w:rsid w:val="00980635"/>
    <w:rsid w:val="00982C2A"/>
    <w:rsid w:val="00982D2B"/>
    <w:rsid w:val="009835B4"/>
    <w:rsid w:val="009840F0"/>
    <w:rsid w:val="009844C8"/>
    <w:rsid w:val="0098461F"/>
    <w:rsid w:val="00984628"/>
    <w:rsid w:val="00984993"/>
    <w:rsid w:val="00984B00"/>
    <w:rsid w:val="00984D5B"/>
    <w:rsid w:val="00985F3E"/>
    <w:rsid w:val="00986B41"/>
    <w:rsid w:val="00986C98"/>
    <w:rsid w:val="00986F3F"/>
    <w:rsid w:val="00986F87"/>
    <w:rsid w:val="00987449"/>
    <w:rsid w:val="00987585"/>
    <w:rsid w:val="00987C15"/>
    <w:rsid w:val="00990607"/>
    <w:rsid w:val="00990D68"/>
    <w:rsid w:val="00990F87"/>
    <w:rsid w:val="0099188B"/>
    <w:rsid w:val="0099304D"/>
    <w:rsid w:val="00993C87"/>
    <w:rsid w:val="009942E4"/>
    <w:rsid w:val="00995DB0"/>
    <w:rsid w:val="00996126"/>
    <w:rsid w:val="0099667A"/>
    <w:rsid w:val="0099714F"/>
    <w:rsid w:val="009A089F"/>
    <w:rsid w:val="009A0CBC"/>
    <w:rsid w:val="009A0FEA"/>
    <w:rsid w:val="009A124D"/>
    <w:rsid w:val="009A1E1F"/>
    <w:rsid w:val="009A22E5"/>
    <w:rsid w:val="009A285B"/>
    <w:rsid w:val="009A2F01"/>
    <w:rsid w:val="009A384F"/>
    <w:rsid w:val="009A3C7A"/>
    <w:rsid w:val="009A3F05"/>
    <w:rsid w:val="009A4477"/>
    <w:rsid w:val="009A48E8"/>
    <w:rsid w:val="009A55F0"/>
    <w:rsid w:val="009A69A5"/>
    <w:rsid w:val="009A7A64"/>
    <w:rsid w:val="009A7B0F"/>
    <w:rsid w:val="009B030A"/>
    <w:rsid w:val="009B05B1"/>
    <w:rsid w:val="009B175D"/>
    <w:rsid w:val="009B18CC"/>
    <w:rsid w:val="009B1CD1"/>
    <w:rsid w:val="009B2304"/>
    <w:rsid w:val="009B25D4"/>
    <w:rsid w:val="009B27DB"/>
    <w:rsid w:val="009B2949"/>
    <w:rsid w:val="009B29B5"/>
    <w:rsid w:val="009B42B0"/>
    <w:rsid w:val="009B431D"/>
    <w:rsid w:val="009B438F"/>
    <w:rsid w:val="009B5A8B"/>
    <w:rsid w:val="009B60EA"/>
    <w:rsid w:val="009B669C"/>
    <w:rsid w:val="009B66C0"/>
    <w:rsid w:val="009B689F"/>
    <w:rsid w:val="009B6E7B"/>
    <w:rsid w:val="009C0073"/>
    <w:rsid w:val="009C024F"/>
    <w:rsid w:val="009C0A6C"/>
    <w:rsid w:val="009C0E87"/>
    <w:rsid w:val="009C12A0"/>
    <w:rsid w:val="009C13A7"/>
    <w:rsid w:val="009C18CD"/>
    <w:rsid w:val="009C1F75"/>
    <w:rsid w:val="009C2046"/>
    <w:rsid w:val="009C2955"/>
    <w:rsid w:val="009C2AA9"/>
    <w:rsid w:val="009C2BAA"/>
    <w:rsid w:val="009C2C53"/>
    <w:rsid w:val="009C36E8"/>
    <w:rsid w:val="009C3BC6"/>
    <w:rsid w:val="009C4B81"/>
    <w:rsid w:val="009C4E5B"/>
    <w:rsid w:val="009C4FC4"/>
    <w:rsid w:val="009C5148"/>
    <w:rsid w:val="009C52B3"/>
    <w:rsid w:val="009C581B"/>
    <w:rsid w:val="009C5830"/>
    <w:rsid w:val="009C5EEE"/>
    <w:rsid w:val="009C67C5"/>
    <w:rsid w:val="009C6BDD"/>
    <w:rsid w:val="009C7117"/>
    <w:rsid w:val="009C76FB"/>
    <w:rsid w:val="009C7AAF"/>
    <w:rsid w:val="009C7AF1"/>
    <w:rsid w:val="009C7DB0"/>
    <w:rsid w:val="009D00C7"/>
    <w:rsid w:val="009D043A"/>
    <w:rsid w:val="009D1022"/>
    <w:rsid w:val="009D1A96"/>
    <w:rsid w:val="009D24CF"/>
    <w:rsid w:val="009D2944"/>
    <w:rsid w:val="009D2FB3"/>
    <w:rsid w:val="009D3083"/>
    <w:rsid w:val="009D313C"/>
    <w:rsid w:val="009D3299"/>
    <w:rsid w:val="009D578D"/>
    <w:rsid w:val="009D6299"/>
    <w:rsid w:val="009D74E7"/>
    <w:rsid w:val="009D7704"/>
    <w:rsid w:val="009D7C7C"/>
    <w:rsid w:val="009E062D"/>
    <w:rsid w:val="009E08BF"/>
    <w:rsid w:val="009E1706"/>
    <w:rsid w:val="009E1B73"/>
    <w:rsid w:val="009E2852"/>
    <w:rsid w:val="009E2C10"/>
    <w:rsid w:val="009E35AB"/>
    <w:rsid w:val="009E3EC9"/>
    <w:rsid w:val="009E3FF3"/>
    <w:rsid w:val="009E4078"/>
    <w:rsid w:val="009E4228"/>
    <w:rsid w:val="009E4801"/>
    <w:rsid w:val="009E5194"/>
    <w:rsid w:val="009E5A2B"/>
    <w:rsid w:val="009E5A68"/>
    <w:rsid w:val="009E6B97"/>
    <w:rsid w:val="009E6EE0"/>
    <w:rsid w:val="009E6FB1"/>
    <w:rsid w:val="009E7452"/>
    <w:rsid w:val="009E78CD"/>
    <w:rsid w:val="009E790B"/>
    <w:rsid w:val="009E7C44"/>
    <w:rsid w:val="009F1249"/>
    <w:rsid w:val="009F15A6"/>
    <w:rsid w:val="009F19FB"/>
    <w:rsid w:val="009F1C89"/>
    <w:rsid w:val="009F1E33"/>
    <w:rsid w:val="009F21A9"/>
    <w:rsid w:val="009F2A0F"/>
    <w:rsid w:val="009F2F21"/>
    <w:rsid w:val="009F3082"/>
    <w:rsid w:val="009F33B6"/>
    <w:rsid w:val="009F3631"/>
    <w:rsid w:val="009F3D80"/>
    <w:rsid w:val="009F3FEF"/>
    <w:rsid w:val="009F4177"/>
    <w:rsid w:val="009F42BB"/>
    <w:rsid w:val="009F4FF8"/>
    <w:rsid w:val="009F5486"/>
    <w:rsid w:val="009F555B"/>
    <w:rsid w:val="009F5F3A"/>
    <w:rsid w:val="009F5F61"/>
    <w:rsid w:val="009F6D30"/>
    <w:rsid w:val="009F6ED1"/>
    <w:rsid w:val="009F7BF0"/>
    <w:rsid w:val="00A00158"/>
    <w:rsid w:val="00A0017F"/>
    <w:rsid w:val="00A005EC"/>
    <w:rsid w:val="00A007A6"/>
    <w:rsid w:val="00A0093D"/>
    <w:rsid w:val="00A00A96"/>
    <w:rsid w:val="00A00FF0"/>
    <w:rsid w:val="00A01885"/>
    <w:rsid w:val="00A01BB1"/>
    <w:rsid w:val="00A02038"/>
    <w:rsid w:val="00A022FE"/>
    <w:rsid w:val="00A0237B"/>
    <w:rsid w:val="00A02678"/>
    <w:rsid w:val="00A02CD8"/>
    <w:rsid w:val="00A02DCC"/>
    <w:rsid w:val="00A0367B"/>
    <w:rsid w:val="00A037F5"/>
    <w:rsid w:val="00A03919"/>
    <w:rsid w:val="00A03DA0"/>
    <w:rsid w:val="00A03FF5"/>
    <w:rsid w:val="00A0443E"/>
    <w:rsid w:val="00A04AA6"/>
    <w:rsid w:val="00A0580C"/>
    <w:rsid w:val="00A07ACE"/>
    <w:rsid w:val="00A11107"/>
    <w:rsid w:val="00A11378"/>
    <w:rsid w:val="00A11B2D"/>
    <w:rsid w:val="00A11C50"/>
    <w:rsid w:val="00A1331A"/>
    <w:rsid w:val="00A13446"/>
    <w:rsid w:val="00A1376E"/>
    <w:rsid w:val="00A138DE"/>
    <w:rsid w:val="00A13920"/>
    <w:rsid w:val="00A13992"/>
    <w:rsid w:val="00A13A09"/>
    <w:rsid w:val="00A14846"/>
    <w:rsid w:val="00A14A55"/>
    <w:rsid w:val="00A1504A"/>
    <w:rsid w:val="00A150E6"/>
    <w:rsid w:val="00A15878"/>
    <w:rsid w:val="00A16180"/>
    <w:rsid w:val="00A16769"/>
    <w:rsid w:val="00A16B3B"/>
    <w:rsid w:val="00A1792A"/>
    <w:rsid w:val="00A17F95"/>
    <w:rsid w:val="00A20723"/>
    <w:rsid w:val="00A20A72"/>
    <w:rsid w:val="00A20B8D"/>
    <w:rsid w:val="00A2109A"/>
    <w:rsid w:val="00A21231"/>
    <w:rsid w:val="00A2147A"/>
    <w:rsid w:val="00A21B53"/>
    <w:rsid w:val="00A24579"/>
    <w:rsid w:val="00A247D6"/>
    <w:rsid w:val="00A253C8"/>
    <w:rsid w:val="00A255C0"/>
    <w:rsid w:val="00A264A2"/>
    <w:rsid w:val="00A264C2"/>
    <w:rsid w:val="00A27134"/>
    <w:rsid w:val="00A27DDA"/>
    <w:rsid w:val="00A30489"/>
    <w:rsid w:val="00A315E0"/>
    <w:rsid w:val="00A321B0"/>
    <w:rsid w:val="00A323A7"/>
    <w:rsid w:val="00A32925"/>
    <w:rsid w:val="00A32D1D"/>
    <w:rsid w:val="00A33053"/>
    <w:rsid w:val="00A33C66"/>
    <w:rsid w:val="00A35B8B"/>
    <w:rsid w:val="00A35FBB"/>
    <w:rsid w:val="00A36952"/>
    <w:rsid w:val="00A36C52"/>
    <w:rsid w:val="00A37072"/>
    <w:rsid w:val="00A3716A"/>
    <w:rsid w:val="00A374C2"/>
    <w:rsid w:val="00A3775E"/>
    <w:rsid w:val="00A37847"/>
    <w:rsid w:val="00A37F8E"/>
    <w:rsid w:val="00A408CF"/>
    <w:rsid w:val="00A42B9E"/>
    <w:rsid w:val="00A431E0"/>
    <w:rsid w:val="00A43205"/>
    <w:rsid w:val="00A436CF"/>
    <w:rsid w:val="00A43A93"/>
    <w:rsid w:val="00A43B3A"/>
    <w:rsid w:val="00A43E00"/>
    <w:rsid w:val="00A43EF1"/>
    <w:rsid w:val="00A45992"/>
    <w:rsid w:val="00A462A4"/>
    <w:rsid w:val="00A46F51"/>
    <w:rsid w:val="00A46FD2"/>
    <w:rsid w:val="00A46FFA"/>
    <w:rsid w:val="00A47156"/>
    <w:rsid w:val="00A474CD"/>
    <w:rsid w:val="00A47C40"/>
    <w:rsid w:val="00A50779"/>
    <w:rsid w:val="00A50C4E"/>
    <w:rsid w:val="00A51666"/>
    <w:rsid w:val="00A51779"/>
    <w:rsid w:val="00A51A9A"/>
    <w:rsid w:val="00A51D15"/>
    <w:rsid w:val="00A51ECE"/>
    <w:rsid w:val="00A52D32"/>
    <w:rsid w:val="00A53E98"/>
    <w:rsid w:val="00A5477E"/>
    <w:rsid w:val="00A54D21"/>
    <w:rsid w:val="00A5589E"/>
    <w:rsid w:val="00A56189"/>
    <w:rsid w:val="00A561B1"/>
    <w:rsid w:val="00A56421"/>
    <w:rsid w:val="00A56C85"/>
    <w:rsid w:val="00A56D2D"/>
    <w:rsid w:val="00A5738B"/>
    <w:rsid w:val="00A573B4"/>
    <w:rsid w:val="00A57821"/>
    <w:rsid w:val="00A57C40"/>
    <w:rsid w:val="00A602C3"/>
    <w:rsid w:val="00A611C0"/>
    <w:rsid w:val="00A611F1"/>
    <w:rsid w:val="00A611F8"/>
    <w:rsid w:val="00A61394"/>
    <w:rsid w:val="00A62060"/>
    <w:rsid w:val="00A6206A"/>
    <w:rsid w:val="00A62274"/>
    <w:rsid w:val="00A6268E"/>
    <w:rsid w:val="00A62F17"/>
    <w:rsid w:val="00A63BA3"/>
    <w:rsid w:val="00A63F6F"/>
    <w:rsid w:val="00A64A4A"/>
    <w:rsid w:val="00A64E21"/>
    <w:rsid w:val="00A64FC3"/>
    <w:rsid w:val="00A6507D"/>
    <w:rsid w:val="00A65151"/>
    <w:rsid w:val="00A65335"/>
    <w:rsid w:val="00A655E7"/>
    <w:rsid w:val="00A66372"/>
    <w:rsid w:val="00A6692A"/>
    <w:rsid w:val="00A6723A"/>
    <w:rsid w:val="00A672FB"/>
    <w:rsid w:val="00A677ED"/>
    <w:rsid w:val="00A67AC2"/>
    <w:rsid w:val="00A70128"/>
    <w:rsid w:val="00A705A1"/>
    <w:rsid w:val="00A70CBD"/>
    <w:rsid w:val="00A71780"/>
    <w:rsid w:val="00A72483"/>
    <w:rsid w:val="00A7254B"/>
    <w:rsid w:val="00A726CC"/>
    <w:rsid w:val="00A72873"/>
    <w:rsid w:val="00A72ADF"/>
    <w:rsid w:val="00A7341D"/>
    <w:rsid w:val="00A73870"/>
    <w:rsid w:val="00A7400D"/>
    <w:rsid w:val="00A7421F"/>
    <w:rsid w:val="00A7447D"/>
    <w:rsid w:val="00A745CC"/>
    <w:rsid w:val="00A75887"/>
    <w:rsid w:val="00A75A97"/>
    <w:rsid w:val="00A75AF4"/>
    <w:rsid w:val="00A75B6A"/>
    <w:rsid w:val="00A76171"/>
    <w:rsid w:val="00A766B3"/>
    <w:rsid w:val="00A76A6E"/>
    <w:rsid w:val="00A76AB6"/>
    <w:rsid w:val="00A76B65"/>
    <w:rsid w:val="00A7705A"/>
    <w:rsid w:val="00A774AF"/>
    <w:rsid w:val="00A80275"/>
    <w:rsid w:val="00A8036C"/>
    <w:rsid w:val="00A80766"/>
    <w:rsid w:val="00A80B71"/>
    <w:rsid w:val="00A80DF0"/>
    <w:rsid w:val="00A819F2"/>
    <w:rsid w:val="00A81CB0"/>
    <w:rsid w:val="00A821AE"/>
    <w:rsid w:val="00A82605"/>
    <w:rsid w:val="00A8285A"/>
    <w:rsid w:val="00A83733"/>
    <w:rsid w:val="00A8383E"/>
    <w:rsid w:val="00A83886"/>
    <w:rsid w:val="00A8458B"/>
    <w:rsid w:val="00A849ED"/>
    <w:rsid w:val="00A84C9E"/>
    <w:rsid w:val="00A84D44"/>
    <w:rsid w:val="00A862A7"/>
    <w:rsid w:val="00A87000"/>
    <w:rsid w:val="00A8711E"/>
    <w:rsid w:val="00A877D9"/>
    <w:rsid w:val="00A8789D"/>
    <w:rsid w:val="00A87B68"/>
    <w:rsid w:val="00A87C88"/>
    <w:rsid w:val="00A87CE7"/>
    <w:rsid w:val="00A90E82"/>
    <w:rsid w:val="00A910F3"/>
    <w:rsid w:val="00A924C0"/>
    <w:rsid w:val="00A933E8"/>
    <w:rsid w:val="00A93F79"/>
    <w:rsid w:val="00A9451C"/>
    <w:rsid w:val="00A95C91"/>
    <w:rsid w:val="00A962E3"/>
    <w:rsid w:val="00A96D8D"/>
    <w:rsid w:val="00A971A8"/>
    <w:rsid w:val="00A97902"/>
    <w:rsid w:val="00AA0191"/>
    <w:rsid w:val="00AA09BA"/>
    <w:rsid w:val="00AA0EE9"/>
    <w:rsid w:val="00AA14C3"/>
    <w:rsid w:val="00AA1506"/>
    <w:rsid w:val="00AA1582"/>
    <w:rsid w:val="00AA15CA"/>
    <w:rsid w:val="00AA2ECF"/>
    <w:rsid w:val="00AA3281"/>
    <w:rsid w:val="00AA3883"/>
    <w:rsid w:val="00AA3DC4"/>
    <w:rsid w:val="00AA3E07"/>
    <w:rsid w:val="00AA4A20"/>
    <w:rsid w:val="00AA52E2"/>
    <w:rsid w:val="00AA561B"/>
    <w:rsid w:val="00AA56B9"/>
    <w:rsid w:val="00AA5B35"/>
    <w:rsid w:val="00AA5B92"/>
    <w:rsid w:val="00AA5D3D"/>
    <w:rsid w:val="00AA6470"/>
    <w:rsid w:val="00AA76E6"/>
    <w:rsid w:val="00AA7907"/>
    <w:rsid w:val="00AA7B68"/>
    <w:rsid w:val="00AB0311"/>
    <w:rsid w:val="00AB040B"/>
    <w:rsid w:val="00AB0419"/>
    <w:rsid w:val="00AB0546"/>
    <w:rsid w:val="00AB05FF"/>
    <w:rsid w:val="00AB0948"/>
    <w:rsid w:val="00AB0D74"/>
    <w:rsid w:val="00AB1DA5"/>
    <w:rsid w:val="00AB20D8"/>
    <w:rsid w:val="00AB29E3"/>
    <w:rsid w:val="00AB2C4C"/>
    <w:rsid w:val="00AB30FE"/>
    <w:rsid w:val="00AB3CEE"/>
    <w:rsid w:val="00AB3FEB"/>
    <w:rsid w:val="00AB408E"/>
    <w:rsid w:val="00AB4154"/>
    <w:rsid w:val="00AB43A4"/>
    <w:rsid w:val="00AB4BFE"/>
    <w:rsid w:val="00AB5064"/>
    <w:rsid w:val="00AB5153"/>
    <w:rsid w:val="00AB56DD"/>
    <w:rsid w:val="00AB5737"/>
    <w:rsid w:val="00AB5A47"/>
    <w:rsid w:val="00AB68A7"/>
    <w:rsid w:val="00AB780F"/>
    <w:rsid w:val="00AC02E4"/>
    <w:rsid w:val="00AC0329"/>
    <w:rsid w:val="00AC08D4"/>
    <w:rsid w:val="00AC0978"/>
    <w:rsid w:val="00AC0E38"/>
    <w:rsid w:val="00AC0EFE"/>
    <w:rsid w:val="00AC11AC"/>
    <w:rsid w:val="00AC1468"/>
    <w:rsid w:val="00AC1C3C"/>
    <w:rsid w:val="00AC1D22"/>
    <w:rsid w:val="00AC264F"/>
    <w:rsid w:val="00AC2A3F"/>
    <w:rsid w:val="00AC3498"/>
    <w:rsid w:val="00AC3A05"/>
    <w:rsid w:val="00AC462C"/>
    <w:rsid w:val="00AC49AC"/>
    <w:rsid w:val="00AC5009"/>
    <w:rsid w:val="00AC53D5"/>
    <w:rsid w:val="00AC542B"/>
    <w:rsid w:val="00AC561D"/>
    <w:rsid w:val="00AC5A64"/>
    <w:rsid w:val="00AC5F33"/>
    <w:rsid w:val="00AC686E"/>
    <w:rsid w:val="00AC71A0"/>
    <w:rsid w:val="00AC744C"/>
    <w:rsid w:val="00AC74ED"/>
    <w:rsid w:val="00AC7502"/>
    <w:rsid w:val="00AC7A82"/>
    <w:rsid w:val="00AD04DF"/>
    <w:rsid w:val="00AD0EF3"/>
    <w:rsid w:val="00AD0F5E"/>
    <w:rsid w:val="00AD168B"/>
    <w:rsid w:val="00AD1CB5"/>
    <w:rsid w:val="00AD20EB"/>
    <w:rsid w:val="00AD265F"/>
    <w:rsid w:val="00AD3218"/>
    <w:rsid w:val="00AD39D0"/>
    <w:rsid w:val="00AD4382"/>
    <w:rsid w:val="00AD4738"/>
    <w:rsid w:val="00AD4CC0"/>
    <w:rsid w:val="00AD4F6B"/>
    <w:rsid w:val="00AD51D8"/>
    <w:rsid w:val="00AD584D"/>
    <w:rsid w:val="00AD589B"/>
    <w:rsid w:val="00AD5E93"/>
    <w:rsid w:val="00AD5F09"/>
    <w:rsid w:val="00AD62DF"/>
    <w:rsid w:val="00AD7831"/>
    <w:rsid w:val="00AE0B1E"/>
    <w:rsid w:val="00AE0C5E"/>
    <w:rsid w:val="00AE1202"/>
    <w:rsid w:val="00AE1499"/>
    <w:rsid w:val="00AE1626"/>
    <w:rsid w:val="00AE1B4C"/>
    <w:rsid w:val="00AE25D2"/>
    <w:rsid w:val="00AE2833"/>
    <w:rsid w:val="00AE2AE6"/>
    <w:rsid w:val="00AE2B93"/>
    <w:rsid w:val="00AE2D57"/>
    <w:rsid w:val="00AE2EB6"/>
    <w:rsid w:val="00AE2F4C"/>
    <w:rsid w:val="00AE33CD"/>
    <w:rsid w:val="00AE3562"/>
    <w:rsid w:val="00AE41BB"/>
    <w:rsid w:val="00AE4700"/>
    <w:rsid w:val="00AE4BDB"/>
    <w:rsid w:val="00AE5319"/>
    <w:rsid w:val="00AE538A"/>
    <w:rsid w:val="00AE5758"/>
    <w:rsid w:val="00AE595E"/>
    <w:rsid w:val="00AE64CA"/>
    <w:rsid w:val="00AE7295"/>
    <w:rsid w:val="00AE7DA6"/>
    <w:rsid w:val="00AF02FB"/>
    <w:rsid w:val="00AF0683"/>
    <w:rsid w:val="00AF0BF6"/>
    <w:rsid w:val="00AF144C"/>
    <w:rsid w:val="00AF1894"/>
    <w:rsid w:val="00AF1DC5"/>
    <w:rsid w:val="00AF379D"/>
    <w:rsid w:val="00AF3B6C"/>
    <w:rsid w:val="00AF3F58"/>
    <w:rsid w:val="00AF48AD"/>
    <w:rsid w:val="00AF4A01"/>
    <w:rsid w:val="00AF4B10"/>
    <w:rsid w:val="00AF4B5D"/>
    <w:rsid w:val="00AF4DCF"/>
    <w:rsid w:val="00AF5653"/>
    <w:rsid w:val="00AF56E0"/>
    <w:rsid w:val="00AF56E7"/>
    <w:rsid w:val="00AF57AA"/>
    <w:rsid w:val="00AF6C49"/>
    <w:rsid w:val="00AF7D38"/>
    <w:rsid w:val="00B00160"/>
    <w:rsid w:val="00B00E25"/>
    <w:rsid w:val="00B01988"/>
    <w:rsid w:val="00B024E8"/>
    <w:rsid w:val="00B028E6"/>
    <w:rsid w:val="00B02A54"/>
    <w:rsid w:val="00B02C6A"/>
    <w:rsid w:val="00B02DFD"/>
    <w:rsid w:val="00B02F0B"/>
    <w:rsid w:val="00B0328B"/>
    <w:rsid w:val="00B036A2"/>
    <w:rsid w:val="00B03701"/>
    <w:rsid w:val="00B03970"/>
    <w:rsid w:val="00B03C48"/>
    <w:rsid w:val="00B04402"/>
    <w:rsid w:val="00B04E01"/>
    <w:rsid w:val="00B0563A"/>
    <w:rsid w:val="00B05E9B"/>
    <w:rsid w:val="00B05EBB"/>
    <w:rsid w:val="00B06E80"/>
    <w:rsid w:val="00B0734F"/>
    <w:rsid w:val="00B0744F"/>
    <w:rsid w:val="00B07510"/>
    <w:rsid w:val="00B10293"/>
    <w:rsid w:val="00B10432"/>
    <w:rsid w:val="00B104BC"/>
    <w:rsid w:val="00B105BD"/>
    <w:rsid w:val="00B10C67"/>
    <w:rsid w:val="00B11C75"/>
    <w:rsid w:val="00B12046"/>
    <w:rsid w:val="00B122C0"/>
    <w:rsid w:val="00B12A7F"/>
    <w:rsid w:val="00B12E8D"/>
    <w:rsid w:val="00B12FBB"/>
    <w:rsid w:val="00B13054"/>
    <w:rsid w:val="00B147A8"/>
    <w:rsid w:val="00B147E7"/>
    <w:rsid w:val="00B149BB"/>
    <w:rsid w:val="00B15574"/>
    <w:rsid w:val="00B1575E"/>
    <w:rsid w:val="00B16838"/>
    <w:rsid w:val="00B16D32"/>
    <w:rsid w:val="00B16F55"/>
    <w:rsid w:val="00B17176"/>
    <w:rsid w:val="00B17A92"/>
    <w:rsid w:val="00B17B87"/>
    <w:rsid w:val="00B17FF2"/>
    <w:rsid w:val="00B202D4"/>
    <w:rsid w:val="00B2040C"/>
    <w:rsid w:val="00B2107A"/>
    <w:rsid w:val="00B211C8"/>
    <w:rsid w:val="00B21C6C"/>
    <w:rsid w:val="00B22883"/>
    <w:rsid w:val="00B23320"/>
    <w:rsid w:val="00B23512"/>
    <w:rsid w:val="00B23DAE"/>
    <w:rsid w:val="00B2407D"/>
    <w:rsid w:val="00B249A6"/>
    <w:rsid w:val="00B24E5E"/>
    <w:rsid w:val="00B25682"/>
    <w:rsid w:val="00B25715"/>
    <w:rsid w:val="00B2579F"/>
    <w:rsid w:val="00B2594D"/>
    <w:rsid w:val="00B25B13"/>
    <w:rsid w:val="00B2606D"/>
    <w:rsid w:val="00B2614A"/>
    <w:rsid w:val="00B264EB"/>
    <w:rsid w:val="00B269E1"/>
    <w:rsid w:val="00B26FCD"/>
    <w:rsid w:val="00B2706F"/>
    <w:rsid w:val="00B274F4"/>
    <w:rsid w:val="00B27593"/>
    <w:rsid w:val="00B30DAF"/>
    <w:rsid w:val="00B316AC"/>
    <w:rsid w:val="00B3244A"/>
    <w:rsid w:val="00B32532"/>
    <w:rsid w:val="00B32726"/>
    <w:rsid w:val="00B32EC7"/>
    <w:rsid w:val="00B33995"/>
    <w:rsid w:val="00B33F60"/>
    <w:rsid w:val="00B344AC"/>
    <w:rsid w:val="00B3478B"/>
    <w:rsid w:val="00B34DAB"/>
    <w:rsid w:val="00B35A89"/>
    <w:rsid w:val="00B35E1E"/>
    <w:rsid w:val="00B367DF"/>
    <w:rsid w:val="00B36843"/>
    <w:rsid w:val="00B36A0F"/>
    <w:rsid w:val="00B36D39"/>
    <w:rsid w:val="00B37ACC"/>
    <w:rsid w:val="00B4011D"/>
    <w:rsid w:val="00B403FF"/>
    <w:rsid w:val="00B40E62"/>
    <w:rsid w:val="00B41821"/>
    <w:rsid w:val="00B41A80"/>
    <w:rsid w:val="00B41CCA"/>
    <w:rsid w:val="00B436D4"/>
    <w:rsid w:val="00B4410D"/>
    <w:rsid w:val="00B447C3"/>
    <w:rsid w:val="00B4489D"/>
    <w:rsid w:val="00B44B22"/>
    <w:rsid w:val="00B45233"/>
    <w:rsid w:val="00B464D3"/>
    <w:rsid w:val="00B47DDC"/>
    <w:rsid w:val="00B50635"/>
    <w:rsid w:val="00B506C1"/>
    <w:rsid w:val="00B51675"/>
    <w:rsid w:val="00B51CB3"/>
    <w:rsid w:val="00B53033"/>
    <w:rsid w:val="00B536C8"/>
    <w:rsid w:val="00B53BA7"/>
    <w:rsid w:val="00B540CB"/>
    <w:rsid w:val="00B5433E"/>
    <w:rsid w:val="00B549A3"/>
    <w:rsid w:val="00B55B51"/>
    <w:rsid w:val="00B561C4"/>
    <w:rsid w:val="00B56C25"/>
    <w:rsid w:val="00B5710B"/>
    <w:rsid w:val="00B57CD2"/>
    <w:rsid w:val="00B57E9F"/>
    <w:rsid w:val="00B609B6"/>
    <w:rsid w:val="00B61AE7"/>
    <w:rsid w:val="00B61DC0"/>
    <w:rsid w:val="00B621D4"/>
    <w:rsid w:val="00B622DC"/>
    <w:rsid w:val="00B62475"/>
    <w:rsid w:val="00B627BB"/>
    <w:rsid w:val="00B62D93"/>
    <w:rsid w:val="00B62E30"/>
    <w:rsid w:val="00B63974"/>
    <w:rsid w:val="00B64409"/>
    <w:rsid w:val="00B6479D"/>
    <w:rsid w:val="00B6590B"/>
    <w:rsid w:val="00B65CB9"/>
    <w:rsid w:val="00B65E57"/>
    <w:rsid w:val="00B65FE2"/>
    <w:rsid w:val="00B66129"/>
    <w:rsid w:val="00B6775A"/>
    <w:rsid w:val="00B679B8"/>
    <w:rsid w:val="00B67A8B"/>
    <w:rsid w:val="00B67D3A"/>
    <w:rsid w:val="00B67E63"/>
    <w:rsid w:val="00B67FEC"/>
    <w:rsid w:val="00B70848"/>
    <w:rsid w:val="00B7116A"/>
    <w:rsid w:val="00B712E8"/>
    <w:rsid w:val="00B715D6"/>
    <w:rsid w:val="00B71624"/>
    <w:rsid w:val="00B719E7"/>
    <w:rsid w:val="00B72A2C"/>
    <w:rsid w:val="00B72BEE"/>
    <w:rsid w:val="00B73154"/>
    <w:rsid w:val="00B73270"/>
    <w:rsid w:val="00B734BB"/>
    <w:rsid w:val="00B735AC"/>
    <w:rsid w:val="00B74278"/>
    <w:rsid w:val="00B752EA"/>
    <w:rsid w:val="00B7542E"/>
    <w:rsid w:val="00B75E4C"/>
    <w:rsid w:val="00B75EEA"/>
    <w:rsid w:val="00B76BA7"/>
    <w:rsid w:val="00B77543"/>
    <w:rsid w:val="00B777F2"/>
    <w:rsid w:val="00B80035"/>
    <w:rsid w:val="00B80249"/>
    <w:rsid w:val="00B808F2"/>
    <w:rsid w:val="00B8097C"/>
    <w:rsid w:val="00B81DC0"/>
    <w:rsid w:val="00B825A8"/>
    <w:rsid w:val="00B827C5"/>
    <w:rsid w:val="00B82FEE"/>
    <w:rsid w:val="00B83938"/>
    <w:rsid w:val="00B83A95"/>
    <w:rsid w:val="00B83ACD"/>
    <w:rsid w:val="00B83CA4"/>
    <w:rsid w:val="00B8455F"/>
    <w:rsid w:val="00B85C6F"/>
    <w:rsid w:val="00B85DDF"/>
    <w:rsid w:val="00B85FC7"/>
    <w:rsid w:val="00B869BC"/>
    <w:rsid w:val="00B86B59"/>
    <w:rsid w:val="00B87034"/>
    <w:rsid w:val="00B876BE"/>
    <w:rsid w:val="00B905BD"/>
    <w:rsid w:val="00B90DEB"/>
    <w:rsid w:val="00B91289"/>
    <w:rsid w:val="00B91D24"/>
    <w:rsid w:val="00B91FCA"/>
    <w:rsid w:val="00B923E7"/>
    <w:rsid w:val="00B92484"/>
    <w:rsid w:val="00B928FC"/>
    <w:rsid w:val="00B936CC"/>
    <w:rsid w:val="00B93E44"/>
    <w:rsid w:val="00B952CD"/>
    <w:rsid w:val="00B96167"/>
    <w:rsid w:val="00B96602"/>
    <w:rsid w:val="00B96A17"/>
    <w:rsid w:val="00B96EBD"/>
    <w:rsid w:val="00B971C7"/>
    <w:rsid w:val="00B9741D"/>
    <w:rsid w:val="00B9761D"/>
    <w:rsid w:val="00BA0440"/>
    <w:rsid w:val="00BA04A2"/>
    <w:rsid w:val="00BA15A1"/>
    <w:rsid w:val="00BA26EA"/>
    <w:rsid w:val="00BA2735"/>
    <w:rsid w:val="00BA2C21"/>
    <w:rsid w:val="00BA3736"/>
    <w:rsid w:val="00BA3B6D"/>
    <w:rsid w:val="00BA3DA2"/>
    <w:rsid w:val="00BA476F"/>
    <w:rsid w:val="00BA47E7"/>
    <w:rsid w:val="00BA4E3A"/>
    <w:rsid w:val="00BA4EF1"/>
    <w:rsid w:val="00BA5369"/>
    <w:rsid w:val="00BA5E9D"/>
    <w:rsid w:val="00BA6135"/>
    <w:rsid w:val="00BA61BC"/>
    <w:rsid w:val="00BA62A3"/>
    <w:rsid w:val="00BA6F8B"/>
    <w:rsid w:val="00BA7503"/>
    <w:rsid w:val="00BA770D"/>
    <w:rsid w:val="00BA7B2A"/>
    <w:rsid w:val="00BA7FD7"/>
    <w:rsid w:val="00BB042B"/>
    <w:rsid w:val="00BB08A2"/>
    <w:rsid w:val="00BB0A88"/>
    <w:rsid w:val="00BB184B"/>
    <w:rsid w:val="00BB18B9"/>
    <w:rsid w:val="00BB1C38"/>
    <w:rsid w:val="00BB2ABC"/>
    <w:rsid w:val="00BB346C"/>
    <w:rsid w:val="00BB3DF6"/>
    <w:rsid w:val="00BB441E"/>
    <w:rsid w:val="00BB4587"/>
    <w:rsid w:val="00BB5122"/>
    <w:rsid w:val="00BB6045"/>
    <w:rsid w:val="00BB712F"/>
    <w:rsid w:val="00BB789B"/>
    <w:rsid w:val="00BB7F7F"/>
    <w:rsid w:val="00BC0EE8"/>
    <w:rsid w:val="00BC1463"/>
    <w:rsid w:val="00BC1587"/>
    <w:rsid w:val="00BC1785"/>
    <w:rsid w:val="00BC1F8F"/>
    <w:rsid w:val="00BC23BE"/>
    <w:rsid w:val="00BC34E0"/>
    <w:rsid w:val="00BC4631"/>
    <w:rsid w:val="00BC4AED"/>
    <w:rsid w:val="00BC5032"/>
    <w:rsid w:val="00BC5CE9"/>
    <w:rsid w:val="00BC5DFA"/>
    <w:rsid w:val="00BC60E1"/>
    <w:rsid w:val="00BC60F6"/>
    <w:rsid w:val="00BC6594"/>
    <w:rsid w:val="00BC6741"/>
    <w:rsid w:val="00BC6F67"/>
    <w:rsid w:val="00BC7946"/>
    <w:rsid w:val="00BC7C78"/>
    <w:rsid w:val="00BC7EFA"/>
    <w:rsid w:val="00BD0B90"/>
    <w:rsid w:val="00BD100F"/>
    <w:rsid w:val="00BD1058"/>
    <w:rsid w:val="00BD1291"/>
    <w:rsid w:val="00BD1755"/>
    <w:rsid w:val="00BD179E"/>
    <w:rsid w:val="00BD17A8"/>
    <w:rsid w:val="00BD1906"/>
    <w:rsid w:val="00BD1A1F"/>
    <w:rsid w:val="00BD1AF0"/>
    <w:rsid w:val="00BD1B5B"/>
    <w:rsid w:val="00BD20E1"/>
    <w:rsid w:val="00BD215E"/>
    <w:rsid w:val="00BD281B"/>
    <w:rsid w:val="00BD3952"/>
    <w:rsid w:val="00BD3959"/>
    <w:rsid w:val="00BD3B11"/>
    <w:rsid w:val="00BD4018"/>
    <w:rsid w:val="00BD5ABA"/>
    <w:rsid w:val="00BD5C5C"/>
    <w:rsid w:val="00BD5FB6"/>
    <w:rsid w:val="00BD66FF"/>
    <w:rsid w:val="00BD6BA5"/>
    <w:rsid w:val="00BD7531"/>
    <w:rsid w:val="00BD7816"/>
    <w:rsid w:val="00BE0152"/>
    <w:rsid w:val="00BE0972"/>
    <w:rsid w:val="00BE1232"/>
    <w:rsid w:val="00BE1E60"/>
    <w:rsid w:val="00BE1E69"/>
    <w:rsid w:val="00BE2182"/>
    <w:rsid w:val="00BE27B2"/>
    <w:rsid w:val="00BE2A51"/>
    <w:rsid w:val="00BE2D3D"/>
    <w:rsid w:val="00BE3582"/>
    <w:rsid w:val="00BE37E3"/>
    <w:rsid w:val="00BE3AC5"/>
    <w:rsid w:val="00BE4B00"/>
    <w:rsid w:val="00BE4C59"/>
    <w:rsid w:val="00BE56CC"/>
    <w:rsid w:val="00BE5B14"/>
    <w:rsid w:val="00BE5EA8"/>
    <w:rsid w:val="00BE6503"/>
    <w:rsid w:val="00BE6F60"/>
    <w:rsid w:val="00BE779C"/>
    <w:rsid w:val="00BF0160"/>
    <w:rsid w:val="00BF0255"/>
    <w:rsid w:val="00BF073F"/>
    <w:rsid w:val="00BF0747"/>
    <w:rsid w:val="00BF0806"/>
    <w:rsid w:val="00BF0B4C"/>
    <w:rsid w:val="00BF0E23"/>
    <w:rsid w:val="00BF122B"/>
    <w:rsid w:val="00BF1679"/>
    <w:rsid w:val="00BF242E"/>
    <w:rsid w:val="00BF26B4"/>
    <w:rsid w:val="00BF2A2D"/>
    <w:rsid w:val="00BF354E"/>
    <w:rsid w:val="00BF35FA"/>
    <w:rsid w:val="00BF369D"/>
    <w:rsid w:val="00BF39FC"/>
    <w:rsid w:val="00BF41D3"/>
    <w:rsid w:val="00BF4BB5"/>
    <w:rsid w:val="00BF56A1"/>
    <w:rsid w:val="00BF64EF"/>
    <w:rsid w:val="00BF77FF"/>
    <w:rsid w:val="00BF7BD4"/>
    <w:rsid w:val="00C00111"/>
    <w:rsid w:val="00C009F1"/>
    <w:rsid w:val="00C01776"/>
    <w:rsid w:val="00C01808"/>
    <w:rsid w:val="00C02B6D"/>
    <w:rsid w:val="00C03AE6"/>
    <w:rsid w:val="00C03BAB"/>
    <w:rsid w:val="00C03BF5"/>
    <w:rsid w:val="00C03D8A"/>
    <w:rsid w:val="00C03F45"/>
    <w:rsid w:val="00C04289"/>
    <w:rsid w:val="00C04497"/>
    <w:rsid w:val="00C048A9"/>
    <w:rsid w:val="00C049DE"/>
    <w:rsid w:val="00C0509C"/>
    <w:rsid w:val="00C05189"/>
    <w:rsid w:val="00C05332"/>
    <w:rsid w:val="00C05530"/>
    <w:rsid w:val="00C0652D"/>
    <w:rsid w:val="00C06865"/>
    <w:rsid w:val="00C079A2"/>
    <w:rsid w:val="00C109DD"/>
    <w:rsid w:val="00C11021"/>
    <w:rsid w:val="00C114B8"/>
    <w:rsid w:val="00C117DB"/>
    <w:rsid w:val="00C11B22"/>
    <w:rsid w:val="00C11BDA"/>
    <w:rsid w:val="00C11E8E"/>
    <w:rsid w:val="00C12009"/>
    <w:rsid w:val="00C1214B"/>
    <w:rsid w:val="00C1222A"/>
    <w:rsid w:val="00C1281D"/>
    <w:rsid w:val="00C128B6"/>
    <w:rsid w:val="00C12BF3"/>
    <w:rsid w:val="00C12C6B"/>
    <w:rsid w:val="00C12C76"/>
    <w:rsid w:val="00C13B08"/>
    <w:rsid w:val="00C13B73"/>
    <w:rsid w:val="00C13D51"/>
    <w:rsid w:val="00C148C0"/>
    <w:rsid w:val="00C149F2"/>
    <w:rsid w:val="00C14F4F"/>
    <w:rsid w:val="00C15160"/>
    <w:rsid w:val="00C1542E"/>
    <w:rsid w:val="00C15749"/>
    <w:rsid w:val="00C15989"/>
    <w:rsid w:val="00C15C97"/>
    <w:rsid w:val="00C15F9D"/>
    <w:rsid w:val="00C1621F"/>
    <w:rsid w:val="00C16228"/>
    <w:rsid w:val="00C16712"/>
    <w:rsid w:val="00C170AB"/>
    <w:rsid w:val="00C177BA"/>
    <w:rsid w:val="00C17E95"/>
    <w:rsid w:val="00C202AF"/>
    <w:rsid w:val="00C207D4"/>
    <w:rsid w:val="00C20F27"/>
    <w:rsid w:val="00C21000"/>
    <w:rsid w:val="00C21E29"/>
    <w:rsid w:val="00C21E47"/>
    <w:rsid w:val="00C2264F"/>
    <w:rsid w:val="00C22718"/>
    <w:rsid w:val="00C22E09"/>
    <w:rsid w:val="00C24DA9"/>
    <w:rsid w:val="00C250D6"/>
    <w:rsid w:val="00C26B2F"/>
    <w:rsid w:val="00C26D53"/>
    <w:rsid w:val="00C26EC1"/>
    <w:rsid w:val="00C271F5"/>
    <w:rsid w:val="00C27387"/>
    <w:rsid w:val="00C30AD2"/>
    <w:rsid w:val="00C31612"/>
    <w:rsid w:val="00C31FA0"/>
    <w:rsid w:val="00C323D0"/>
    <w:rsid w:val="00C32B88"/>
    <w:rsid w:val="00C32E38"/>
    <w:rsid w:val="00C32EDA"/>
    <w:rsid w:val="00C34102"/>
    <w:rsid w:val="00C34EE4"/>
    <w:rsid w:val="00C350E6"/>
    <w:rsid w:val="00C3568E"/>
    <w:rsid w:val="00C3581B"/>
    <w:rsid w:val="00C35BB8"/>
    <w:rsid w:val="00C35D42"/>
    <w:rsid w:val="00C35DBE"/>
    <w:rsid w:val="00C35F47"/>
    <w:rsid w:val="00C36B92"/>
    <w:rsid w:val="00C36B94"/>
    <w:rsid w:val="00C37591"/>
    <w:rsid w:val="00C404EE"/>
    <w:rsid w:val="00C404F1"/>
    <w:rsid w:val="00C40586"/>
    <w:rsid w:val="00C406B6"/>
    <w:rsid w:val="00C40733"/>
    <w:rsid w:val="00C41036"/>
    <w:rsid w:val="00C41546"/>
    <w:rsid w:val="00C418A9"/>
    <w:rsid w:val="00C4203F"/>
    <w:rsid w:val="00C421A7"/>
    <w:rsid w:val="00C42723"/>
    <w:rsid w:val="00C42731"/>
    <w:rsid w:val="00C4276C"/>
    <w:rsid w:val="00C42D2C"/>
    <w:rsid w:val="00C4323C"/>
    <w:rsid w:val="00C43FF1"/>
    <w:rsid w:val="00C4408C"/>
    <w:rsid w:val="00C44958"/>
    <w:rsid w:val="00C449B2"/>
    <w:rsid w:val="00C44A8D"/>
    <w:rsid w:val="00C452F5"/>
    <w:rsid w:val="00C45BDA"/>
    <w:rsid w:val="00C46397"/>
    <w:rsid w:val="00C4670A"/>
    <w:rsid w:val="00C4695C"/>
    <w:rsid w:val="00C46B20"/>
    <w:rsid w:val="00C46CD0"/>
    <w:rsid w:val="00C46CF3"/>
    <w:rsid w:val="00C46DB7"/>
    <w:rsid w:val="00C46E4F"/>
    <w:rsid w:val="00C46ECE"/>
    <w:rsid w:val="00C503EA"/>
    <w:rsid w:val="00C50C06"/>
    <w:rsid w:val="00C511E2"/>
    <w:rsid w:val="00C5167F"/>
    <w:rsid w:val="00C51AC7"/>
    <w:rsid w:val="00C5282A"/>
    <w:rsid w:val="00C53969"/>
    <w:rsid w:val="00C54985"/>
    <w:rsid w:val="00C55C05"/>
    <w:rsid w:val="00C55E1F"/>
    <w:rsid w:val="00C57E5F"/>
    <w:rsid w:val="00C6026E"/>
    <w:rsid w:val="00C6097E"/>
    <w:rsid w:val="00C61018"/>
    <w:rsid w:val="00C61E80"/>
    <w:rsid w:val="00C62381"/>
    <w:rsid w:val="00C624A9"/>
    <w:rsid w:val="00C628DB"/>
    <w:rsid w:val="00C62AF8"/>
    <w:rsid w:val="00C62FD5"/>
    <w:rsid w:val="00C63BC1"/>
    <w:rsid w:val="00C63E9A"/>
    <w:rsid w:val="00C63F8E"/>
    <w:rsid w:val="00C6465B"/>
    <w:rsid w:val="00C65120"/>
    <w:rsid w:val="00C65244"/>
    <w:rsid w:val="00C652B2"/>
    <w:rsid w:val="00C6594F"/>
    <w:rsid w:val="00C665ED"/>
    <w:rsid w:val="00C66640"/>
    <w:rsid w:val="00C66C9A"/>
    <w:rsid w:val="00C66CB3"/>
    <w:rsid w:val="00C66DFE"/>
    <w:rsid w:val="00C671EC"/>
    <w:rsid w:val="00C671F5"/>
    <w:rsid w:val="00C67B49"/>
    <w:rsid w:val="00C7037B"/>
    <w:rsid w:val="00C708A8"/>
    <w:rsid w:val="00C7137B"/>
    <w:rsid w:val="00C725FB"/>
    <w:rsid w:val="00C7267A"/>
    <w:rsid w:val="00C7290A"/>
    <w:rsid w:val="00C72BC2"/>
    <w:rsid w:val="00C7319A"/>
    <w:rsid w:val="00C7333F"/>
    <w:rsid w:val="00C7360A"/>
    <w:rsid w:val="00C737D3"/>
    <w:rsid w:val="00C739E7"/>
    <w:rsid w:val="00C74E67"/>
    <w:rsid w:val="00C75429"/>
    <w:rsid w:val="00C76DB7"/>
    <w:rsid w:val="00C76FB0"/>
    <w:rsid w:val="00C77016"/>
    <w:rsid w:val="00C7708A"/>
    <w:rsid w:val="00C77507"/>
    <w:rsid w:val="00C7792B"/>
    <w:rsid w:val="00C779CE"/>
    <w:rsid w:val="00C80AA5"/>
    <w:rsid w:val="00C80BBC"/>
    <w:rsid w:val="00C8163B"/>
    <w:rsid w:val="00C81C2D"/>
    <w:rsid w:val="00C81FEA"/>
    <w:rsid w:val="00C826E3"/>
    <w:rsid w:val="00C82A9B"/>
    <w:rsid w:val="00C82EA6"/>
    <w:rsid w:val="00C8324C"/>
    <w:rsid w:val="00C832F7"/>
    <w:rsid w:val="00C83657"/>
    <w:rsid w:val="00C83907"/>
    <w:rsid w:val="00C83AE2"/>
    <w:rsid w:val="00C84D6D"/>
    <w:rsid w:val="00C862C2"/>
    <w:rsid w:val="00C867C3"/>
    <w:rsid w:val="00C86AF1"/>
    <w:rsid w:val="00C86BBC"/>
    <w:rsid w:val="00C86C99"/>
    <w:rsid w:val="00C90655"/>
    <w:rsid w:val="00C90D94"/>
    <w:rsid w:val="00C915A6"/>
    <w:rsid w:val="00C91632"/>
    <w:rsid w:val="00C916DE"/>
    <w:rsid w:val="00C919A3"/>
    <w:rsid w:val="00C92192"/>
    <w:rsid w:val="00C93026"/>
    <w:rsid w:val="00C9355A"/>
    <w:rsid w:val="00C93887"/>
    <w:rsid w:val="00C9395A"/>
    <w:rsid w:val="00C93D57"/>
    <w:rsid w:val="00C94546"/>
    <w:rsid w:val="00C94FD4"/>
    <w:rsid w:val="00C955A9"/>
    <w:rsid w:val="00C9562D"/>
    <w:rsid w:val="00C95959"/>
    <w:rsid w:val="00C95D24"/>
    <w:rsid w:val="00C95FEE"/>
    <w:rsid w:val="00C966D0"/>
    <w:rsid w:val="00C96958"/>
    <w:rsid w:val="00C96C75"/>
    <w:rsid w:val="00C976F2"/>
    <w:rsid w:val="00C9788B"/>
    <w:rsid w:val="00C97B59"/>
    <w:rsid w:val="00CA0BE9"/>
    <w:rsid w:val="00CA0FCC"/>
    <w:rsid w:val="00CA11FC"/>
    <w:rsid w:val="00CA1B5D"/>
    <w:rsid w:val="00CA1DE7"/>
    <w:rsid w:val="00CA2131"/>
    <w:rsid w:val="00CA2342"/>
    <w:rsid w:val="00CA25F7"/>
    <w:rsid w:val="00CA2872"/>
    <w:rsid w:val="00CA307F"/>
    <w:rsid w:val="00CA343E"/>
    <w:rsid w:val="00CA35B5"/>
    <w:rsid w:val="00CA3606"/>
    <w:rsid w:val="00CA3DAA"/>
    <w:rsid w:val="00CA412E"/>
    <w:rsid w:val="00CA47F0"/>
    <w:rsid w:val="00CA5A10"/>
    <w:rsid w:val="00CA7368"/>
    <w:rsid w:val="00CA7CA7"/>
    <w:rsid w:val="00CA7F22"/>
    <w:rsid w:val="00CB002D"/>
    <w:rsid w:val="00CB028F"/>
    <w:rsid w:val="00CB066A"/>
    <w:rsid w:val="00CB0B98"/>
    <w:rsid w:val="00CB0ED1"/>
    <w:rsid w:val="00CB17D5"/>
    <w:rsid w:val="00CB1881"/>
    <w:rsid w:val="00CB18A2"/>
    <w:rsid w:val="00CB2167"/>
    <w:rsid w:val="00CB22BE"/>
    <w:rsid w:val="00CB274B"/>
    <w:rsid w:val="00CB2E91"/>
    <w:rsid w:val="00CB2F78"/>
    <w:rsid w:val="00CB42BF"/>
    <w:rsid w:val="00CB470B"/>
    <w:rsid w:val="00CB4807"/>
    <w:rsid w:val="00CB550E"/>
    <w:rsid w:val="00CB557B"/>
    <w:rsid w:val="00CB57ED"/>
    <w:rsid w:val="00CB5BA4"/>
    <w:rsid w:val="00CB5D9C"/>
    <w:rsid w:val="00CB65B1"/>
    <w:rsid w:val="00CB6746"/>
    <w:rsid w:val="00CB6A58"/>
    <w:rsid w:val="00CB6DB3"/>
    <w:rsid w:val="00CB6E70"/>
    <w:rsid w:val="00CB7753"/>
    <w:rsid w:val="00CB782F"/>
    <w:rsid w:val="00CB7B4D"/>
    <w:rsid w:val="00CC02E6"/>
    <w:rsid w:val="00CC0372"/>
    <w:rsid w:val="00CC0A70"/>
    <w:rsid w:val="00CC0E40"/>
    <w:rsid w:val="00CC1E2B"/>
    <w:rsid w:val="00CC22F0"/>
    <w:rsid w:val="00CC31AF"/>
    <w:rsid w:val="00CC335C"/>
    <w:rsid w:val="00CC3417"/>
    <w:rsid w:val="00CC37F1"/>
    <w:rsid w:val="00CC3856"/>
    <w:rsid w:val="00CC385A"/>
    <w:rsid w:val="00CC3A44"/>
    <w:rsid w:val="00CC4978"/>
    <w:rsid w:val="00CC4DD0"/>
    <w:rsid w:val="00CC50F5"/>
    <w:rsid w:val="00CC554E"/>
    <w:rsid w:val="00CC5B61"/>
    <w:rsid w:val="00CC64BC"/>
    <w:rsid w:val="00CC6FC6"/>
    <w:rsid w:val="00CC75B9"/>
    <w:rsid w:val="00CC7DF9"/>
    <w:rsid w:val="00CD0416"/>
    <w:rsid w:val="00CD0AB5"/>
    <w:rsid w:val="00CD0E69"/>
    <w:rsid w:val="00CD1049"/>
    <w:rsid w:val="00CD15CB"/>
    <w:rsid w:val="00CD19D5"/>
    <w:rsid w:val="00CD1DB4"/>
    <w:rsid w:val="00CD1E03"/>
    <w:rsid w:val="00CD206A"/>
    <w:rsid w:val="00CD2732"/>
    <w:rsid w:val="00CD3212"/>
    <w:rsid w:val="00CD399F"/>
    <w:rsid w:val="00CD3C89"/>
    <w:rsid w:val="00CD4106"/>
    <w:rsid w:val="00CD42AC"/>
    <w:rsid w:val="00CD4E04"/>
    <w:rsid w:val="00CD556D"/>
    <w:rsid w:val="00CD57BD"/>
    <w:rsid w:val="00CD641E"/>
    <w:rsid w:val="00CD6C89"/>
    <w:rsid w:val="00CD6DB8"/>
    <w:rsid w:val="00CD70DE"/>
    <w:rsid w:val="00CD7B53"/>
    <w:rsid w:val="00CD7BD0"/>
    <w:rsid w:val="00CD7DC3"/>
    <w:rsid w:val="00CE0515"/>
    <w:rsid w:val="00CE102C"/>
    <w:rsid w:val="00CE16EC"/>
    <w:rsid w:val="00CE1BD4"/>
    <w:rsid w:val="00CE1F46"/>
    <w:rsid w:val="00CE21F4"/>
    <w:rsid w:val="00CE33C8"/>
    <w:rsid w:val="00CE3831"/>
    <w:rsid w:val="00CE3DE8"/>
    <w:rsid w:val="00CE3E16"/>
    <w:rsid w:val="00CE48F3"/>
    <w:rsid w:val="00CE4A6A"/>
    <w:rsid w:val="00CE4DC0"/>
    <w:rsid w:val="00CE52A2"/>
    <w:rsid w:val="00CE5860"/>
    <w:rsid w:val="00CE5D66"/>
    <w:rsid w:val="00CE5FFE"/>
    <w:rsid w:val="00CE6680"/>
    <w:rsid w:val="00CE7587"/>
    <w:rsid w:val="00CF0E99"/>
    <w:rsid w:val="00CF0F02"/>
    <w:rsid w:val="00CF16BD"/>
    <w:rsid w:val="00CF2056"/>
    <w:rsid w:val="00CF21DA"/>
    <w:rsid w:val="00CF2522"/>
    <w:rsid w:val="00CF2B0C"/>
    <w:rsid w:val="00CF3128"/>
    <w:rsid w:val="00CF317C"/>
    <w:rsid w:val="00CF38B8"/>
    <w:rsid w:val="00CF4763"/>
    <w:rsid w:val="00CF49F5"/>
    <w:rsid w:val="00CF5983"/>
    <w:rsid w:val="00CF5CE6"/>
    <w:rsid w:val="00CF5FAD"/>
    <w:rsid w:val="00CF6833"/>
    <w:rsid w:val="00CF6BA6"/>
    <w:rsid w:val="00CF7208"/>
    <w:rsid w:val="00CF7428"/>
    <w:rsid w:val="00CF7BD6"/>
    <w:rsid w:val="00CF7CAC"/>
    <w:rsid w:val="00D0046C"/>
    <w:rsid w:val="00D00D40"/>
    <w:rsid w:val="00D018CB"/>
    <w:rsid w:val="00D01ED9"/>
    <w:rsid w:val="00D02240"/>
    <w:rsid w:val="00D035A0"/>
    <w:rsid w:val="00D03A83"/>
    <w:rsid w:val="00D03D18"/>
    <w:rsid w:val="00D04753"/>
    <w:rsid w:val="00D04869"/>
    <w:rsid w:val="00D0560D"/>
    <w:rsid w:val="00D05C09"/>
    <w:rsid w:val="00D0611D"/>
    <w:rsid w:val="00D06820"/>
    <w:rsid w:val="00D06B86"/>
    <w:rsid w:val="00D06BB0"/>
    <w:rsid w:val="00D07AEE"/>
    <w:rsid w:val="00D07F59"/>
    <w:rsid w:val="00D10879"/>
    <w:rsid w:val="00D109CF"/>
    <w:rsid w:val="00D10D87"/>
    <w:rsid w:val="00D10F54"/>
    <w:rsid w:val="00D11163"/>
    <w:rsid w:val="00D117EA"/>
    <w:rsid w:val="00D12180"/>
    <w:rsid w:val="00D129E5"/>
    <w:rsid w:val="00D129EB"/>
    <w:rsid w:val="00D12AB0"/>
    <w:rsid w:val="00D12FA5"/>
    <w:rsid w:val="00D13B69"/>
    <w:rsid w:val="00D14268"/>
    <w:rsid w:val="00D143B4"/>
    <w:rsid w:val="00D145F5"/>
    <w:rsid w:val="00D149B9"/>
    <w:rsid w:val="00D14CC6"/>
    <w:rsid w:val="00D1560E"/>
    <w:rsid w:val="00D15750"/>
    <w:rsid w:val="00D1578C"/>
    <w:rsid w:val="00D15D2B"/>
    <w:rsid w:val="00D15D9A"/>
    <w:rsid w:val="00D16717"/>
    <w:rsid w:val="00D1780E"/>
    <w:rsid w:val="00D20792"/>
    <w:rsid w:val="00D209B7"/>
    <w:rsid w:val="00D21C84"/>
    <w:rsid w:val="00D220DF"/>
    <w:rsid w:val="00D2242B"/>
    <w:rsid w:val="00D233F9"/>
    <w:rsid w:val="00D23878"/>
    <w:rsid w:val="00D23A40"/>
    <w:rsid w:val="00D23EB2"/>
    <w:rsid w:val="00D240B2"/>
    <w:rsid w:val="00D242B2"/>
    <w:rsid w:val="00D24C97"/>
    <w:rsid w:val="00D25725"/>
    <w:rsid w:val="00D26998"/>
    <w:rsid w:val="00D26A52"/>
    <w:rsid w:val="00D30300"/>
    <w:rsid w:val="00D3106B"/>
    <w:rsid w:val="00D31276"/>
    <w:rsid w:val="00D325B0"/>
    <w:rsid w:val="00D330EB"/>
    <w:rsid w:val="00D3314D"/>
    <w:rsid w:val="00D33269"/>
    <w:rsid w:val="00D337A4"/>
    <w:rsid w:val="00D349F4"/>
    <w:rsid w:val="00D34F0C"/>
    <w:rsid w:val="00D34F66"/>
    <w:rsid w:val="00D363AE"/>
    <w:rsid w:val="00D36711"/>
    <w:rsid w:val="00D36CC7"/>
    <w:rsid w:val="00D36D3F"/>
    <w:rsid w:val="00D36EEC"/>
    <w:rsid w:val="00D372AF"/>
    <w:rsid w:val="00D40650"/>
    <w:rsid w:val="00D40943"/>
    <w:rsid w:val="00D40D8D"/>
    <w:rsid w:val="00D40E22"/>
    <w:rsid w:val="00D41871"/>
    <w:rsid w:val="00D41A1D"/>
    <w:rsid w:val="00D4262F"/>
    <w:rsid w:val="00D43B62"/>
    <w:rsid w:val="00D44298"/>
    <w:rsid w:val="00D442F1"/>
    <w:rsid w:val="00D44B2F"/>
    <w:rsid w:val="00D4561A"/>
    <w:rsid w:val="00D4576F"/>
    <w:rsid w:val="00D45B03"/>
    <w:rsid w:val="00D45E58"/>
    <w:rsid w:val="00D46276"/>
    <w:rsid w:val="00D47236"/>
    <w:rsid w:val="00D47C4D"/>
    <w:rsid w:val="00D47F84"/>
    <w:rsid w:val="00D50364"/>
    <w:rsid w:val="00D50E4C"/>
    <w:rsid w:val="00D511C8"/>
    <w:rsid w:val="00D514B3"/>
    <w:rsid w:val="00D521B4"/>
    <w:rsid w:val="00D5224E"/>
    <w:rsid w:val="00D525B3"/>
    <w:rsid w:val="00D528F3"/>
    <w:rsid w:val="00D53DDE"/>
    <w:rsid w:val="00D540A8"/>
    <w:rsid w:val="00D5436C"/>
    <w:rsid w:val="00D54455"/>
    <w:rsid w:val="00D54DB8"/>
    <w:rsid w:val="00D54EAB"/>
    <w:rsid w:val="00D55044"/>
    <w:rsid w:val="00D55BBF"/>
    <w:rsid w:val="00D56021"/>
    <w:rsid w:val="00D5621D"/>
    <w:rsid w:val="00D57011"/>
    <w:rsid w:val="00D57461"/>
    <w:rsid w:val="00D57D61"/>
    <w:rsid w:val="00D57D82"/>
    <w:rsid w:val="00D60612"/>
    <w:rsid w:val="00D6082E"/>
    <w:rsid w:val="00D60CC5"/>
    <w:rsid w:val="00D6118E"/>
    <w:rsid w:val="00D611E2"/>
    <w:rsid w:val="00D61443"/>
    <w:rsid w:val="00D618AB"/>
    <w:rsid w:val="00D62032"/>
    <w:rsid w:val="00D621B4"/>
    <w:rsid w:val="00D63835"/>
    <w:rsid w:val="00D638A1"/>
    <w:rsid w:val="00D63DAD"/>
    <w:rsid w:val="00D63DC8"/>
    <w:rsid w:val="00D64AFF"/>
    <w:rsid w:val="00D64D95"/>
    <w:rsid w:val="00D653F2"/>
    <w:rsid w:val="00D65450"/>
    <w:rsid w:val="00D657C0"/>
    <w:rsid w:val="00D65CE5"/>
    <w:rsid w:val="00D66040"/>
    <w:rsid w:val="00D66CCC"/>
    <w:rsid w:val="00D66E97"/>
    <w:rsid w:val="00D6713A"/>
    <w:rsid w:val="00D677EF"/>
    <w:rsid w:val="00D70D39"/>
    <w:rsid w:val="00D71053"/>
    <w:rsid w:val="00D719B8"/>
    <w:rsid w:val="00D72064"/>
    <w:rsid w:val="00D724E4"/>
    <w:rsid w:val="00D7287F"/>
    <w:rsid w:val="00D72DEA"/>
    <w:rsid w:val="00D734DE"/>
    <w:rsid w:val="00D73845"/>
    <w:rsid w:val="00D73B15"/>
    <w:rsid w:val="00D73C13"/>
    <w:rsid w:val="00D73D7C"/>
    <w:rsid w:val="00D75424"/>
    <w:rsid w:val="00D754AA"/>
    <w:rsid w:val="00D76562"/>
    <w:rsid w:val="00D76C7D"/>
    <w:rsid w:val="00D80248"/>
    <w:rsid w:val="00D80358"/>
    <w:rsid w:val="00D805EE"/>
    <w:rsid w:val="00D807C0"/>
    <w:rsid w:val="00D80DE1"/>
    <w:rsid w:val="00D81109"/>
    <w:rsid w:val="00D8164F"/>
    <w:rsid w:val="00D82470"/>
    <w:rsid w:val="00D82B08"/>
    <w:rsid w:val="00D83010"/>
    <w:rsid w:val="00D83CFD"/>
    <w:rsid w:val="00D83E2B"/>
    <w:rsid w:val="00D843E6"/>
    <w:rsid w:val="00D848C6"/>
    <w:rsid w:val="00D85060"/>
    <w:rsid w:val="00D85149"/>
    <w:rsid w:val="00D85483"/>
    <w:rsid w:val="00D8582A"/>
    <w:rsid w:val="00D8609A"/>
    <w:rsid w:val="00D860F4"/>
    <w:rsid w:val="00D86DF1"/>
    <w:rsid w:val="00D8786E"/>
    <w:rsid w:val="00D9010D"/>
    <w:rsid w:val="00D907CA"/>
    <w:rsid w:val="00D91035"/>
    <w:rsid w:val="00D9143E"/>
    <w:rsid w:val="00D919A3"/>
    <w:rsid w:val="00D9282A"/>
    <w:rsid w:val="00D92C57"/>
    <w:rsid w:val="00D93086"/>
    <w:rsid w:val="00D93A6C"/>
    <w:rsid w:val="00D943D7"/>
    <w:rsid w:val="00D94740"/>
    <w:rsid w:val="00D94BEB"/>
    <w:rsid w:val="00D95A7C"/>
    <w:rsid w:val="00D95C8A"/>
    <w:rsid w:val="00D96D73"/>
    <w:rsid w:val="00D977F3"/>
    <w:rsid w:val="00D97F4B"/>
    <w:rsid w:val="00DA01B0"/>
    <w:rsid w:val="00DA0440"/>
    <w:rsid w:val="00DA0774"/>
    <w:rsid w:val="00DA0835"/>
    <w:rsid w:val="00DA0C85"/>
    <w:rsid w:val="00DA18CB"/>
    <w:rsid w:val="00DA19D1"/>
    <w:rsid w:val="00DA1A2D"/>
    <w:rsid w:val="00DA1F1E"/>
    <w:rsid w:val="00DA22C0"/>
    <w:rsid w:val="00DA27B7"/>
    <w:rsid w:val="00DA28C5"/>
    <w:rsid w:val="00DA2934"/>
    <w:rsid w:val="00DA2CD9"/>
    <w:rsid w:val="00DA2D13"/>
    <w:rsid w:val="00DA3117"/>
    <w:rsid w:val="00DA3567"/>
    <w:rsid w:val="00DA3E81"/>
    <w:rsid w:val="00DA3FBE"/>
    <w:rsid w:val="00DA4147"/>
    <w:rsid w:val="00DA45D2"/>
    <w:rsid w:val="00DA4831"/>
    <w:rsid w:val="00DA4A8B"/>
    <w:rsid w:val="00DA4BB5"/>
    <w:rsid w:val="00DA4BDD"/>
    <w:rsid w:val="00DA53FD"/>
    <w:rsid w:val="00DA570F"/>
    <w:rsid w:val="00DA5C02"/>
    <w:rsid w:val="00DA6B4D"/>
    <w:rsid w:val="00DA74F0"/>
    <w:rsid w:val="00DA7551"/>
    <w:rsid w:val="00DB0266"/>
    <w:rsid w:val="00DB04E3"/>
    <w:rsid w:val="00DB05BD"/>
    <w:rsid w:val="00DB05D1"/>
    <w:rsid w:val="00DB0694"/>
    <w:rsid w:val="00DB0A7E"/>
    <w:rsid w:val="00DB0B61"/>
    <w:rsid w:val="00DB0CCE"/>
    <w:rsid w:val="00DB10E0"/>
    <w:rsid w:val="00DB1934"/>
    <w:rsid w:val="00DB2548"/>
    <w:rsid w:val="00DB2767"/>
    <w:rsid w:val="00DB367E"/>
    <w:rsid w:val="00DB412B"/>
    <w:rsid w:val="00DB4350"/>
    <w:rsid w:val="00DB4940"/>
    <w:rsid w:val="00DB4C01"/>
    <w:rsid w:val="00DB5170"/>
    <w:rsid w:val="00DB51D7"/>
    <w:rsid w:val="00DB5C77"/>
    <w:rsid w:val="00DB5E4E"/>
    <w:rsid w:val="00DB5F0C"/>
    <w:rsid w:val="00DB6854"/>
    <w:rsid w:val="00DB6ADB"/>
    <w:rsid w:val="00DB6E21"/>
    <w:rsid w:val="00DB6FD5"/>
    <w:rsid w:val="00DB7781"/>
    <w:rsid w:val="00DC07B8"/>
    <w:rsid w:val="00DC0B52"/>
    <w:rsid w:val="00DC113C"/>
    <w:rsid w:val="00DC16BE"/>
    <w:rsid w:val="00DC17FE"/>
    <w:rsid w:val="00DC1B94"/>
    <w:rsid w:val="00DC1D1E"/>
    <w:rsid w:val="00DC1EB0"/>
    <w:rsid w:val="00DC2642"/>
    <w:rsid w:val="00DC2C5C"/>
    <w:rsid w:val="00DC30A4"/>
    <w:rsid w:val="00DC34A3"/>
    <w:rsid w:val="00DC35CB"/>
    <w:rsid w:val="00DC3705"/>
    <w:rsid w:val="00DC4350"/>
    <w:rsid w:val="00DC44E0"/>
    <w:rsid w:val="00DC49AA"/>
    <w:rsid w:val="00DC571F"/>
    <w:rsid w:val="00DC611D"/>
    <w:rsid w:val="00DC6768"/>
    <w:rsid w:val="00DC6865"/>
    <w:rsid w:val="00DC7C14"/>
    <w:rsid w:val="00DD0290"/>
    <w:rsid w:val="00DD18AA"/>
    <w:rsid w:val="00DD2C57"/>
    <w:rsid w:val="00DD35EA"/>
    <w:rsid w:val="00DD36F1"/>
    <w:rsid w:val="00DD41F0"/>
    <w:rsid w:val="00DD58C0"/>
    <w:rsid w:val="00DD5BAD"/>
    <w:rsid w:val="00DD7094"/>
    <w:rsid w:val="00DD74D1"/>
    <w:rsid w:val="00DD7E8B"/>
    <w:rsid w:val="00DE072E"/>
    <w:rsid w:val="00DE0EB9"/>
    <w:rsid w:val="00DE14C6"/>
    <w:rsid w:val="00DE183E"/>
    <w:rsid w:val="00DE2184"/>
    <w:rsid w:val="00DE257F"/>
    <w:rsid w:val="00DE26E5"/>
    <w:rsid w:val="00DE2DF0"/>
    <w:rsid w:val="00DE2E92"/>
    <w:rsid w:val="00DE3CBB"/>
    <w:rsid w:val="00DE4546"/>
    <w:rsid w:val="00DE45B9"/>
    <w:rsid w:val="00DE4648"/>
    <w:rsid w:val="00DE477B"/>
    <w:rsid w:val="00DE4D42"/>
    <w:rsid w:val="00DE4FB6"/>
    <w:rsid w:val="00DE54D5"/>
    <w:rsid w:val="00DE5F59"/>
    <w:rsid w:val="00DE67D2"/>
    <w:rsid w:val="00DE7880"/>
    <w:rsid w:val="00DE7936"/>
    <w:rsid w:val="00DE797A"/>
    <w:rsid w:val="00DE7EDD"/>
    <w:rsid w:val="00DF018D"/>
    <w:rsid w:val="00DF0859"/>
    <w:rsid w:val="00DF0A50"/>
    <w:rsid w:val="00DF10B2"/>
    <w:rsid w:val="00DF18DC"/>
    <w:rsid w:val="00DF1FA2"/>
    <w:rsid w:val="00DF2EAA"/>
    <w:rsid w:val="00DF3393"/>
    <w:rsid w:val="00DF40D4"/>
    <w:rsid w:val="00DF44F0"/>
    <w:rsid w:val="00DF4638"/>
    <w:rsid w:val="00DF4F19"/>
    <w:rsid w:val="00DF4F1F"/>
    <w:rsid w:val="00DF5771"/>
    <w:rsid w:val="00DF6398"/>
    <w:rsid w:val="00DF6543"/>
    <w:rsid w:val="00DF6BB7"/>
    <w:rsid w:val="00DF6CDF"/>
    <w:rsid w:val="00DF703A"/>
    <w:rsid w:val="00DF7970"/>
    <w:rsid w:val="00DF7C98"/>
    <w:rsid w:val="00E00923"/>
    <w:rsid w:val="00E0099F"/>
    <w:rsid w:val="00E00A7E"/>
    <w:rsid w:val="00E00D12"/>
    <w:rsid w:val="00E0135C"/>
    <w:rsid w:val="00E0139D"/>
    <w:rsid w:val="00E021DA"/>
    <w:rsid w:val="00E0227C"/>
    <w:rsid w:val="00E02349"/>
    <w:rsid w:val="00E02403"/>
    <w:rsid w:val="00E02D54"/>
    <w:rsid w:val="00E03F61"/>
    <w:rsid w:val="00E0431C"/>
    <w:rsid w:val="00E044B0"/>
    <w:rsid w:val="00E0477A"/>
    <w:rsid w:val="00E04988"/>
    <w:rsid w:val="00E04998"/>
    <w:rsid w:val="00E04B03"/>
    <w:rsid w:val="00E04D62"/>
    <w:rsid w:val="00E053A3"/>
    <w:rsid w:val="00E05965"/>
    <w:rsid w:val="00E05B22"/>
    <w:rsid w:val="00E07208"/>
    <w:rsid w:val="00E07B0A"/>
    <w:rsid w:val="00E07B3C"/>
    <w:rsid w:val="00E07C4D"/>
    <w:rsid w:val="00E07D36"/>
    <w:rsid w:val="00E07E1E"/>
    <w:rsid w:val="00E1087F"/>
    <w:rsid w:val="00E10B32"/>
    <w:rsid w:val="00E110B6"/>
    <w:rsid w:val="00E1193C"/>
    <w:rsid w:val="00E11D1E"/>
    <w:rsid w:val="00E12342"/>
    <w:rsid w:val="00E12393"/>
    <w:rsid w:val="00E12692"/>
    <w:rsid w:val="00E129C0"/>
    <w:rsid w:val="00E1375F"/>
    <w:rsid w:val="00E13870"/>
    <w:rsid w:val="00E13D0B"/>
    <w:rsid w:val="00E14222"/>
    <w:rsid w:val="00E14EC4"/>
    <w:rsid w:val="00E1566F"/>
    <w:rsid w:val="00E15761"/>
    <w:rsid w:val="00E15E4D"/>
    <w:rsid w:val="00E163B4"/>
    <w:rsid w:val="00E16B17"/>
    <w:rsid w:val="00E17261"/>
    <w:rsid w:val="00E179B9"/>
    <w:rsid w:val="00E20F56"/>
    <w:rsid w:val="00E2181F"/>
    <w:rsid w:val="00E21C6C"/>
    <w:rsid w:val="00E22C0B"/>
    <w:rsid w:val="00E22C8F"/>
    <w:rsid w:val="00E22CA5"/>
    <w:rsid w:val="00E23575"/>
    <w:rsid w:val="00E24ACC"/>
    <w:rsid w:val="00E24FFC"/>
    <w:rsid w:val="00E25499"/>
    <w:rsid w:val="00E25874"/>
    <w:rsid w:val="00E25AAA"/>
    <w:rsid w:val="00E25BCD"/>
    <w:rsid w:val="00E26196"/>
    <w:rsid w:val="00E27E04"/>
    <w:rsid w:val="00E301F8"/>
    <w:rsid w:val="00E303A2"/>
    <w:rsid w:val="00E30401"/>
    <w:rsid w:val="00E30B80"/>
    <w:rsid w:val="00E30FCD"/>
    <w:rsid w:val="00E3156D"/>
    <w:rsid w:val="00E31679"/>
    <w:rsid w:val="00E31829"/>
    <w:rsid w:val="00E319B4"/>
    <w:rsid w:val="00E31E19"/>
    <w:rsid w:val="00E3282F"/>
    <w:rsid w:val="00E33D18"/>
    <w:rsid w:val="00E340A0"/>
    <w:rsid w:val="00E34C33"/>
    <w:rsid w:val="00E3544E"/>
    <w:rsid w:val="00E35F32"/>
    <w:rsid w:val="00E367C5"/>
    <w:rsid w:val="00E368AA"/>
    <w:rsid w:val="00E369F0"/>
    <w:rsid w:val="00E37201"/>
    <w:rsid w:val="00E400BE"/>
    <w:rsid w:val="00E40239"/>
    <w:rsid w:val="00E40A79"/>
    <w:rsid w:val="00E41229"/>
    <w:rsid w:val="00E4154B"/>
    <w:rsid w:val="00E41B9A"/>
    <w:rsid w:val="00E42BD3"/>
    <w:rsid w:val="00E42BFD"/>
    <w:rsid w:val="00E42FC7"/>
    <w:rsid w:val="00E43369"/>
    <w:rsid w:val="00E43C5C"/>
    <w:rsid w:val="00E43D88"/>
    <w:rsid w:val="00E45E47"/>
    <w:rsid w:val="00E468CB"/>
    <w:rsid w:val="00E469EE"/>
    <w:rsid w:val="00E46B54"/>
    <w:rsid w:val="00E46D06"/>
    <w:rsid w:val="00E46D7A"/>
    <w:rsid w:val="00E5032B"/>
    <w:rsid w:val="00E5045D"/>
    <w:rsid w:val="00E50D89"/>
    <w:rsid w:val="00E51C03"/>
    <w:rsid w:val="00E51D50"/>
    <w:rsid w:val="00E52B5B"/>
    <w:rsid w:val="00E52BE1"/>
    <w:rsid w:val="00E52EE7"/>
    <w:rsid w:val="00E535F4"/>
    <w:rsid w:val="00E53797"/>
    <w:rsid w:val="00E5402F"/>
    <w:rsid w:val="00E5407C"/>
    <w:rsid w:val="00E54462"/>
    <w:rsid w:val="00E5455C"/>
    <w:rsid w:val="00E548DD"/>
    <w:rsid w:val="00E54C96"/>
    <w:rsid w:val="00E54CE4"/>
    <w:rsid w:val="00E54D29"/>
    <w:rsid w:val="00E54DBD"/>
    <w:rsid w:val="00E55419"/>
    <w:rsid w:val="00E558C6"/>
    <w:rsid w:val="00E55A75"/>
    <w:rsid w:val="00E55BAD"/>
    <w:rsid w:val="00E55E94"/>
    <w:rsid w:val="00E56299"/>
    <w:rsid w:val="00E56AC4"/>
    <w:rsid w:val="00E571E3"/>
    <w:rsid w:val="00E5770C"/>
    <w:rsid w:val="00E57A42"/>
    <w:rsid w:val="00E57BED"/>
    <w:rsid w:val="00E602C7"/>
    <w:rsid w:val="00E6059C"/>
    <w:rsid w:val="00E60DC6"/>
    <w:rsid w:val="00E612F6"/>
    <w:rsid w:val="00E61DDE"/>
    <w:rsid w:val="00E61F91"/>
    <w:rsid w:val="00E6200B"/>
    <w:rsid w:val="00E622DA"/>
    <w:rsid w:val="00E63712"/>
    <w:rsid w:val="00E64005"/>
    <w:rsid w:val="00E64996"/>
    <w:rsid w:val="00E65277"/>
    <w:rsid w:val="00E66412"/>
    <w:rsid w:val="00E667F6"/>
    <w:rsid w:val="00E67130"/>
    <w:rsid w:val="00E67E55"/>
    <w:rsid w:val="00E70453"/>
    <w:rsid w:val="00E70962"/>
    <w:rsid w:val="00E711B3"/>
    <w:rsid w:val="00E71A91"/>
    <w:rsid w:val="00E722F1"/>
    <w:rsid w:val="00E72914"/>
    <w:rsid w:val="00E74110"/>
    <w:rsid w:val="00E743B2"/>
    <w:rsid w:val="00E74411"/>
    <w:rsid w:val="00E7456C"/>
    <w:rsid w:val="00E74C2B"/>
    <w:rsid w:val="00E74FC6"/>
    <w:rsid w:val="00E75284"/>
    <w:rsid w:val="00E75E3E"/>
    <w:rsid w:val="00E766FC"/>
    <w:rsid w:val="00E7771F"/>
    <w:rsid w:val="00E77CDB"/>
    <w:rsid w:val="00E77F4D"/>
    <w:rsid w:val="00E8069A"/>
    <w:rsid w:val="00E80856"/>
    <w:rsid w:val="00E808AB"/>
    <w:rsid w:val="00E81067"/>
    <w:rsid w:val="00E812B1"/>
    <w:rsid w:val="00E82700"/>
    <w:rsid w:val="00E82B9B"/>
    <w:rsid w:val="00E84005"/>
    <w:rsid w:val="00E8405B"/>
    <w:rsid w:val="00E84D8B"/>
    <w:rsid w:val="00E851DD"/>
    <w:rsid w:val="00E857D4"/>
    <w:rsid w:val="00E86F53"/>
    <w:rsid w:val="00E90846"/>
    <w:rsid w:val="00E92396"/>
    <w:rsid w:val="00E92571"/>
    <w:rsid w:val="00E92F20"/>
    <w:rsid w:val="00E938B1"/>
    <w:rsid w:val="00E93D20"/>
    <w:rsid w:val="00E9404B"/>
    <w:rsid w:val="00E942EF"/>
    <w:rsid w:val="00E94413"/>
    <w:rsid w:val="00E95B56"/>
    <w:rsid w:val="00E965A1"/>
    <w:rsid w:val="00E96906"/>
    <w:rsid w:val="00E96A12"/>
    <w:rsid w:val="00EA0496"/>
    <w:rsid w:val="00EA04DB"/>
    <w:rsid w:val="00EA07D0"/>
    <w:rsid w:val="00EA0C95"/>
    <w:rsid w:val="00EA1390"/>
    <w:rsid w:val="00EA1711"/>
    <w:rsid w:val="00EA1773"/>
    <w:rsid w:val="00EA1979"/>
    <w:rsid w:val="00EA28FC"/>
    <w:rsid w:val="00EA30BD"/>
    <w:rsid w:val="00EA35C8"/>
    <w:rsid w:val="00EA4214"/>
    <w:rsid w:val="00EA431D"/>
    <w:rsid w:val="00EA43F4"/>
    <w:rsid w:val="00EA56B6"/>
    <w:rsid w:val="00EA5F8E"/>
    <w:rsid w:val="00EA6DF5"/>
    <w:rsid w:val="00EA6ED9"/>
    <w:rsid w:val="00EA7A29"/>
    <w:rsid w:val="00EA7E7D"/>
    <w:rsid w:val="00EB078B"/>
    <w:rsid w:val="00EB1298"/>
    <w:rsid w:val="00EB1B6F"/>
    <w:rsid w:val="00EB200F"/>
    <w:rsid w:val="00EB26A5"/>
    <w:rsid w:val="00EB2E65"/>
    <w:rsid w:val="00EB2E90"/>
    <w:rsid w:val="00EB2FD1"/>
    <w:rsid w:val="00EB360A"/>
    <w:rsid w:val="00EB49E6"/>
    <w:rsid w:val="00EB4EF5"/>
    <w:rsid w:val="00EB5107"/>
    <w:rsid w:val="00EB5DE9"/>
    <w:rsid w:val="00EB5DFF"/>
    <w:rsid w:val="00EB6388"/>
    <w:rsid w:val="00EB6440"/>
    <w:rsid w:val="00EB65B4"/>
    <w:rsid w:val="00EB6753"/>
    <w:rsid w:val="00EB74BF"/>
    <w:rsid w:val="00EB758F"/>
    <w:rsid w:val="00EB77C5"/>
    <w:rsid w:val="00EB79C8"/>
    <w:rsid w:val="00EC092E"/>
    <w:rsid w:val="00EC0C32"/>
    <w:rsid w:val="00EC0CCC"/>
    <w:rsid w:val="00EC127D"/>
    <w:rsid w:val="00EC1280"/>
    <w:rsid w:val="00EC1449"/>
    <w:rsid w:val="00EC14A3"/>
    <w:rsid w:val="00EC1705"/>
    <w:rsid w:val="00EC1D3D"/>
    <w:rsid w:val="00EC2C5D"/>
    <w:rsid w:val="00EC34D4"/>
    <w:rsid w:val="00EC3B10"/>
    <w:rsid w:val="00EC3DF9"/>
    <w:rsid w:val="00EC3F26"/>
    <w:rsid w:val="00EC4945"/>
    <w:rsid w:val="00EC49B5"/>
    <w:rsid w:val="00EC566E"/>
    <w:rsid w:val="00EC59EF"/>
    <w:rsid w:val="00EC5A11"/>
    <w:rsid w:val="00EC5A64"/>
    <w:rsid w:val="00EC6263"/>
    <w:rsid w:val="00EC68F5"/>
    <w:rsid w:val="00EC6E9D"/>
    <w:rsid w:val="00EC75AA"/>
    <w:rsid w:val="00EC76E9"/>
    <w:rsid w:val="00EC7C95"/>
    <w:rsid w:val="00ED0A98"/>
    <w:rsid w:val="00ED0A9E"/>
    <w:rsid w:val="00ED0BDB"/>
    <w:rsid w:val="00ED1ECF"/>
    <w:rsid w:val="00ED1F9F"/>
    <w:rsid w:val="00ED2767"/>
    <w:rsid w:val="00ED3131"/>
    <w:rsid w:val="00ED3590"/>
    <w:rsid w:val="00ED3C77"/>
    <w:rsid w:val="00ED48F0"/>
    <w:rsid w:val="00ED4F2E"/>
    <w:rsid w:val="00ED6731"/>
    <w:rsid w:val="00ED6B8A"/>
    <w:rsid w:val="00ED7306"/>
    <w:rsid w:val="00EE04B9"/>
    <w:rsid w:val="00EE0C2D"/>
    <w:rsid w:val="00EE0ED9"/>
    <w:rsid w:val="00EE0FFD"/>
    <w:rsid w:val="00EE21A8"/>
    <w:rsid w:val="00EE47E2"/>
    <w:rsid w:val="00EE4EB5"/>
    <w:rsid w:val="00EE50FC"/>
    <w:rsid w:val="00EE5F78"/>
    <w:rsid w:val="00EE6A05"/>
    <w:rsid w:val="00EE7175"/>
    <w:rsid w:val="00EE7C31"/>
    <w:rsid w:val="00EF0BF6"/>
    <w:rsid w:val="00EF1781"/>
    <w:rsid w:val="00EF256B"/>
    <w:rsid w:val="00EF2C29"/>
    <w:rsid w:val="00EF3067"/>
    <w:rsid w:val="00EF371A"/>
    <w:rsid w:val="00EF3986"/>
    <w:rsid w:val="00EF41EA"/>
    <w:rsid w:val="00EF48D2"/>
    <w:rsid w:val="00EF5142"/>
    <w:rsid w:val="00EF5773"/>
    <w:rsid w:val="00EF57B2"/>
    <w:rsid w:val="00EF5CB1"/>
    <w:rsid w:val="00EF6223"/>
    <w:rsid w:val="00EF74E4"/>
    <w:rsid w:val="00EF7F68"/>
    <w:rsid w:val="00EF7FE6"/>
    <w:rsid w:val="00F00C2A"/>
    <w:rsid w:val="00F00E7E"/>
    <w:rsid w:val="00F01212"/>
    <w:rsid w:val="00F0134A"/>
    <w:rsid w:val="00F017D4"/>
    <w:rsid w:val="00F01A5B"/>
    <w:rsid w:val="00F01B6D"/>
    <w:rsid w:val="00F02034"/>
    <w:rsid w:val="00F02615"/>
    <w:rsid w:val="00F03C50"/>
    <w:rsid w:val="00F040C7"/>
    <w:rsid w:val="00F0457A"/>
    <w:rsid w:val="00F0604D"/>
    <w:rsid w:val="00F061E3"/>
    <w:rsid w:val="00F10E7A"/>
    <w:rsid w:val="00F11249"/>
    <w:rsid w:val="00F112E8"/>
    <w:rsid w:val="00F116F0"/>
    <w:rsid w:val="00F118E8"/>
    <w:rsid w:val="00F120B2"/>
    <w:rsid w:val="00F122BA"/>
    <w:rsid w:val="00F12C19"/>
    <w:rsid w:val="00F131AD"/>
    <w:rsid w:val="00F1388A"/>
    <w:rsid w:val="00F13AF5"/>
    <w:rsid w:val="00F1435C"/>
    <w:rsid w:val="00F1437A"/>
    <w:rsid w:val="00F14821"/>
    <w:rsid w:val="00F157AD"/>
    <w:rsid w:val="00F15C7C"/>
    <w:rsid w:val="00F15E0D"/>
    <w:rsid w:val="00F15F07"/>
    <w:rsid w:val="00F15FC4"/>
    <w:rsid w:val="00F16169"/>
    <w:rsid w:val="00F16D11"/>
    <w:rsid w:val="00F17019"/>
    <w:rsid w:val="00F173F4"/>
    <w:rsid w:val="00F1741F"/>
    <w:rsid w:val="00F17886"/>
    <w:rsid w:val="00F178D0"/>
    <w:rsid w:val="00F17AA5"/>
    <w:rsid w:val="00F20207"/>
    <w:rsid w:val="00F20DDD"/>
    <w:rsid w:val="00F218B7"/>
    <w:rsid w:val="00F21B18"/>
    <w:rsid w:val="00F22A6E"/>
    <w:rsid w:val="00F22BF5"/>
    <w:rsid w:val="00F24A91"/>
    <w:rsid w:val="00F24C25"/>
    <w:rsid w:val="00F24CF1"/>
    <w:rsid w:val="00F24D18"/>
    <w:rsid w:val="00F25512"/>
    <w:rsid w:val="00F257CB"/>
    <w:rsid w:val="00F25BF3"/>
    <w:rsid w:val="00F25C9A"/>
    <w:rsid w:val="00F25E71"/>
    <w:rsid w:val="00F2622D"/>
    <w:rsid w:val="00F2647C"/>
    <w:rsid w:val="00F2798F"/>
    <w:rsid w:val="00F27E10"/>
    <w:rsid w:val="00F300F9"/>
    <w:rsid w:val="00F3011D"/>
    <w:rsid w:val="00F3035F"/>
    <w:rsid w:val="00F304EB"/>
    <w:rsid w:val="00F3169A"/>
    <w:rsid w:val="00F31905"/>
    <w:rsid w:val="00F31AFD"/>
    <w:rsid w:val="00F32B97"/>
    <w:rsid w:val="00F330EA"/>
    <w:rsid w:val="00F332E7"/>
    <w:rsid w:val="00F336D8"/>
    <w:rsid w:val="00F3372C"/>
    <w:rsid w:val="00F33A33"/>
    <w:rsid w:val="00F354C6"/>
    <w:rsid w:val="00F35564"/>
    <w:rsid w:val="00F357C3"/>
    <w:rsid w:val="00F3593E"/>
    <w:rsid w:val="00F35E4F"/>
    <w:rsid w:val="00F35F32"/>
    <w:rsid w:val="00F36103"/>
    <w:rsid w:val="00F36415"/>
    <w:rsid w:val="00F365CF"/>
    <w:rsid w:val="00F36661"/>
    <w:rsid w:val="00F36714"/>
    <w:rsid w:val="00F36805"/>
    <w:rsid w:val="00F36F6A"/>
    <w:rsid w:val="00F37974"/>
    <w:rsid w:val="00F37B15"/>
    <w:rsid w:val="00F401A8"/>
    <w:rsid w:val="00F407A3"/>
    <w:rsid w:val="00F40A3D"/>
    <w:rsid w:val="00F40AFC"/>
    <w:rsid w:val="00F412CF"/>
    <w:rsid w:val="00F4134F"/>
    <w:rsid w:val="00F41AA2"/>
    <w:rsid w:val="00F42330"/>
    <w:rsid w:val="00F4265D"/>
    <w:rsid w:val="00F42BD3"/>
    <w:rsid w:val="00F43241"/>
    <w:rsid w:val="00F436C5"/>
    <w:rsid w:val="00F441C8"/>
    <w:rsid w:val="00F445D2"/>
    <w:rsid w:val="00F45410"/>
    <w:rsid w:val="00F45F4F"/>
    <w:rsid w:val="00F45F74"/>
    <w:rsid w:val="00F46A9B"/>
    <w:rsid w:val="00F46AD8"/>
    <w:rsid w:val="00F46FCC"/>
    <w:rsid w:val="00F476F7"/>
    <w:rsid w:val="00F47D71"/>
    <w:rsid w:val="00F47DB3"/>
    <w:rsid w:val="00F50911"/>
    <w:rsid w:val="00F50AA2"/>
    <w:rsid w:val="00F51006"/>
    <w:rsid w:val="00F51606"/>
    <w:rsid w:val="00F51A91"/>
    <w:rsid w:val="00F51DE5"/>
    <w:rsid w:val="00F527ED"/>
    <w:rsid w:val="00F52E38"/>
    <w:rsid w:val="00F53180"/>
    <w:rsid w:val="00F53A1D"/>
    <w:rsid w:val="00F543DC"/>
    <w:rsid w:val="00F54BB9"/>
    <w:rsid w:val="00F55CDA"/>
    <w:rsid w:val="00F567EA"/>
    <w:rsid w:val="00F57B4A"/>
    <w:rsid w:val="00F606EE"/>
    <w:rsid w:val="00F60C2D"/>
    <w:rsid w:val="00F60CD7"/>
    <w:rsid w:val="00F60EC6"/>
    <w:rsid w:val="00F612B8"/>
    <w:rsid w:val="00F6268F"/>
    <w:rsid w:val="00F62BFA"/>
    <w:rsid w:val="00F62EA0"/>
    <w:rsid w:val="00F637A4"/>
    <w:rsid w:val="00F63822"/>
    <w:rsid w:val="00F63E70"/>
    <w:rsid w:val="00F6446D"/>
    <w:rsid w:val="00F64ADD"/>
    <w:rsid w:val="00F64B15"/>
    <w:rsid w:val="00F65C76"/>
    <w:rsid w:val="00F65E61"/>
    <w:rsid w:val="00F6633E"/>
    <w:rsid w:val="00F66978"/>
    <w:rsid w:val="00F678A0"/>
    <w:rsid w:val="00F7122C"/>
    <w:rsid w:val="00F7124F"/>
    <w:rsid w:val="00F715C4"/>
    <w:rsid w:val="00F723D3"/>
    <w:rsid w:val="00F725C1"/>
    <w:rsid w:val="00F732ED"/>
    <w:rsid w:val="00F746DD"/>
    <w:rsid w:val="00F74B4E"/>
    <w:rsid w:val="00F75256"/>
    <w:rsid w:val="00F7656B"/>
    <w:rsid w:val="00F7664A"/>
    <w:rsid w:val="00F768AA"/>
    <w:rsid w:val="00F77073"/>
    <w:rsid w:val="00F770A5"/>
    <w:rsid w:val="00F77171"/>
    <w:rsid w:val="00F771FC"/>
    <w:rsid w:val="00F77450"/>
    <w:rsid w:val="00F77B70"/>
    <w:rsid w:val="00F77F10"/>
    <w:rsid w:val="00F80FE4"/>
    <w:rsid w:val="00F812E7"/>
    <w:rsid w:val="00F81A3E"/>
    <w:rsid w:val="00F82422"/>
    <w:rsid w:val="00F82553"/>
    <w:rsid w:val="00F82589"/>
    <w:rsid w:val="00F82736"/>
    <w:rsid w:val="00F82FA8"/>
    <w:rsid w:val="00F8314F"/>
    <w:rsid w:val="00F834D9"/>
    <w:rsid w:val="00F83DEF"/>
    <w:rsid w:val="00F84CF5"/>
    <w:rsid w:val="00F8549D"/>
    <w:rsid w:val="00F856D2"/>
    <w:rsid w:val="00F8693E"/>
    <w:rsid w:val="00F86BD8"/>
    <w:rsid w:val="00F87E98"/>
    <w:rsid w:val="00F901F8"/>
    <w:rsid w:val="00F914D4"/>
    <w:rsid w:val="00F9187C"/>
    <w:rsid w:val="00F91EE6"/>
    <w:rsid w:val="00F92296"/>
    <w:rsid w:val="00F93AED"/>
    <w:rsid w:val="00F94387"/>
    <w:rsid w:val="00F94CE0"/>
    <w:rsid w:val="00F94F6E"/>
    <w:rsid w:val="00F94FEB"/>
    <w:rsid w:val="00F950A0"/>
    <w:rsid w:val="00F9533A"/>
    <w:rsid w:val="00F95B25"/>
    <w:rsid w:val="00F95F61"/>
    <w:rsid w:val="00F960EF"/>
    <w:rsid w:val="00F96E8A"/>
    <w:rsid w:val="00F97145"/>
    <w:rsid w:val="00F97146"/>
    <w:rsid w:val="00F97498"/>
    <w:rsid w:val="00F9766B"/>
    <w:rsid w:val="00F97716"/>
    <w:rsid w:val="00FA0F5F"/>
    <w:rsid w:val="00FA1327"/>
    <w:rsid w:val="00FA13A7"/>
    <w:rsid w:val="00FA1D80"/>
    <w:rsid w:val="00FA1EC0"/>
    <w:rsid w:val="00FA2886"/>
    <w:rsid w:val="00FA2A58"/>
    <w:rsid w:val="00FA2B35"/>
    <w:rsid w:val="00FA2B5E"/>
    <w:rsid w:val="00FA2BF1"/>
    <w:rsid w:val="00FA3C6F"/>
    <w:rsid w:val="00FA3D16"/>
    <w:rsid w:val="00FA4430"/>
    <w:rsid w:val="00FA44B1"/>
    <w:rsid w:val="00FA46B5"/>
    <w:rsid w:val="00FA4A13"/>
    <w:rsid w:val="00FA522E"/>
    <w:rsid w:val="00FA56B7"/>
    <w:rsid w:val="00FA65F0"/>
    <w:rsid w:val="00FA6E14"/>
    <w:rsid w:val="00FA77EE"/>
    <w:rsid w:val="00FA7A39"/>
    <w:rsid w:val="00FA7C5D"/>
    <w:rsid w:val="00FA7C86"/>
    <w:rsid w:val="00FB111B"/>
    <w:rsid w:val="00FB1198"/>
    <w:rsid w:val="00FB1BAE"/>
    <w:rsid w:val="00FB1C0C"/>
    <w:rsid w:val="00FB1E5E"/>
    <w:rsid w:val="00FB3136"/>
    <w:rsid w:val="00FB371A"/>
    <w:rsid w:val="00FB4655"/>
    <w:rsid w:val="00FB4F79"/>
    <w:rsid w:val="00FB52C4"/>
    <w:rsid w:val="00FB5448"/>
    <w:rsid w:val="00FB61D5"/>
    <w:rsid w:val="00FB653E"/>
    <w:rsid w:val="00FB7659"/>
    <w:rsid w:val="00FB79EB"/>
    <w:rsid w:val="00FB7F11"/>
    <w:rsid w:val="00FC0AB8"/>
    <w:rsid w:val="00FC0B12"/>
    <w:rsid w:val="00FC0DA7"/>
    <w:rsid w:val="00FC1009"/>
    <w:rsid w:val="00FC1035"/>
    <w:rsid w:val="00FC14E3"/>
    <w:rsid w:val="00FC1CCE"/>
    <w:rsid w:val="00FC251A"/>
    <w:rsid w:val="00FC287D"/>
    <w:rsid w:val="00FC29CB"/>
    <w:rsid w:val="00FC2DF0"/>
    <w:rsid w:val="00FC324E"/>
    <w:rsid w:val="00FC343F"/>
    <w:rsid w:val="00FC36FE"/>
    <w:rsid w:val="00FC373D"/>
    <w:rsid w:val="00FC4B61"/>
    <w:rsid w:val="00FC4E9B"/>
    <w:rsid w:val="00FC55C6"/>
    <w:rsid w:val="00FC560C"/>
    <w:rsid w:val="00FC5766"/>
    <w:rsid w:val="00FC5C47"/>
    <w:rsid w:val="00FC5C49"/>
    <w:rsid w:val="00FC5D44"/>
    <w:rsid w:val="00FC62A2"/>
    <w:rsid w:val="00FC6AA2"/>
    <w:rsid w:val="00FC7E52"/>
    <w:rsid w:val="00FD00F1"/>
    <w:rsid w:val="00FD0BF3"/>
    <w:rsid w:val="00FD0CF8"/>
    <w:rsid w:val="00FD128C"/>
    <w:rsid w:val="00FD18EC"/>
    <w:rsid w:val="00FD1C18"/>
    <w:rsid w:val="00FD2FD8"/>
    <w:rsid w:val="00FD354A"/>
    <w:rsid w:val="00FD36E8"/>
    <w:rsid w:val="00FD404B"/>
    <w:rsid w:val="00FD4A0C"/>
    <w:rsid w:val="00FD4D70"/>
    <w:rsid w:val="00FD4E80"/>
    <w:rsid w:val="00FD5302"/>
    <w:rsid w:val="00FD542D"/>
    <w:rsid w:val="00FD6279"/>
    <w:rsid w:val="00FD62E9"/>
    <w:rsid w:val="00FD699E"/>
    <w:rsid w:val="00FD705E"/>
    <w:rsid w:val="00FD762C"/>
    <w:rsid w:val="00FD78CB"/>
    <w:rsid w:val="00FE0457"/>
    <w:rsid w:val="00FE133E"/>
    <w:rsid w:val="00FE13D9"/>
    <w:rsid w:val="00FE2434"/>
    <w:rsid w:val="00FE26CD"/>
    <w:rsid w:val="00FE2C15"/>
    <w:rsid w:val="00FE3202"/>
    <w:rsid w:val="00FE32B4"/>
    <w:rsid w:val="00FE3C13"/>
    <w:rsid w:val="00FE3DAE"/>
    <w:rsid w:val="00FE450D"/>
    <w:rsid w:val="00FE45F4"/>
    <w:rsid w:val="00FE4CFD"/>
    <w:rsid w:val="00FE5492"/>
    <w:rsid w:val="00FE550C"/>
    <w:rsid w:val="00FE6FC7"/>
    <w:rsid w:val="00FE7A0E"/>
    <w:rsid w:val="00FF0CCF"/>
    <w:rsid w:val="00FF129C"/>
    <w:rsid w:val="00FF1729"/>
    <w:rsid w:val="00FF1A96"/>
    <w:rsid w:val="00FF1B43"/>
    <w:rsid w:val="00FF1F6A"/>
    <w:rsid w:val="00FF3D17"/>
    <w:rsid w:val="00FF4680"/>
    <w:rsid w:val="00FF5211"/>
    <w:rsid w:val="00FF63D4"/>
    <w:rsid w:val="00FF689D"/>
    <w:rsid w:val="00FF6DB2"/>
    <w:rsid w:val="00FF71FB"/>
    <w:rsid w:val="00FF771B"/>
    <w:rsid w:val="00FF79C5"/>
    <w:rsid w:val="00FF7DDC"/>
    <w:rsid w:val="011646D7"/>
    <w:rsid w:val="01D867CD"/>
    <w:rsid w:val="022B099C"/>
    <w:rsid w:val="03243133"/>
    <w:rsid w:val="03926FEA"/>
    <w:rsid w:val="03CC5ECA"/>
    <w:rsid w:val="045A6EAD"/>
    <w:rsid w:val="048E3A0A"/>
    <w:rsid w:val="05014C42"/>
    <w:rsid w:val="05615F60"/>
    <w:rsid w:val="056905C6"/>
    <w:rsid w:val="05CB3411"/>
    <w:rsid w:val="06071F71"/>
    <w:rsid w:val="062937AB"/>
    <w:rsid w:val="06623584"/>
    <w:rsid w:val="070D72A1"/>
    <w:rsid w:val="076B50BC"/>
    <w:rsid w:val="07E074C9"/>
    <w:rsid w:val="088E0F7A"/>
    <w:rsid w:val="09D77734"/>
    <w:rsid w:val="0A1D7EA8"/>
    <w:rsid w:val="0A1E6057"/>
    <w:rsid w:val="0A2F3646"/>
    <w:rsid w:val="0A7C54BD"/>
    <w:rsid w:val="0AF05C82"/>
    <w:rsid w:val="0AF62326"/>
    <w:rsid w:val="0B036EA1"/>
    <w:rsid w:val="0B5539B8"/>
    <w:rsid w:val="0BC773CD"/>
    <w:rsid w:val="0D576071"/>
    <w:rsid w:val="0D6C29EB"/>
    <w:rsid w:val="0DCB5393"/>
    <w:rsid w:val="0F441928"/>
    <w:rsid w:val="0F7F0EF9"/>
    <w:rsid w:val="0F8A6344"/>
    <w:rsid w:val="0FF643BB"/>
    <w:rsid w:val="10111AED"/>
    <w:rsid w:val="1042560A"/>
    <w:rsid w:val="109C404F"/>
    <w:rsid w:val="13EC3FBB"/>
    <w:rsid w:val="13EE1BFF"/>
    <w:rsid w:val="14127A7E"/>
    <w:rsid w:val="14A93475"/>
    <w:rsid w:val="14BE4314"/>
    <w:rsid w:val="14EA645D"/>
    <w:rsid w:val="152165B6"/>
    <w:rsid w:val="164E5D24"/>
    <w:rsid w:val="168E3E27"/>
    <w:rsid w:val="16A57692"/>
    <w:rsid w:val="16B54F40"/>
    <w:rsid w:val="19613133"/>
    <w:rsid w:val="1A40172F"/>
    <w:rsid w:val="1A4C65B4"/>
    <w:rsid w:val="1ACF330A"/>
    <w:rsid w:val="1C2403B8"/>
    <w:rsid w:val="1C7B464A"/>
    <w:rsid w:val="1C7C20CC"/>
    <w:rsid w:val="1D1E3E53"/>
    <w:rsid w:val="1D517265"/>
    <w:rsid w:val="1E2F4F95"/>
    <w:rsid w:val="1E9062B3"/>
    <w:rsid w:val="1EC354A6"/>
    <w:rsid w:val="1EDF47C0"/>
    <w:rsid w:val="1F7929AE"/>
    <w:rsid w:val="21805301"/>
    <w:rsid w:val="229211CF"/>
    <w:rsid w:val="22B66572"/>
    <w:rsid w:val="22CE62A8"/>
    <w:rsid w:val="22E07847"/>
    <w:rsid w:val="22F84EEE"/>
    <w:rsid w:val="23325FCD"/>
    <w:rsid w:val="23400B66"/>
    <w:rsid w:val="237D7345"/>
    <w:rsid w:val="23D557D6"/>
    <w:rsid w:val="250671CD"/>
    <w:rsid w:val="25513DC9"/>
    <w:rsid w:val="2651388E"/>
    <w:rsid w:val="26FE01FB"/>
    <w:rsid w:val="274942F2"/>
    <w:rsid w:val="279C010A"/>
    <w:rsid w:val="280B44BC"/>
    <w:rsid w:val="282F26B1"/>
    <w:rsid w:val="28A87343"/>
    <w:rsid w:val="295C4C31"/>
    <w:rsid w:val="29A34FDC"/>
    <w:rsid w:val="29CA4E9C"/>
    <w:rsid w:val="2A134397"/>
    <w:rsid w:val="2A446D64"/>
    <w:rsid w:val="2ACC37C5"/>
    <w:rsid w:val="2AE546EF"/>
    <w:rsid w:val="2B396377"/>
    <w:rsid w:val="2C732BFC"/>
    <w:rsid w:val="2CD803A2"/>
    <w:rsid w:val="2E284409"/>
    <w:rsid w:val="2F133358"/>
    <w:rsid w:val="2FD3513F"/>
    <w:rsid w:val="30A76A5E"/>
    <w:rsid w:val="30F42CB9"/>
    <w:rsid w:val="31742A30"/>
    <w:rsid w:val="33571BCB"/>
    <w:rsid w:val="3377525C"/>
    <w:rsid w:val="342B5426"/>
    <w:rsid w:val="35026383"/>
    <w:rsid w:val="353558D8"/>
    <w:rsid w:val="35AC6E95"/>
    <w:rsid w:val="35D03558"/>
    <w:rsid w:val="362C25ED"/>
    <w:rsid w:val="36F36B33"/>
    <w:rsid w:val="380940FC"/>
    <w:rsid w:val="38746C85"/>
    <w:rsid w:val="38BE4EA5"/>
    <w:rsid w:val="3A02553C"/>
    <w:rsid w:val="3BA810F0"/>
    <w:rsid w:val="3D194198"/>
    <w:rsid w:val="3D8B4B09"/>
    <w:rsid w:val="3E875CA5"/>
    <w:rsid w:val="3F0142EA"/>
    <w:rsid w:val="40BD36C6"/>
    <w:rsid w:val="41905C1D"/>
    <w:rsid w:val="42E816D2"/>
    <w:rsid w:val="43155556"/>
    <w:rsid w:val="43BD0DB8"/>
    <w:rsid w:val="43E77CFA"/>
    <w:rsid w:val="44051478"/>
    <w:rsid w:val="447F62F0"/>
    <w:rsid w:val="44ED604A"/>
    <w:rsid w:val="44F639B0"/>
    <w:rsid w:val="466B4B97"/>
    <w:rsid w:val="46F752D4"/>
    <w:rsid w:val="47906EEF"/>
    <w:rsid w:val="481573F3"/>
    <w:rsid w:val="484C531E"/>
    <w:rsid w:val="493F33BB"/>
    <w:rsid w:val="49F805EB"/>
    <w:rsid w:val="4C12668E"/>
    <w:rsid w:val="4C186067"/>
    <w:rsid w:val="4D5D6335"/>
    <w:rsid w:val="4DC77A7B"/>
    <w:rsid w:val="4F990227"/>
    <w:rsid w:val="510F2462"/>
    <w:rsid w:val="51A14EB4"/>
    <w:rsid w:val="53BC636D"/>
    <w:rsid w:val="555B0225"/>
    <w:rsid w:val="55BD1336"/>
    <w:rsid w:val="55CD2C2D"/>
    <w:rsid w:val="5651542C"/>
    <w:rsid w:val="574F1ACC"/>
    <w:rsid w:val="578D73B3"/>
    <w:rsid w:val="58EC618F"/>
    <w:rsid w:val="5A6435D1"/>
    <w:rsid w:val="5A7F5187"/>
    <w:rsid w:val="5B8214F7"/>
    <w:rsid w:val="5BA43F49"/>
    <w:rsid w:val="5BE833D0"/>
    <w:rsid w:val="5D07132D"/>
    <w:rsid w:val="5F75272C"/>
    <w:rsid w:val="604030F9"/>
    <w:rsid w:val="608C2821"/>
    <w:rsid w:val="611A085E"/>
    <w:rsid w:val="6178393E"/>
    <w:rsid w:val="61786679"/>
    <w:rsid w:val="62CF33A7"/>
    <w:rsid w:val="62EC4B46"/>
    <w:rsid w:val="62F81FED"/>
    <w:rsid w:val="639B17F6"/>
    <w:rsid w:val="63CD32CA"/>
    <w:rsid w:val="644F259F"/>
    <w:rsid w:val="6489147F"/>
    <w:rsid w:val="65385D9F"/>
    <w:rsid w:val="658401D2"/>
    <w:rsid w:val="665D0100"/>
    <w:rsid w:val="66C5682B"/>
    <w:rsid w:val="677478C8"/>
    <w:rsid w:val="68490BA5"/>
    <w:rsid w:val="685D5648"/>
    <w:rsid w:val="68BD6966"/>
    <w:rsid w:val="68C1536C"/>
    <w:rsid w:val="68D9718F"/>
    <w:rsid w:val="697D7C9D"/>
    <w:rsid w:val="699B2AD1"/>
    <w:rsid w:val="6A870FB6"/>
    <w:rsid w:val="6AAE7116"/>
    <w:rsid w:val="6B067756"/>
    <w:rsid w:val="6C710F75"/>
    <w:rsid w:val="6C837F96"/>
    <w:rsid w:val="6D3C51C6"/>
    <w:rsid w:val="6E4F3D89"/>
    <w:rsid w:val="6EED1073"/>
    <w:rsid w:val="6F786CEE"/>
    <w:rsid w:val="6FCC1FFC"/>
    <w:rsid w:val="713A694F"/>
    <w:rsid w:val="71A85A94"/>
    <w:rsid w:val="729635F9"/>
    <w:rsid w:val="73146AF5"/>
    <w:rsid w:val="74AD6542"/>
    <w:rsid w:val="74C3179F"/>
    <w:rsid w:val="74D86FC6"/>
    <w:rsid w:val="7500624D"/>
    <w:rsid w:val="75772547"/>
    <w:rsid w:val="76005923"/>
    <w:rsid w:val="760133A5"/>
    <w:rsid w:val="761768E3"/>
    <w:rsid w:val="768A6868"/>
    <w:rsid w:val="771C067A"/>
    <w:rsid w:val="78966329"/>
    <w:rsid w:val="789A6DEF"/>
    <w:rsid w:val="78D6764B"/>
    <w:rsid w:val="78F73948"/>
    <w:rsid w:val="790A7EA5"/>
    <w:rsid w:val="791C5BC1"/>
    <w:rsid w:val="7D1A4DCC"/>
    <w:rsid w:val="7E8B75AC"/>
    <w:rsid w:val="7EBC7D7B"/>
    <w:rsid w:val="7F035F71"/>
    <w:rsid w:val="7F045AB8"/>
    <w:rsid w:val="7F256126"/>
    <w:rsid w:val="7F893C4C"/>
    <w:rsid w:val="7FAB1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 w:qFormat="1"/>
    <w:lsdException w:name="header" w:qFormat="1"/>
    <w:lsdException w:name="footer" w:qFormat="1"/>
    <w:lsdException w:name="caption" w:uiPriority="35" w:qFormat="1"/>
    <w:lsdException w:name="annotation reference" w:unhideWhenUsed="0" w:qFormat="1"/>
    <w:lsdException w:name="page number" w:uiPriority="0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 w:unhideWhenUsed="0" w:qFormat="1"/>
    <w:lsdException w:name="Subtitle" w:semiHidden="0" w:uiPriority="11" w:unhideWhenUsed="0" w:qFormat="1"/>
    <w:lsdException w:name="Body Text First Indent" w:semiHidden="0" w:uiPriority="0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 w:qFormat="1"/>
    <w:lsdException w:name="Normal (Web)" w:qFormat="1"/>
    <w:lsdException w:name="HTML Preformatted" w:qFormat="1"/>
    <w:lsdException w:name="Normal Table" w:qFormat="1"/>
    <w:lsdException w:name="annotation subject" w:unhideWhenUsed="0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D4D70"/>
    <w:pPr>
      <w:widowControl w:val="0"/>
      <w:spacing w:line="360" w:lineRule="auto"/>
      <w:jc w:val="both"/>
    </w:pPr>
    <w:rPr>
      <w:rFonts w:ascii="Palatino Linotype" w:eastAsia="微软雅黑" w:hAnsi="Palatino Linotype"/>
      <w:kern w:val="2"/>
      <w:sz w:val="24"/>
      <w:szCs w:val="22"/>
    </w:rPr>
  </w:style>
  <w:style w:type="paragraph" w:styleId="1">
    <w:name w:val="heading 1"/>
    <w:basedOn w:val="a1"/>
    <w:next w:val="a1"/>
    <w:link w:val="1Char"/>
    <w:uiPriority w:val="9"/>
    <w:qFormat/>
    <w:rsid w:val="00FD4D70"/>
    <w:pPr>
      <w:keepNext/>
      <w:keepLines/>
      <w:numPr>
        <w:numId w:val="1"/>
      </w:numPr>
      <w:spacing w:before="340" w:after="330" w:line="240" w:lineRule="auto"/>
      <w:outlineLvl w:val="0"/>
    </w:pPr>
    <w:rPr>
      <w:rFonts w:ascii="Arial Unicode MS" w:eastAsia="黑体" w:hAnsi="Arial Unicode MS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FD4D70"/>
    <w:pPr>
      <w:keepNext/>
      <w:keepLines/>
      <w:numPr>
        <w:ilvl w:val="1"/>
        <w:numId w:val="1"/>
      </w:numPr>
      <w:spacing w:before="260" w:after="260" w:line="240" w:lineRule="auto"/>
      <w:outlineLvl w:val="1"/>
    </w:pPr>
    <w:rPr>
      <w:rFonts w:ascii="Arial Unicode MS" w:eastAsia="黑体" w:hAnsi="Arial Unicode MS"/>
      <w:b/>
      <w:bCs/>
      <w:sz w:val="36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D4D70"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rFonts w:ascii="Arial Unicode MS" w:eastAsia="黑体" w:hAnsi="Arial Unicode MS"/>
      <w:b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FD4D7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FD4D7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ahoma" w:hAnsi="Tahoma"/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FD4D7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/>
      <w:b/>
      <w:bCs/>
      <w:szCs w:val="24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FD4D7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ahoma" w:hAnsi="Tahoma"/>
      <w:b/>
      <w:bCs/>
      <w:szCs w:val="24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FD4D7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/>
      <w:szCs w:val="24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FD4D7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"/>
    <w:uiPriority w:val="99"/>
    <w:qFormat/>
    <w:rsid w:val="00FD4D70"/>
    <w:rPr>
      <w:b/>
      <w:bCs/>
    </w:rPr>
  </w:style>
  <w:style w:type="paragraph" w:styleId="a6">
    <w:name w:val="annotation text"/>
    <w:basedOn w:val="a1"/>
    <w:link w:val="Char0"/>
    <w:uiPriority w:val="99"/>
    <w:qFormat/>
    <w:rsid w:val="00FD4D70"/>
    <w:pPr>
      <w:jc w:val="left"/>
    </w:pPr>
  </w:style>
  <w:style w:type="paragraph" w:styleId="a7">
    <w:name w:val="Body Text First Indent"/>
    <w:basedOn w:val="a8"/>
    <w:link w:val="Char1"/>
    <w:qFormat/>
    <w:rsid w:val="00FD4D70"/>
    <w:pPr>
      <w:spacing w:line="240" w:lineRule="auto"/>
      <w:ind w:firstLineChars="100" w:firstLine="420"/>
    </w:pPr>
    <w:rPr>
      <w:rFonts w:ascii="Times New Roman" w:eastAsia="宋体" w:hAnsi="Times New Roman"/>
      <w:sz w:val="21"/>
      <w:szCs w:val="24"/>
    </w:rPr>
  </w:style>
  <w:style w:type="paragraph" w:styleId="a8">
    <w:name w:val="Body Text"/>
    <w:basedOn w:val="a1"/>
    <w:link w:val="Char2"/>
    <w:uiPriority w:val="99"/>
    <w:unhideWhenUsed/>
    <w:qFormat/>
    <w:rsid w:val="00FD4D70"/>
    <w:pPr>
      <w:spacing w:after="120"/>
    </w:pPr>
  </w:style>
  <w:style w:type="paragraph" w:styleId="a9">
    <w:name w:val="caption"/>
    <w:basedOn w:val="a1"/>
    <w:next w:val="a1"/>
    <w:uiPriority w:val="35"/>
    <w:unhideWhenUsed/>
    <w:qFormat/>
    <w:rsid w:val="00FD4D70"/>
    <w:rPr>
      <w:rFonts w:ascii="Cambria" w:eastAsia="黑体" w:hAnsi="Cambria"/>
      <w:sz w:val="20"/>
      <w:szCs w:val="20"/>
    </w:rPr>
  </w:style>
  <w:style w:type="paragraph" w:styleId="aa">
    <w:name w:val="Document Map"/>
    <w:basedOn w:val="a1"/>
    <w:link w:val="Char3"/>
    <w:uiPriority w:val="99"/>
    <w:qFormat/>
    <w:rsid w:val="00FD4D70"/>
    <w:pPr>
      <w:shd w:val="clear" w:color="auto" w:fill="000080"/>
    </w:pPr>
  </w:style>
  <w:style w:type="paragraph" w:styleId="ab">
    <w:name w:val="Body Text Indent"/>
    <w:basedOn w:val="a1"/>
    <w:link w:val="Char4"/>
    <w:qFormat/>
    <w:rsid w:val="00FD4D70"/>
    <w:pPr>
      <w:ind w:left="420"/>
      <w:jc w:val="left"/>
    </w:pPr>
    <w:rPr>
      <w:rFonts w:ascii="Tahoma" w:eastAsia="宋体" w:hAnsi="Tahoma"/>
      <w:szCs w:val="20"/>
    </w:rPr>
  </w:style>
  <w:style w:type="paragraph" w:styleId="30">
    <w:name w:val="toc 3"/>
    <w:basedOn w:val="a1"/>
    <w:next w:val="a1"/>
    <w:uiPriority w:val="39"/>
    <w:unhideWhenUsed/>
    <w:qFormat/>
    <w:rsid w:val="00FD4D70"/>
    <w:pPr>
      <w:ind w:leftChars="400" w:left="840"/>
    </w:pPr>
  </w:style>
  <w:style w:type="paragraph" w:styleId="ac">
    <w:name w:val="Balloon Text"/>
    <w:basedOn w:val="a1"/>
    <w:link w:val="Char5"/>
    <w:uiPriority w:val="99"/>
    <w:unhideWhenUsed/>
    <w:qFormat/>
    <w:rsid w:val="00FD4D70"/>
    <w:pPr>
      <w:spacing w:line="240" w:lineRule="auto"/>
    </w:pPr>
    <w:rPr>
      <w:rFonts w:ascii="Calibri" w:eastAsia="宋体" w:hAnsi="Calibri"/>
      <w:sz w:val="18"/>
      <w:szCs w:val="18"/>
    </w:rPr>
  </w:style>
  <w:style w:type="paragraph" w:styleId="ad">
    <w:name w:val="footer"/>
    <w:basedOn w:val="a1"/>
    <w:link w:val="Char6"/>
    <w:uiPriority w:val="99"/>
    <w:unhideWhenUsed/>
    <w:qFormat/>
    <w:rsid w:val="00FD4D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Calibri" w:eastAsia="宋体" w:hAnsi="Calibri"/>
      <w:sz w:val="18"/>
      <w:szCs w:val="18"/>
    </w:rPr>
  </w:style>
  <w:style w:type="paragraph" w:styleId="ae">
    <w:name w:val="header"/>
    <w:basedOn w:val="a1"/>
    <w:link w:val="Char7"/>
    <w:uiPriority w:val="99"/>
    <w:unhideWhenUsed/>
    <w:qFormat/>
    <w:rsid w:val="00FD4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eastAsia="宋体" w:hAnsi="Calibri"/>
      <w:sz w:val="18"/>
      <w:szCs w:val="18"/>
    </w:rPr>
  </w:style>
  <w:style w:type="paragraph" w:styleId="10">
    <w:name w:val="toc 1"/>
    <w:basedOn w:val="a1"/>
    <w:next w:val="a1"/>
    <w:uiPriority w:val="39"/>
    <w:unhideWhenUsed/>
    <w:qFormat/>
    <w:rsid w:val="00FD4D70"/>
  </w:style>
  <w:style w:type="paragraph" w:styleId="20">
    <w:name w:val="toc 2"/>
    <w:basedOn w:val="a1"/>
    <w:next w:val="a1"/>
    <w:uiPriority w:val="39"/>
    <w:unhideWhenUsed/>
    <w:qFormat/>
    <w:rsid w:val="00FD4D70"/>
    <w:pPr>
      <w:tabs>
        <w:tab w:val="left" w:pos="1050"/>
        <w:tab w:val="right" w:leader="dot" w:pos="8296"/>
      </w:tabs>
      <w:spacing w:line="240" w:lineRule="auto"/>
      <w:ind w:leftChars="200" w:left="480"/>
    </w:pPr>
  </w:style>
  <w:style w:type="paragraph" w:styleId="HTML">
    <w:name w:val="HTML Preformatted"/>
    <w:basedOn w:val="a1"/>
    <w:link w:val="HTMLChar"/>
    <w:uiPriority w:val="99"/>
    <w:unhideWhenUsed/>
    <w:qFormat/>
    <w:rsid w:val="00FD4D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af">
    <w:name w:val="Normal (Web)"/>
    <w:basedOn w:val="a1"/>
    <w:uiPriority w:val="99"/>
    <w:unhideWhenUsed/>
    <w:qFormat/>
    <w:rsid w:val="00FD4D70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Title"/>
    <w:basedOn w:val="a1"/>
    <w:next w:val="a1"/>
    <w:link w:val="Char8"/>
    <w:uiPriority w:val="10"/>
    <w:qFormat/>
    <w:rsid w:val="00FD4D70"/>
    <w:pPr>
      <w:spacing w:before="240" w:after="60"/>
      <w:jc w:val="center"/>
      <w:outlineLvl w:val="0"/>
    </w:pPr>
    <w:rPr>
      <w:rFonts w:ascii="Arial Unicode MS" w:eastAsia="黑体" w:hAnsi="Arial Unicode MS"/>
      <w:b/>
      <w:bCs/>
      <w:sz w:val="48"/>
      <w:szCs w:val="32"/>
    </w:rPr>
  </w:style>
  <w:style w:type="character" w:styleId="af1">
    <w:name w:val="Strong"/>
    <w:basedOn w:val="a2"/>
    <w:uiPriority w:val="22"/>
    <w:qFormat/>
    <w:rsid w:val="00FD4D70"/>
    <w:rPr>
      <w:b/>
      <w:bCs/>
    </w:rPr>
  </w:style>
  <w:style w:type="character" w:styleId="af2">
    <w:name w:val="page number"/>
    <w:basedOn w:val="a2"/>
    <w:qFormat/>
    <w:rsid w:val="00FD4D70"/>
  </w:style>
  <w:style w:type="character" w:styleId="af3">
    <w:name w:val="FollowedHyperlink"/>
    <w:basedOn w:val="a2"/>
    <w:uiPriority w:val="99"/>
    <w:unhideWhenUsed/>
    <w:rsid w:val="00FD4D70"/>
    <w:rPr>
      <w:color w:val="0066CC"/>
      <w:u w:val="single"/>
    </w:rPr>
  </w:style>
  <w:style w:type="character" w:styleId="af4">
    <w:name w:val="Hyperlink"/>
    <w:uiPriority w:val="99"/>
    <w:unhideWhenUsed/>
    <w:qFormat/>
    <w:rsid w:val="00FD4D70"/>
    <w:rPr>
      <w:color w:val="0000FF"/>
      <w:u w:val="single"/>
    </w:rPr>
  </w:style>
  <w:style w:type="character" w:styleId="af5">
    <w:name w:val="annotation reference"/>
    <w:uiPriority w:val="99"/>
    <w:qFormat/>
    <w:rsid w:val="00FD4D70"/>
    <w:rPr>
      <w:rFonts w:ascii="Arial" w:eastAsia="黑体" w:hAnsi="Arial" w:cs="Arial"/>
      <w:snapToGrid w:val="0"/>
      <w:sz w:val="21"/>
      <w:szCs w:val="21"/>
      <w:lang w:val="en-US" w:eastAsia="zh-CN" w:bidi="ar-SA"/>
    </w:rPr>
  </w:style>
  <w:style w:type="table" w:styleId="af6">
    <w:name w:val="Table Grid"/>
    <w:basedOn w:val="a3"/>
    <w:uiPriority w:val="59"/>
    <w:qFormat/>
    <w:rsid w:val="00FD4D70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页眉 Char"/>
    <w:link w:val="ae"/>
    <w:uiPriority w:val="99"/>
    <w:qFormat/>
    <w:rsid w:val="00FD4D70"/>
    <w:rPr>
      <w:sz w:val="18"/>
      <w:szCs w:val="18"/>
    </w:rPr>
  </w:style>
  <w:style w:type="character" w:customStyle="1" w:styleId="Char6">
    <w:name w:val="页脚 Char"/>
    <w:link w:val="ad"/>
    <w:uiPriority w:val="99"/>
    <w:qFormat/>
    <w:rsid w:val="00FD4D70"/>
    <w:rPr>
      <w:sz w:val="18"/>
      <w:szCs w:val="18"/>
    </w:rPr>
  </w:style>
  <w:style w:type="character" w:customStyle="1" w:styleId="Char5">
    <w:name w:val="批注框文本 Char"/>
    <w:link w:val="ac"/>
    <w:uiPriority w:val="99"/>
    <w:qFormat/>
    <w:rsid w:val="00FD4D70"/>
    <w:rPr>
      <w:sz w:val="18"/>
      <w:szCs w:val="18"/>
    </w:rPr>
  </w:style>
  <w:style w:type="paragraph" w:customStyle="1" w:styleId="af7">
    <w:name w:val="表格正文"/>
    <w:basedOn w:val="a1"/>
    <w:qFormat/>
    <w:rsid w:val="00FD4D70"/>
    <w:pPr>
      <w:widowControl/>
      <w:overflowPunct w:val="0"/>
      <w:autoSpaceDE w:val="0"/>
      <w:autoSpaceDN w:val="0"/>
      <w:adjustRightInd w:val="0"/>
      <w:spacing w:before="60" w:after="60" w:line="240" w:lineRule="auto"/>
      <w:jc w:val="left"/>
      <w:textAlignment w:val="baseline"/>
    </w:pPr>
    <w:rPr>
      <w:rFonts w:ascii="Tahoma" w:hAnsi="Tahoma"/>
      <w:kern w:val="0"/>
      <w:szCs w:val="20"/>
    </w:rPr>
  </w:style>
  <w:style w:type="paragraph" w:customStyle="1" w:styleId="af8">
    <w:name w:val="落款"/>
    <w:basedOn w:val="a1"/>
    <w:qFormat/>
    <w:rsid w:val="00FD4D70"/>
    <w:pPr>
      <w:spacing w:line="240" w:lineRule="auto"/>
      <w:jc w:val="center"/>
    </w:pPr>
    <w:rPr>
      <w:rFonts w:ascii="Tahoma" w:hAnsi="Tahoma"/>
      <w:b/>
      <w:sz w:val="28"/>
      <w:szCs w:val="28"/>
    </w:rPr>
  </w:style>
  <w:style w:type="paragraph" w:customStyle="1" w:styleId="Date1">
    <w:name w:val="Date1"/>
    <w:basedOn w:val="a1"/>
    <w:qFormat/>
    <w:rsid w:val="00FD4D70"/>
    <w:pPr>
      <w:widowControl/>
      <w:overflowPunct w:val="0"/>
      <w:autoSpaceDE w:val="0"/>
      <w:autoSpaceDN w:val="0"/>
      <w:adjustRightInd w:val="0"/>
      <w:spacing w:before="5400" w:line="240" w:lineRule="auto"/>
      <w:jc w:val="center"/>
      <w:textAlignment w:val="baseline"/>
    </w:pPr>
    <w:rPr>
      <w:b/>
      <w:kern w:val="0"/>
      <w:szCs w:val="20"/>
    </w:rPr>
  </w:style>
  <w:style w:type="paragraph" w:customStyle="1" w:styleId="af9">
    <w:name w:val="目录标题"/>
    <w:basedOn w:val="a9"/>
    <w:qFormat/>
    <w:rsid w:val="00FD4D70"/>
    <w:pPr>
      <w:spacing w:before="120" w:after="240" w:line="240" w:lineRule="auto"/>
      <w:jc w:val="center"/>
    </w:pPr>
    <w:rPr>
      <w:rFonts w:ascii="Arial" w:hAnsi="Arial"/>
      <w:b/>
      <w:sz w:val="44"/>
    </w:rPr>
  </w:style>
  <w:style w:type="character" w:customStyle="1" w:styleId="1Char">
    <w:name w:val="标题 1 Char"/>
    <w:link w:val="1"/>
    <w:uiPriority w:val="9"/>
    <w:qFormat/>
    <w:rsid w:val="00FD4D70"/>
    <w:rPr>
      <w:rFonts w:ascii="Arial Unicode MS" w:eastAsia="黑体" w:hAnsi="Arial Unicode M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FD4D70"/>
    <w:rPr>
      <w:rFonts w:ascii="Arial Unicode MS" w:eastAsia="黑体" w:hAnsi="Arial Unicode MS"/>
      <w:b/>
      <w:bCs/>
      <w:kern w:val="2"/>
      <w:sz w:val="36"/>
      <w:szCs w:val="32"/>
    </w:rPr>
  </w:style>
  <w:style w:type="character" w:customStyle="1" w:styleId="3Char">
    <w:name w:val="标题 3 Char"/>
    <w:link w:val="3"/>
    <w:uiPriority w:val="9"/>
    <w:qFormat/>
    <w:rsid w:val="00FD4D70"/>
    <w:rPr>
      <w:rFonts w:ascii="Arial Unicode MS" w:eastAsia="黑体" w:hAnsi="Arial Unicode MS"/>
      <w:b/>
      <w:bCs/>
      <w:kern w:val="2"/>
      <w:sz w:val="32"/>
      <w:szCs w:val="32"/>
    </w:rPr>
  </w:style>
  <w:style w:type="paragraph" w:customStyle="1" w:styleId="11">
    <w:name w:val="列出段落1"/>
    <w:basedOn w:val="a1"/>
    <w:link w:val="Char9"/>
    <w:uiPriority w:val="34"/>
    <w:qFormat/>
    <w:rsid w:val="00FD4D70"/>
    <w:pPr>
      <w:ind w:firstLineChars="200" w:firstLine="420"/>
    </w:pPr>
  </w:style>
  <w:style w:type="character" w:customStyle="1" w:styleId="4Char">
    <w:name w:val="标题 4 Char"/>
    <w:link w:val="4"/>
    <w:uiPriority w:val="9"/>
    <w:qFormat/>
    <w:rsid w:val="00FD4D70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qFormat/>
    <w:rsid w:val="00FD4D70"/>
    <w:rPr>
      <w:rFonts w:ascii="Tahoma" w:eastAsia="微软雅黑" w:hAnsi="Tahoma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sid w:val="00FD4D70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sid w:val="00FD4D70"/>
    <w:rPr>
      <w:rFonts w:ascii="Tahoma" w:eastAsia="微软雅黑" w:hAnsi="Tahoma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sid w:val="00FD4D70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sid w:val="00FD4D70"/>
    <w:rPr>
      <w:rFonts w:ascii="Cambria" w:hAnsi="Cambria"/>
      <w:kern w:val="2"/>
      <w:sz w:val="21"/>
      <w:szCs w:val="21"/>
    </w:rPr>
  </w:style>
  <w:style w:type="character" w:customStyle="1" w:styleId="Char8">
    <w:name w:val="标题 Char"/>
    <w:link w:val="af0"/>
    <w:uiPriority w:val="10"/>
    <w:qFormat/>
    <w:rsid w:val="00FD4D70"/>
    <w:rPr>
      <w:rFonts w:ascii="Arial Unicode MS" w:eastAsia="黑体" w:hAnsi="Arial Unicode MS" w:cs="Times New Roman"/>
      <w:b/>
      <w:bCs/>
      <w:sz w:val="48"/>
      <w:szCs w:val="32"/>
    </w:rPr>
  </w:style>
  <w:style w:type="paragraph" w:customStyle="1" w:styleId="MMTitle">
    <w:name w:val="MM Title"/>
    <w:basedOn w:val="af0"/>
    <w:link w:val="MMTitleChar"/>
    <w:qFormat/>
    <w:rsid w:val="00FD4D70"/>
  </w:style>
  <w:style w:type="character" w:customStyle="1" w:styleId="MMTitleChar">
    <w:name w:val="MM Title Char"/>
    <w:basedOn w:val="Char8"/>
    <w:link w:val="MMTitle"/>
    <w:qFormat/>
    <w:rsid w:val="00FD4D70"/>
    <w:rPr>
      <w:rFonts w:ascii="Arial Unicode MS" w:eastAsia="黑体" w:hAnsi="Arial Unicode MS" w:cs="Times New Roman"/>
      <w:b/>
      <w:bCs/>
      <w:sz w:val="48"/>
      <w:szCs w:val="32"/>
    </w:rPr>
  </w:style>
  <w:style w:type="paragraph" w:customStyle="1" w:styleId="MMTopic1">
    <w:name w:val="MM Topic 1"/>
    <w:basedOn w:val="1"/>
    <w:link w:val="MMTopic1Char"/>
    <w:qFormat/>
    <w:rsid w:val="00FD4D70"/>
    <w:pPr>
      <w:numPr>
        <w:numId w:val="2"/>
      </w:numPr>
    </w:pPr>
  </w:style>
  <w:style w:type="character" w:customStyle="1" w:styleId="MMTopic1Char">
    <w:name w:val="MM Topic 1 Char"/>
    <w:basedOn w:val="1Char"/>
    <w:link w:val="MMTopic1"/>
    <w:qFormat/>
    <w:rsid w:val="00FD4D70"/>
    <w:rPr>
      <w:rFonts w:ascii="Arial Unicode MS" w:eastAsia="黑体" w:hAnsi="Arial Unicode MS"/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qFormat/>
    <w:rsid w:val="00FD4D70"/>
    <w:pPr>
      <w:numPr>
        <w:numId w:val="2"/>
      </w:numPr>
    </w:pPr>
  </w:style>
  <w:style w:type="character" w:customStyle="1" w:styleId="MMTopic2Char">
    <w:name w:val="MM Topic 2 Char"/>
    <w:basedOn w:val="2Char"/>
    <w:link w:val="MMTopic2"/>
    <w:qFormat/>
    <w:rsid w:val="00FD4D70"/>
    <w:rPr>
      <w:rFonts w:ascii="Arial Unicode MS" w:eastAsia="黑体" w:hAnsi="Arial Unicode MS"/>
      <w:b/>
      <w:bCs/>
      <w:kern w:val="2"/>
      <w:sz w:val="36"/>
      <w:szCs w:val="32"/>
    </w:rPr>
  </w:style>
  <w:style w:type="paragraph" w:customStyle="1" w:styleId="MMTopic3">
    <w:name w:val="MM Topic 3"/>
    <w:basedOn w:val="3"/>
    <w:link w:val="MMTopic3Char"/>
    <w:qFormat/>
    <w:rsid w:val="00FD4D70"/>
    <w:pPr>
      <w:numPr>
        <w:numId w:val="2"/>
      </w:numPr>
    </w:pPr>
  </w:style>
  <w:style w:type="character" w:customStyle="1" w:styleId="MMTopic3Char">
    <w:name w:val="MM Topic 3 Char"/>
    <w:basedOn w:val="3Char"/>
    <w:link w:val="MMTopic3"/>
    <w:qFormat/>
    <w:rsid w:val="00FD4D70"/>
    <w:rPr>
      <w:rFonts w:ascii="Arial Unicode MS" w:eastAsia="黑体" w:hAnsi="Arial Unicode MS"/>
      <w:b/>
      <w:bCs/>
      <w:kern w:val="2"/>
      <w:sz w:val="32"/>
      <w:szCs w:val="32"/>
    </w:rPr>
  </w:style>
  <w:style w:type="paragraph" w:customStyle="1" w:styleId="MMEmpty">
    <w:name w:val="MM Empty"/>
    <w:basedOn w:val="a1"/>
    <w:link w:val="MMEmptyChar"/>
    <w:qFormat/>
    <w:rsid w:val="00FD4D70"/>
  </w:style>
  <w:style w:type="character" w:customStyle="1" w:styleId="MMEmptyChar">
    <w:name w:val="MM Empty Char"/>
    <w:link w:val="MMEmpty"/>
    <w:qFormat/>
    <w:rsid w:val="00FD4D70"/>
    <w:rPr>
      <w:rFonts w:ascii="Times New Roman" w:eastAsia="宋体" w:hAnsi="Times New Roman" w:cs="Times New Roman"/>
      <w:sz w:val="24"/>
      <w:szCs w:val="24"/>
    </w:rPr>
  </w:style>
  <w:style w:type="paragraph" w:customStyle="1" w:styleId="MMTopic4">
    <w:name w:val="MM Topic 4"/>
    <w:basedOn w:val="4"/>
    <w:link w:val="MMTopic4Char"/>
    <w:qFormat/>
    <w:rsid w:val="00FD4D70"/>
  </w:style>
  <w:style w:type="character" w:customStyle="1" w:styleId="MMTopic4Char">
    <w:name w:val="MM Topic 4 Char"/>
    <w:basedOn w:val="4Char"/>
    <w:link w:val="MMTopic4"/>
    <w:qFormat/>
    <w:rsid w:val="00FD4D70"/>
    <w:rPr>
      <w:rFonts w:ascii="Cambria" w:hAnsi="Cambria"/>
      <w:b/>
      <w:bCs/>
      <w:kern w:val="2"/>
      <w:sz w:val="28"/>
      <w:szCs w:val="28"/>
    </w:rPr>
  </w:style>
  <w:style w:type="paragraph" w:customStyle="1" w:styleId="MMTopic5">
    <w:name w:val="MM Topic 5"/>
    <w:basedOn w:val="5"/>
    <w:link w:val="MMTopic5Char"/>
    <w:qFormat/>
    <w:rsid w:val="00FD4D70"/>
  </w:style>
  <w:style w:type="character" w:customStyle="1" w:styleId="MMTopic5Char">
    <w:name w:val="MM Topic 5 Char"/>
    <w:basedOn w:val="5Char"/>
    <w:link w:val="MMTopic5"/>
    <w:qFormat/>
    <w:rsid w:val="00FD4D70"/>
    <w:rPr>
      <w:rFonts w:ascii="Tahoma" w:eastAsia="微软雅黑" w:hAnsi="Tahoma"/>
      <w:b/>
      <w:bCs/>
      <w:kern w:val="2"/>
      <w:sz w:val="28"/>
      <w:szCs w:val="28"/>
    </w:rPr>
  </w:style>
  <w:style w:type="paragraph" w:customStyle="1" w:styleId="MMTopic6">
    <w:name w:val="MM Topic 6"/>
    <w:basedOn w:val="6"/>
    <w:link w:val="MMTopic6Char"/>
    <w:qFormat/>
    <w:rsid w:val="00FD4D70"/>
  </w:style>
  <w:style w:type="character" w:customStyle="1" w:styleId="MMTopic6Char">
    <w:name w:val="MM Topic 6 Char"/>
    <w:basedOn w:val="6Char"/>
    <w:link w:val="MMTopic6"/>
    <w:qFormat/>
    <w:rsid w:val="00FD4D70"/>
    <w:rPr>
      <w:rFonts w:ascii="Cambria" w:hAnsi="Cambria"/>
      <w:b/>
      <w:bCs/>
      <w:kern w:val="2"/>
      <w:sz w:val="24"/>
      <w:szCs w:val="24"/>
    </w:rPr>
  </w:style>
  <w:style w:type="paragraph" w:customStyle="1" w:styleId="CharChar">
    <w:name w:val="Char Char"/>
    <w:next w:val="a1"/>
    <w:qFormat/>
    <w:rsid w:val="00FD4D70"/>
    <w:pPr>
      <w:keepNext/>
      <w:keepLines/>
      <w:spacing w:before="240" w:after="240"/>
      <w:ind w:left="1418" w:hanging="1418"/>
      <w:outlineLvl w:val="7"/>
    </w:pPr>
    <w:rPr>
      <w:rFonts w:ascii="Arial" w:eastAsia="黑体" w:hAnsi="Arial" w:cs="Arial"/>
      <w:snapToGrid w:val="0"/>
      <w:kern w:val="2"/>
      <w:sz w:val="21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FD4D70"/>
    <w:pPr>
      <w:numPr>
        <w:numId w:val="0"/>
      </w:numPr>
      <w:outlineLvl w:val="9"/>
    </w:pPr>
    <w:rPr>
      <w:rFonts w:ascii="Palatino Linotype" w:eastAsia="微软雅黑" w:hAnsi="Palatino Linotype"/>
    </w:rPr>
  </w:style>
  <w:style w:type="paragraph" w:customStyle="1" w:styleId="afa">
    <w:name w:val="文档标题"/>
    <w:basedOn w:val="a1"/>
    <w:qFormat/>
    <w:rsid w:val="00FD4D70"/>
    <w:pPr>
      <w:tabs>
        <w:tab w:val="left" w:pos="0"/>
      </w:tabs>
      <w:autoSpaceDE w:val="0"/>
      <w:autoSpaceDN w:val="0"/>
      <w:adjustRightInd w:val="0"/>
      <w:spacing w:before="300" w:after="300" w:line="240" w:lineRule="auto"/>
      <w:jc w:val="center"/>
    </w:pPr>
    <w:rPr>
      <w:rFonts w:ascii="Arial" w:eastAsia="黑体" w:hAnsi="Arial"/>
      <w:kern w:val="0"/>
      <w:sz w:val="36"/>
      <w:szCs w:val="36"/>
    </w:rPr>
  </w:style>
  <w:style w:type="paragraph" w:customStyle="1" w:styleId="CharCharCharCharCharCharCharChar3Char">
    <w:name w:val="Char Char Char Char Char Char Char Char3 Char"/>
    <w:basedOn w:val="a1"/>
    <w:qFormat/>
    <w:rsid w:val="00FD4D70"/>
    <w:pPr>
      <w:spacing w:line="240" w:lineRule="auto"/>
    </w:pPr>
    <w:rPr>
      <w:rFonts w:ascii="Arial" w:hAnsi="Arial" w:cs="Arial"/>
      <w:sz w:val="21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1"/>
    <w:qFormat/>
    <w:rsid w:val="00FD4D70"/>
    <w:pPr>
      <w:keepNext/>
      <w:keepLines/>
      <w:numPr>
        <w:ilvl w:val="7"/>
        <w:numId w:val="3"/>
      </w:numPr>
      <w:spacing w:before="240" w:after="240"/>
      <w:outlineLvl w:val="7"/>
    </w:pPr>
    <w:rPr>
      <w:rFonts w:ascii="Arial" w:eastAsia="黑体" w:hAnsi="Arial" w:cs="Arial"/>
      <w:snapToGrid w:val="0"/>
      <w:kern w:val="2"/>
      <w:sz w:val="21"/>
      <w:szCs w:val="21"/>
    </w:rPr>
  </w:style>
  <w:style w:type="character" w:customStyle="1" w:styleId="12">
    <w:name w:val="不明显强调1"/>
    <w:uiPriority w:val="19"/>
    <w:qFormat/>
    <w:rsid w:val="00FD4D70"/>
    <w:rPr>
      <w:i/>
      <w:iCs/>
      <w:color w:val="808080"/>
    </w:rPr>
  </w:style>
  <w:style w:type="paragraph" w:customStyle="1" w:styleId="afb">
    <w:name w:val="模板说明"/>
    <w:basedOn w:val="a1"/>
    <w:link w:val="Chara"/>
    <w:qFormat/>
    <w:rsid w:val="00FD4D70"/>
    <w:pPr>
      <w:ind w:firstLineChars="200" w:firstLine="480"/>
    </w:pPr>
    <w:rPr>
      <w:kern w:val="24"/>
    </w:rPr>
  </w:style>
  <w:style w:type="character" w:customStyle="1" w:styleId="Chara">
    <w:name w:val="模板说明 Char"/>
    <w:link w:val="afb"/>
    <w:qFormat/>
    <w:rsid w:val="00FD4D70"/>
    <w:rPr>
      <w:rFonts w:ascii="Palatino Linotype" w:eastAsia="微软雅黑" w:hAnsi="Palatino Linotype"/>
      <w:kern w:val="24"/>
      <w:sz w:val="24"/>
      <w:szCs w:val="22"/>
    </w:rPr>
  </w:style>
  <w:style w:type="table" w:customStyle="1" w:styleId="13">
    <w:name w:val="浅色底纹1"/>
    <w:basedOn w:val="a3"/>
    <w:uiPriority w:val="60"/>
    <w:qFormat/>
    <w:rsid w:val="00FD4D70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4">
    <w:name w:val="浅色列表1"/>
    <w:basedOn w:val="a3"/>
    <w:uiPriority w:val="61"/>
    <w:qFormat/>
    <w:rsid w:val="00FD4D70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apple-style-span">
    <w:name w:val="apple-style-span"/>
    <w:basedOn w:val="a2"/>
    <w:qFormat/>
    <w:rsid w:val="00FD4D70"/>
  </w:style>
  <w:style w:type="character" w:customStyle="1" w:styleId="Char4">
    <w:name w:val="正文文本缩进 Char"/>
    <w:link w:val="ab"/>
    <w:qFormat/>
    <w:rsid w:val="00FD4D70"/>
    <w:rPr>
      <w:rFonts w:ascii="Tahoma" w:hAnsi="Tahoma"/>
      <w:kern w:val="2"/>
      <w:sz w:val="24"/>
    </w:rPr>
  </w:style>
  <w:style w:type="paragraph" w:customStyle="1" w:styleId="15">
    <w:name w:val="无间隔1"/>
    <w:uiPriority w:val="1"/>
    <w:qFormat/>
    <w:rsid w:val="00FD4D7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ParaCharCharCharCharCharCharChar">
    <w:name w:val="默认段落字体 Para Char Char Char Char Char Char Char"/>
    <w:basedOn w:val="a1"/>
    <w:qFormat/>
    <w:rsid w:val="00FD4D70"/>
    <w:pPr>
      <w:numPr>
        <w:numId w:val="4"/>
      </w:numPr>
      <w:spacing w:line="240" w:lineRule="auto"/>
    </w:pPr>
    <w:rPr>
      <w:rFonts w:ascii="Tahoma" w:eastAsia="宋体" w:hAnsi="Tahoma"/>
      <w:szCs w:val="20"/>
    </w:rPr>
  </w:style>
  <w:style w:type="paragraph" w:customStyle="1" w:styleId="ItemList">
    <w:name w:val="Item List"/>
    <w:link w:val="ItemListChar"/>
    <w:qFormat/>
    <w:rsid w:val="00FD4D70"/>
    <w:pPr>
      <w:numPr>
        <w:numId w:val="5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character" w:customStyle="1" w:styleId="ItemListChar">
    <w:name w:val="Item List Char"/>
    <w:basedOn w:val="a2"/>
    <w:link w:val="ItemList"/>
    <w:qFormat/>
    <w:rsid w:val="00FD4D70"/>
    <w:rPr>
      <w:rFonts w:cs="Arial"/>
      <w:kern w:val="2"/>
      <w:sz w:val="21"/>
      <w:szCs w:val="21"/>
    </w:rPr>
  </w:style>
  <w:style w:type="paragraph" w:customStyle="1" w:styleId="afc">
    <w:name w:val="表格列标题"/>
    <w:basedOn w:val="a1"/>
    <w:qFormat/>
    <w:rsid w:val="00FD4D70"/>
    <w:pPr>
      <w:keepNext/>
      <w:autoSpaceDE w:val="0"/>
      <w:autoSpaceDN w:val="0"/>
      <w:adjustRightInd w:val="0"/>
      <w:spacing w:line="240" w:lineRule="auto"/>
      <w:jc w:val="center"/>
    </w:pPr>
    <w:rPr>
      <w:rFonts w:ascii="Times New Roman" w:eastAsia="宋体" w:hAnsi="Times New Roman"/>
      <w:b/>
      <w:kern w:val="0"/>
      <w:sz w:val="21"/>
      <w:szCs w:val="20"/>
    </w:rPr>
  </w:style>
  <w:style w:type="paragraph" w:customStyle="1" w:styleId="afd">
    <w:name w:val="基准页眉样式"/>
    <w:basedOn w:val="a8"/>
    <w:qFormat/>
    <w:rsid w:val="00FD4D70"/>
    <w:pPr>
      <w:keepLines/>
      <w:widowControl/>
      <w:tabs>
        <w:tab w:val="center" w:pos="4320"/>
        <w:tab w:val="right" w:pos="8640"/>
      </w:tabs>
      <w:autoSpaceDE w:val="0"/>
      <w:autoSpaceDN w:val="0"/>
      <w:adjustRightInd w:val="0"/>
      <w:spacing w:after="0" w:line="240" w:lineRule="atLeast"/>
      <w:ind w:firstLine="11"/>
    </w:pPr>
    <w:rPr>
      <w:rFonts w:ascii="Arial" w:eastAsia="宋体" w:hAnsi="Arial"/>
      <w:color w:val="000000"/>
      <w:kern w:val="0"/>
      <w:sz w:val="21"/>
      <w:szCs w:val="21"/>
    </w:rPr>
  </w:style>
  <w:style w:type="character" w:customStyle="1" w:styleId="afe">
    <w:name w:val="上标"/>
    <w:qFormat/>
    <w:rsid w:val="00FD4D70"/>
    <w:rPr>
      <w:vertAlign w:val="superscript"/>
    </w:rPr>
  </w:style>
  <w:style w:type="character" w:customStyle="1" w:styleId="Char2">
    <w:name w:val="正文文本 Char"/>
    <w:basedOn w:val="a2"/>
    <w:link w:val="a8"/>
    <w:uiPriority w:val="99"/>
    <w:semiHidden/>
    <w:qFormat/>
    <w:rsid w:val="00FD4D70"/>
    <w:rPr>
      <w:rFonts w:ascii="Palatino Linotype" w:eastAsia="微软雅黑" w:hAnsi="Palatino Linotype"/>
      <w:kern w:val="2"/>
      <w:sz w:val="24"/>
      <w:szCs w:val="22"/>
    </w:rPr>
  </w:style>
  <w:style w:type="character" w:customStyle="1" w:styleId="Char1">
    <w:name w:val="正文首行缩进 Char1"/>
    <w:basedOn w:val="Char2"/>
    <w:link w:val="a7"/>
    <w:qFormat/>
    <w:rsid w:val="00FD4D70"/>
    <w:rPr>
      <w:rFonts w:ascii="Times New Roman" w:eastAsia="微软雅黑" w:hAnsi="Times New Roman"/>
      <w:kern w:val="2"/>
      <w:sz w:val="21"/>
      <w:szCs w:val="24"/>
    </w:rPr>
  </w:style>
  <w:style w:type="paragraph" w:customStyle="1" w:styleId="a0">
    <w:name w:val="表格题注"/>
    <w:next w:val="a1"/>
    <w:qFormat/>
    <w:rsid w:val="00FD4D70"/>
    <w:pPr>
      <w:keepLines/>
      <w:numPr>
        <w:ilvl w:val="8"/>
        <w:numId w:val="6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">
    <w:name w:val="表格文本"/>
    <w:qFormat/>
    <w:rsid w:val="00FD4D70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0">
    <w:name w:val="表头文本"/>
    <w:qFormat/>
    <w:rsid w:val="00FD4D70"/>
    <w:pPr>
      <w:jc w:val="center"/>
    </w:pPr>
    <w:rPr>
      <w:rFonts w:ascii="Arial" w:hAnsi="Arial"/>
      <w:b/>
      <w:sz w:val="21"/>
      <w:szCs w:val="21"/>
    </w:rPr>
  </w:style>
  <w:style w:type="table" w:customStyle="1" w:styleId="aff1">
    <w:name w:val="表样式"/>
    <w:basedOn w:val="a3"/>
    <w:qFormat/>
    <w:rsid w:val="00FD4D7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qFormat/>
    <w:rsid w:val="00FD4D70"/>
    <w:pPr>
      <w:numPr>
        <w:ilvl w:val="7"/>
        <w:numId w:val="6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2">
    <w:name w:val="图样式"/>
    <w:basedOn w:val="a1"/>
    <w:qFormat/>
    <w:rsid w:val="00FD4D70"/>
    <w:pPr>
      <w:keepNext/>
      <w:widowControl/>
      <w:autoSpaceDE w:val="0"/>
      <w:autoSpaceDN w:val="0"/>
      <w:adjustRightInd w:val="0"/>
      <w:spacing w:before="80" w:after="80"/>
      <w:jc w:val="center"/>
    </w:pPr>
    <w:rPr>
      <w:rFonts w:ascii="Times New Roman" w:eastAsia="宋体" w:hAnsi="Times New Roman"/>
      <w:snapToGrid w:val="0"/>
      <w:kern w:val="0"/>
      <w:sz w:val="21"/>
      <w:szCs w:val="21"/>
    </w:rPr>
  </w:style>
  <w:style w:type="paragraph" w:customStyle="1" w:styleId="aff3">
    <w:name w:val="正文（首行不缩进）"/>
    <w:basedOn w:val="a1"/>
    <w:qFormat/>
    <w:rsid w:val="00FD4D70"/>
    <w:pPr>
      <w:autoSpaceDE w:val="0"/>
      <w:autoSpaceDN w:val="0"/>
      <w:adjustRightInd w:val="0"/>
      <w:jc w:val="left"/>
    </w:pPr>
    <w:rPr>
      <w:rFonts w:ascii="Times New Roman" w:eastAsia="宋体" w:hAnsi="Times New Roman"/>
      <w:snapToGrid w:val="0"/>
      <w:kern w:val="0"/>
      <w:sz w:val="21"/>
      <w:szCs w:val="21"/>
    </w:rPr>
  </w:style>
  <w:style w:type="paragraph" w:customStyle="1" w:styleId="aff4">
    <w:name w:val="注示头"/>
    <w:basedOn w:val="a1"/>
    <w:qFormat/>
    <w:rsid w:val="00FD4D70"/>
    <w:pPr>
      <w:pBdr>
        <w:top w:val="single" w:sz="4" w:space="1" w:color="000000"/>
      </w:pBdr>
      <w:autoSpaceDE w:val="0"/>
      <w:autoSpaceDN w:val="0"/>
      <w:adjustRightInd w:val="0"/>
    </w:pPr>
    <w:rPr>
      <w:rFonts w:ascii="Arial" w:eastAsia="黑体" w:hAnsi="Arial"/>
      <w:snapToGrid w:val="0"/>
      <w:kern w:val="0"/>
      <w:sz w:val="18"/>
      <w:szCs w:val="21"/>
    </w:rPr>
  </w:style>
  <w:style w:type="paragraph" w:customStyle="1" w:styleId="aff5">
    <w:name w:val="注示文本"/>
    <w:basedOn w:val="a1"/>
    <w:qFormat/>
    <w:rsid w:val="00FD4D70"/>
    <w:pPr>
      <w:pBdr>
        <w:bottom w:val="single" w:sz="4" w:space="1" w:color="000000"/>
      </w:pBdr>
      <w:autoSpaceDE w:val="0"/>
      <w:autoSpaceDN w:val="0"/>
      <w:adjustRightInd w:val="0"/>
      <w:ind w:firstLine="360"/>
    </w:pPr>
    <w:rPr>
      <w:rFonts w:ascii="Arial" w:eastAsia="楷体_GB2312" w:hAnsi="Arial"/>
      <w:snapToGrid w:val="0"/>
      <w:kern w:val="0"/>
      <w:sz w:val="18"/>
      <w:szCs w:val="18"/>
    </w:rPr>
  </w:style>
  <w:style w:type="paragraph" w:customStyle="1" w:styleId="aff6">
    <w:name w:val="编写建议"/>
    <w:basedOn w:val="a1"/>
    <w:qFormat/>
    <w:rsid w:val="00FD4D70"/>
    <w:pPr>
      <w:autoSpaceDE w:val="0"/>
      <w:autoSpaceDN w:val="0"/>
      <w:adjustRightInd w:val="0"/>
      <w:ind w:firstLine="420"/>
      <w:jc w:val="left"/>
    </w:pPr>
    <w:rPr>
      <w:rFonts w:ascii="Arial" w:eastAsia="宋体" w:hAnsi="Arial" w:cs="Arial"/>
      <w:i/>
      <w:snapToGrid w:val="0"/>
      <w:color w:val="0000FF"/>
      <w:kern w:val="0"/>
      <w:sz w:val="21"/>
      <w:szCs w:val="21"/>
    </w:rPr>
  </w:style>
  <w:style w:type="character" w:customStyle="1" w:styleId="aff7">
    <w:name w:val="样式一"/>
    <w:basedOn w:val="a2"/>
    <w:qFormat/>
    <w:rsid w:val="00FD4D70"/>
    <w:rPr>
      <w:rFonts w:ascii="宋体" w:hAnsi="宋体"/>
      <w:b/>
      <w:bCs/>
      <w:color w:val="000000"/>
      <w:sz w:val="36"/>
    </w:rPr>
  </w:style>
  <w:style w:type="character" w:customStyle="1" w:styleId="aff8">
    <w:name w:val="样式二"/>
    <w:basedOn w:val="aff7"/>
    <w:qFormat/>
    <w:rsid w:val="00FD4D70"/>
    <w:rPr>
      <w:rFonts w:ascii="宋体" w:hAnsi="宋体"/>
      <w:b/>
      <w:bCs/>
      <w:color w:val="000000"/>
      <w:sz w:val="36"/>
    </w:rPr>
  </w:style>
  <w:style w:type="paragraph" w:customStyle="1" w:styleId="ParaCharCharCharCharCharCharCharCharCharChar">
    <w:name w:val="默认段落字体 Para Char Char Char Char Char Char Char Char Char Char"/>
    <w:basedOn w:val="aa"/>
    <w:qFormat/>
    <w:rsid w:val="00FD4D70"/>
    <w:pPr>
      <w:adjustRightInd w:val="0"/>
      <w:spacing w:line="436" w:lineRule="exact"/>
      <w:ind w:left="357"/>
      <w:jc w:val="left"/>
      <w:outlineLvl w:val="3"/>
    </w:pPr>
    <w:rPr>
      <w:rFonts w:ascii="Times New Roman" w:eastAsia="宋体" w:hAnsi="Times New Roman"/>
      <w:kern w:val="0"/>
      <w:sz w:val="20"/>
      <w:szCs w:val="20"/>
    </w:rPr>
  </w:style>
  <w:style w:type="character" w:customStyle="1" w:styleId="Char3">
    <w:name w:val="文档结构图 Char"/>
    <w:basedOn w:val="a2"/>
    <w:link w:val="aa"/>
    <w:uiPriority w:val="99"/>
    <w:qFormat/>
    <w:rsid w:val="00FD4D70"/>
    <w:rPr>
      <w:rFonts w:ascii="Palatino Linotype" w:eastAsia="微软雅黑" w:hAnsi="Palatino Linotype"/>
      <w:kern w:val="2"/>
      <w:sz w:val="24"/>
      <w:szCs w:val="22"/>
      <w:shd w:val="clear" w:color="auto" w:fill="000080"/>
    </w:rPr>
  </w:style>
  <w:style w:type="paragraph" w:customStyle="1" w:styleId="110">
    <w:name w:val="列出段落11"/>
    <w:basedOn w:val="a1"/>
    <w:uiPriority w:val="34"/>
    <w:qFormat/>
    <w:rsid w:val="00FD4D70"/>
    <w:pPr>
      <w:ind w:firstLineChars="200" w:firstLine="480"/>
    </w:pPr>
    <w:rPr>
      <w:rFonts w:ascii="Times New Roman" w:eastAsia="宋体" w:hAnsi="Times New Roman"/>
      <w:szCs w:val="24"/>
    </w:rPr>
  </w:style>
  <w:style w:type="character" w:customStyle="1" w:styleId="Char0">
    <w:name w:val="批注文字 Char"/>
    <w:basedOn w:val="a2"/>
    <w:link w:val="a6"/>
    <w:uiPriority w:val="99"/>
    <w:qFormat/>
    <w:rsid w:val="00FD4D70"/>
    <w:rPr>
      <w:rFonts w:ascii="Palatino Linotype" w:eastAsia="微软雅黑" w:hAnsi="Palatino Linotype"/>
      <w:kern w:val="2"/>
      <w:sz w:val="24"/>
      <w:szCs w:val="22"/>
    </w:rPr>
  </w:style>
  <w:style w:type="character" w:customStyle="1" w:styleId="style21">
    <w:name w:val="style21"/>
    <w:qFormat/>
    <w:rsid w:val="00FD4D70"/>
    <w:rPr>
      <w:sz w:val="20"/>
      <w:szCs w:val="20"/>
    </w:rPr>
  </w:style>
  <w:style w:type="character" w:customStyle="1" w:styleId="Char">
    <w:name w:val="批注主题 Char"/>
    <w:basedOn w:val="Char0"/>
    <w:link w:val="a5"/>
    <w:uiPriority w:val="99"/>
    <w:qFormat/>
    <w:rsid w:val="00FD4D70"/>
    <w:rPr>
      <w:rFonts w:ascii="Palatino Linotype" w:eastAsia="微软雅黑" w:hAnsi="Palatino Linotype"/>
      <w:b/>
      <w:bCs/>
      <w:kern w:val="2"/>
      <w:sz w:val="24"/>
      <w:szCs w:val="22"/>
    </w:rPr>
  </w:style>
  <w:style w:type="paragraph" w:customStyle="1" w:styleId="TOC11">
    <w:name w:val="TOC 标题11"/>
    <w:basedOn w:val="1"/>
    <w:next w:val="a1"/>
    <w:uiPriority w:val="39"/>
    <w:unhideWhenUsed/>
    <w:qFormat/>
    <w:rsid w:val="00FD4D7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ff9">
    <w:name w:val="表格栏头"/>
    <w:basedOn w:val="af7"/>
    <w:next w:val="af7"/>
    <w:qFormat/>
    <w:rsid w:val="00FD4D70"/>
    <w:rPr>
      <w:rFonts w:eastAsia="宋体"/>
      <w:b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1"/>
    <w:qFormat/>
    <w:rsid w:val="00FD4D70"/>
    <w:pPr>
      <w:spacing w:line="240" w:lineRule="auto"/>
    </w:pPr>
    <w:rPr>
      <w:rFonts w:ascii="Tahoma" w:eastAsia="宋体" w:hAnsi="Tahoma"/>
      <w:szCs w:val="20"/>
    </w:rPr>
  </w:style>
  <w:style w:type="paragraph" w:customStyle="1" w:styleId="16">
    <w:name w:val="修订1"/>
    <w:hidden/>
    <w:uiPriority w:val="99"/>
    <w:qFormat/>
    <w:rsid w:val="00FD4D70"/>
    <w:rPr>
      <w:kern w:val="2"/>
      <w:sz w:val="24"/>
      <w:szCs w:val="24"/>
    </w:rPr>
  </w:style>
  <w:style w:type="paragraph" w:customStyle="1" w:styleId="ItemListinTable">
    <w:name w:val="Item List in Table"/>
    <w:basedOn w:val="a1"/>
    <w:link w:val="ItemListinTableChar"/>
    <w:qFormat/>
    <w:rsid w:val="00FD4D70"/>
    <w:pPr>
      <w:widowControl/>
      <w:numPr>
        <w:numId w:val="7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/>
      <w:kern w:val="0"/>
      <w:sz w:val="21"/>
      <w:szCs w:val="21"/>
    </w:rPr>
  </w:style>
  <w:style w:type="character" w:customStyle="1" w:styleId="ItemListinTableChar">
    <w:name w:val="Item List in Table Char"/>
    <w:basedOn w:val="a2"/>
    <w:link w:val="ItemListinTable"/>
    <w:qFormat/>
    <w:rsid w:val="00FD4D70"/>
    <w:rPr>
      <w:rFonts w:cs="Arial"/>
      <w:sz w:val="21"/>
      <w:szCs w:val="21"/>
    </w:rPr>
  </w:style>
  <w:style w:type="character" w:customStyle="1" w:styleId="Char9">
    <w:name w:val="列出段落 Char"/>
    <w:basedOn w:val="a2"/>
    <w:link w:val="11"/>
    <w:uiPriority w:val="34"/>
    <w:qFormat/>
    <w:rsid w:val="00FD4D70"/>
    <w:rPr>
      <w:rFonts w:ascii="Palatino Linotype" w:eastAsia="微软雅黑" w:hAnsi="Palatino Linotype"/>
      <w:kern w:val="2"/>
      <w:sz w:val="24"/>
      <w:szCs w:val="22"/>
    </w:rPr>
  </w:style>
  <w:style w:type="paragraph" w:customStyle="1" w:styleId="QB">
    <w:name w:val="QB正文"/>
    <w:basedOn w:val="a1"/>
    <w:link w:val="QBChar"/>
    <w:qFormat/>
    <w:rsid w:val="00FD4D70"/>
    <w:pPr>
      <w:widowControl/>
      <w:autoSpaceDE w:val="0"/>
      <w:autoSpaceDN w:val="0"/>
      <w:spacing w:line="240" w:lineRule="auto"/>
      <w:ind w:firstLineChars="200" w:firstLine="200"/>
    </w:pPr>
    <w:rPr>
      <w:rFonts w:ascii="宋体" w:eastAsia="宋体" w:hAnsi="Times New Roman"/>
      <w:kern w:val="0"/>
      <w:sz w:val="21"/>
      <w:szCs w:val="20"/>
    </w:rPr>
  </w:style>
  <w:style w:type="character" w:customStyle="1" w:styleId="QBChar">
    <w:name w:val="QB正文 Char"/>
    <w:basedOn w:val="a2"/>
    <w:link w:val="QB"/>
    <w:qFormat/>
    <w:rsid w:val="00FD4D70"/>
    <w:rPr>
      <w:rFonts w:ascii="宋体" w:hAnsi="Times New Roman"/>
      <w:sz w:val="21"/>
    </w:rPr>
  </w:style>
  <w:style w:type="character" w:customStyle="1" w:styleId="XMLCodeCharChar">
    <w:name w:val="XMLCode Char Char"/>
    <w:link w:val="XMLCode"/>
    <w:qFormat/>
    <w:rsid w:val="00FD4D70"/>
    <w:rPr>
      <w:rFonts w:ascii="Consolas" w:hAnsi="Consolas"/>
      <w:sz w:val="18"/>
      <w:szCs w:val="18"/>
      <w:shd w:val="clear" w:color="auto" w:fill="D9D9D9"/>
    </w:rPr>
  </w:style>
  <w:style w:type="paragraph" w:customStyle="1" w:styleId="XMLCode">
    <w:name w:val="XMLCode"/>
    <w:basedOn w:val="a1"/>
    <w:link w:val="XMLCodeCharChar"/>
    <w:qFormat/>
    <w:rsid w:val="00FD4D7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shd w:val="clear" w:color="auto" w:fill="D9D9D9"/>
      <w:autoSpaceDE w:val="0"/>
      <w:autoSpaceDN w:val="0"/>
      <w:adjustRightInd w:val="0"/>
      <w:spacing w:line="240" w:lineRule="auto"/>
      <w:jc w:val="left"/>
    </w:pPr>
    <w:rPr>
      <w:rFonts w:ascii="Consolas" w:eastAsia="宋体" w:hAnsi="Consolas"/>
      <w:kern w:val="0"/>
      <w:sz w:val="18"/>
      <w:szCs w:val="18"/>
      <w:shd w:val="clear" w:color="auto" w:fill="D9D9D9"/>
    </w:rPr>
  </w:style>
  <w:style w:type="character" w:customStyle="1" w:styleId="HTMLChar">
    <w:name w:val="HTML 预设格式 Char"/>
    <w:basedOn w:val="a2"/>
    <w:link w:val="HTML"/>
    <w:uiPriority w:val="99"/>
    <w:rsid w:val="00FD4D70"/>
    <w:rPr>
      <w:rFonts w:ascii="宋体" w:hAnsi="宋体" w:cs="宋体"/>
      <w:sz w:val="24"/>
      <w:szCs w:val="24"/>
    </w:rPr>
  </w:style>
  <w:style w:type="paragraph" w:customStyle="1" w:styleId="21">
    <w:name w:val="列出段落2"/>
    <w:basedOn w:val="a1"/>
    <w:uiPriority w:val="99"/>
    <w:qFormat/>
    <w:rsid w:val="00FD4D70"/>
    <w:pPr>
      <w:ind w:firstLineChars="200" w:firstLine="420"/>
    </w:pPr>
  </w:style>
  <w:style w:type="character" w:customStyle="1" w:styleId="rec-time">
    <w:name w:val="rec-time"/>
    <w:basedOn w:val="a2"/>
    <w:rsid w:val="00FD4D70"/>
  </w:style>
  <w:style w:type="character" w:customStyle="1" w:styleId="rec-volume">
    <w:name w:val="rec-volume"/>
    <w:basedOn w:val="a2"/>
    <w:rsid w:val="00FD4D70"/>
  </w:style>
  <w:style w:type="character" w:customStyle="1" w:styleId="rec-status-desc">
    <w:name w:val="rec-status-desc"/>
    <w:basedOn w:val="a2"/>
    <w:rsid w:val="00FD4D70"/>
    <w:rPr>
      <w:bdr w:val="none" w:sz="0" w:space="0" w:color="auto"/>
    </w:rPr>
  </w:style>
  <w:style w:type="character" w:customStyle="1" w:styleId="Charb">
    <w:name w:val="正文首行缩进 Char"/>
    <w:basedOn w:val="Char"/>
    <w:qFormat/>
    <w:rsid w:val="00B1575E"/>
    <w:rPr>
      <w:rFonts w:ascii="Times New Roman" w:eastAsia="微软雅黑" w:hAnsi="Times New Roman"/>
      <w:b w:val="0"/>
      <w:bCs w:val="0"/>
      <w:kern w:val="2"/>
      <w:sz w:val="21"/>
      <w:szCs w:val="24"/>
    </w:rPr>
  </w:style>
  <w:style w:type="character" w:customStyle="1" w:styleId="Char10">
    <w:name w:val="列出段落 Char1"/>
    <w:link w:val="affa"/>
    <w:uiPriority w:val="99"/>
    <w:qFormat/>
    <w:rsid w:val="00B1575E"/>
    <w:rPr>
      <w:sz w:val="18"/>
      <w:szCs w:val="18"/>
    </w:rPr>
  </w:style>
  <w:style w:type="paragraph" w:styleId="affa">
    <w:name w:val="List Paragraph"/>
    <w:basedOn w:val="a1"/>
    <w:link w:val="Char10"/>
    <w:uiPriority w:val="34"/>
    <w:qFormat/>
    <w:rsid w:val="00B1575E"/>
    <w:pPr>
      <w:suppressAutoHyphens/>
      <w:ind w:firstLine="420"/>
    </w:pPr>
    <w:rPr>
      <w:rFonts w:ascii="Times New Roman" w:eastAsia="宋体" w:hAnsi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11.vsdx"/><Relationship Id="rId26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233.vsdx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package" Target="embeddings/Microsoft_Visio_Drawing344.vsdx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package" Target="embeddings/Microsoft_Visio_Drawing122.vsdx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24" Type="http://schemas.openxmlformats.org/officeDocument/2006/relationships/image" Target="media/image8.emf"/><Relationship Id="rId32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5.emf"/><Relationship Id="rId23" Type="http://schemas.openxmlformats.org/officeDocument/2006/relationships/hyperlink" Target="http://221.181.100.51:8088/mam-admin/json/copyrightServlet?area=0&amp;terminal=1" TargetMode="External"/><Relationship Id="rId28" Type="http://schemas.openxmlformats.org/officeDocument/2006/relationships/image" Target="media/image10.emf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oleObject" Target="embeddings/oleObject6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hyperlink" Target="http://221.181.100.51:8088/mam-admin/json/copyright" TargetMode="External"/><Relationship Id="rId27" Type="http://schemas.openxmlformats.org/officeDocument/2006/relationships/oleObject" Target="embeddings/oleObject4.bin"/><Relationship Id="rId30" Type="http://schemas.openxmlformats.org/officeDocument/2006/relationships/image" Target="media/image11.emf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114;&#32852;&#32593;&#35270;&#39057;\&#25216;&#26415;&#26041;&#26696;(1)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DA7049-9499-400B-BF96-A7C01782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技术方案(1).dot</Template>
  <TotalTime>1879</TotalTime>
  <Pages>28</Pages>
  <Words>2226</Words>
  <Characters>12689</Characters>
  <Application>Microsoft Office Word</Application>
  <DocSecurity>0</DocSecurity>
  <Lines>105</Lines>
  <Paragraphs>29</Paragraphs>
  <ScaleCrop>false</ScaleCrop>
  <Company>中国移动通信集团上海有限公司</Company>
  <LinksUpToDate>false</LinksUpToDate>
  <CharactersWithSpaces>14886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ZengMeng</cp:lastModifiedBy>
  <cp:revision>3629</cp:revision>
  <dcterms:created xsi:type="dcterms:W3CDTF">2016-01-15T10:29:00Z</dcterms:created>
  <dcterms:modified xsi:type="dcterms:W3CDTF">2017-01-11T01:55:00Z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sflag">
    <vt:lpwstr>1254119487</vt:lpwstr>
  </property>
  <property fmtid="{D5CDD505-2E9C-101B-9397-08002B2CF9AE}" pid="4" name="KSOProductBuildVer">
    <vt:lpwstr>2052-10.1.0.5511</vt:lpwstr>
  </property>
</Properties>
</file>